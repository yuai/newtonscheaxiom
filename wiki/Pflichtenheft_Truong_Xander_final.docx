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</w:t>
            </w:r>
            <w:r w:rsidR="00F25879">
              <w:t>s</w:t>
            </w:r>
            <w:r w:rsidRPr="008273F3">
              <w:t xml:space="preserve"> Nr.:</w:t>
            </w:r>
          </w:p>
        </w:tc>
        <w:tc>
          <w:tcPr>
            <w:tcW w:w="2585" w:type="dxa"/>
          </w:tcPr>
          <w:p w:rsidR="007E5917" w:rsidRPr="008273F3" w:rsidRDefault="00E87FE1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</w:tr>
      <w:tr w:rsidR="007E5917" w:rsidRPr="000A729D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Autor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AE04BE" w:rsidRPr="000A729D" w:rsidRDefault="00AE04BE" w:rsidP="00AE04BE">
            <w:pPr>
              <w:pStyle w:val="AbstractS"/>
              <w:framePr w:wrap="notBeside" w:x="2513"/>
              <w:jc w:val="right"/>
              <w:rPr>
                <w:lang w:val="en-US"/>
              </w:rPr>
            </w:pPr>
            <w:r w:rsidRPr="000A729D">
              <w:rPr>
                <w:lang w:val="en-US"/>
              </w:rPr>
              <w:t>John Truong</w:t>
            </w:r>
          </w:p>
          <w:p w:rsidR="007E5917" w:rsidRPr="000A729D" w:rsidRDefault="00AE04BE" w:rsidP="000A729D">
            <w:pPr>
              <w:pStyle w:val="AbstractS"/>
              <w:framePr w:wrap="notBeside" w:x="2513"/>
              <w:jc w:val="right"/>
              <w:rPr>
                <w:lang w:val="en-US"/>
              </w:rPr>
            </w:pPr>
            <w:r w:rsidRPr="000A729D">
              <w:rPr>
                <w:lang w:val="en-US"/>
              </w:rPr>
              <w:t xml:space="preserve">Daniel </w:t>
            </w:r>
            <w:proofErr w:type="spellStart"/>
            <w:r w:rsidRPr="000A729D">
              <w:rPr>
                <w:lang w:val="en-US"/>
              </w:rPr>
              <w:t>Xande</w:t>
            </w:r>
            <w:r w:rsidR="000A729D">
              <w:rPr>
                <w:lang w:val="en-US"/>
              </w:rPr>
              <w:t>r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E87FE1">
              <w:rPr>
                <w:lang w:val="de-CH"/>
              </w:rPr>
              <w:t>6</w:t>
            </w:r>
            <w:r w:rsidR="007E5917" w:rsidRPr="008273F3">
              <w:rPr>
                <w:lang w:val="de-CH"/>
              </w:rPr>
              <w:t>.</w:t>
            </w:r>
            <w:r w:rsidR="00E87FE1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</w:t>
            </w:r>
            <w:r w:rsidR="00E87FE1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Dokument</w:t>
            </w:r>
            <w:r w:rsidR="005911B7"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Final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0A729D">
            <w:pPr>
              <w:pStyle w:val="Subjects"/>
              <w:framePr w:wrap="notBeside" w:x="2513"/>
            </w:pPr>
            <w:r>
              <w:t>Projektnummer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0A729D">
            <w:pPr>
              <w:pStyle w:val="Textkrper"/>
              <w:framePr w:wrap="auto" w:hAnchor="text" w:x="2513"/>
              <w:spacing w:after="0"/>
              <w:jc w:val="right"/>
            </w:pPr>
            <w:r>
              <w:t>SP3S201002</w:t>
            </w:r>
          </w:p>
        </w:tc>
      </w:tr>
      <w:tr w:rsidR="000A729D" w:rsidRPr="008273F3">
        <w:trPr>
          <w:cantSplit/>
          <w:trHeight w:val="400"/>
        </w:trPr>
        <w:tc>
          <w:tcPr>
            <w:tcW w:w="5637" w:type="dxa"/>
          </w:tcPr>
          <w:p w:rsidR="000A729D" w:rsidRPr="008273F3" w:rsidRDefault="000A729D">
            <w:pPr>
              <w:pStyle w:val="Subjects"/>
              <w:framePr w:wrap="notBeside" w:x="2513"/>
            </w:pPr>
          </w:p>
        </w:tc>
        <w:tc>
          <w:tcPr>
            <w:tcW w:w="2585" w:type="dxa"/>
          </w:tcPr>
          <w:p w:rsidR="000A729D" w:rsidRDefault="000A729D">
            <w:pPr>
              <w:pStyle w:val="Textkrper"/>
              <w:framePr w:wrap="auto" w:hAnchor="text" w:x="2513"/>
              <w:spacing w:after="0"/>
              <w:jc w:val="right"/>
            </w:pPr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7245D2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1734E4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kern w:val="0"/>
          <w:sz w:val="28"/>
          <w:szCs w:val="28"/>
        </w:rPr>
        <w:t>Biomedi</w:t>
      </w:r>
      <w:r>
        <w:rPr>
          <w:rFonts w:ascii="Verdana" w:hAnsi="Verdana" w:cs="Verdana"/>
          <w:kern w:val="0"/>
          <w:sz w:val="28"/>
          <w:szCs w:val="28"/>
        </w:rPr>
        <w:t>zi</w:t>
      </w:r>
      <w:r w:rsidRPr="008273F3">
        <w:rPr>
          <w:rFonts w:ascii="Verdana" w:hAnsi="Verdana" w:cs="Verdana"/>
          <w:kern w:val="0"/>
          <w:sz w:val="28"/>
          <w:szCs w:val="28"/>
        </w:rPr>
        <w:t>nische</w:t>
      </w:r>
      <w:r w:rsidR="0085259F"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1734E4">
      <w:pPr>
        <w:pStyle w:val="Content"/>
      </w:pPr>
      <w:bookmarkStart w:id="0" w:name="_Toc282185457"/>
      <w:r w:rsidRPr="008273F3">
        <w:lastRenderedPageBreak/>
        <w:t>Revision</w:t>
      </w:r>
      <w:bookmarkEnd w:id="0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1734E4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Autor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r w:rsidR="001734E4">
              <w:t>Anforderungen</w:t>
            </w:r>
            <w:r>
              <w:t xml:space="preserve"> mit </w:t>
            </w:r>
            <w:r w:rsidR="001734E4">
              <w:t>Priorisieren</w:t>
            </w:r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>, Daniel Xander</w:t>
            </w:r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Daniel Xander</w:t>
            </w:r>
          </w:p>
        </w:tc>
      </w:tr>
      <w:tr w:rsidR="00C11436" w:rsidRPr="008273F3" w:rsidTr="00B720E4">
        <w:trPr>
          <w:cantSplit/>
          <w:trHeight w:val="288"/>
        </w:trPr>
        <w:tc>
          <w:tcPr>
            <w:tcW w:w="1276" w:type="dxa"/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</w:tcPr>
          <w:p w:rsidR="00B720E4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Xander</w:t>
            </w:r>
          </w:p>
        </w:tc>
      </w:tr>
      <w:tr w:rsidR="008458AB" w:rsidRPr="008273F3" w:rsidTr="00B720E4">
        <w:trPr>
          <w:cantSplit/>
          <w:trHeight w:val="288"/>
        </w:trPr>
        <w:tc>
          <w:tcPr>
            <w:tcW w:w="1276" w:type="dxa"/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276" w:type="dxa"/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20.12.10</w:t>
            </w:r>
          </w:p>
        </w:tc>
        <w:tc>
          <w:tcPr>
            <w:tcW w:w="4111" w:type="dxa"/>
          </w:tcPr>
          <w:p w:rsidR="008458AB" w:rsidRDefault="008458AB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Analyse Modell</w:t>
            </w:r>
          </w:p>
        </w:tc>
        <w:tc>
          <w:tcPr>
            <w:tcW w:w="2976" w:type="dxa"/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B720E4" w:rsidRPr="008273F3" w:rsidTr="008458AB">
        <w:trPr>
          <w:cantSplit/>
          <w:trHeight w:val="288"/>
        </w:trPr>
        <w:tc>
          <w:tcPr>
            <w:tcW w:w="1276" w:type="dxa"/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458AB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04.01.11</w:t>
            </w:r>
          </w:p>
        </w:tc>
        <w:tc>
          <w:tcPr>
            <w:tcW w:w="4111" w:type="dxa"/>
          </w:tcPr>
          <w:p w:rsidR="00B720E4" w:rsidRDefault="00B720E4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Klassendiagramm</w:t>
            </w:r>
          </w:p>
        </w:tc>
        <w:tc>
          <w:tcPr>
            <w:tcW w:w="2976" w:type="dxa"/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Truong</w:t>
            </w:r>
          </w:p>
        </w:tc>
      </w:tr>
      <w:tr w:rsidR="008458AB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07.07.10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8458AB" w:rsidRDefault="008458AB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Appendix, Korrektur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 w:rsidRPr="008273F3">
              <w:t>John Truong</w:t>
            </w:r>
            <w:r>
              <w:t xml:space="preserve">, Daniel </w:t>
            </w:r>
            <w:proofErr w:type="spellStart"/>
            <w:r>
              <w:t>Xander</w:t>
            </w:r>
            <w:proofErr w:type="spellEnd"/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C922D4" w:rsidRDefault="001E2062" w:rsidP="00C922D4"/>
    <w:p w:rsidR="001E2062" w:rsidRPr="008273F3" w:rsidRDefault="001E2062" w:rsidP="00275D01">
      <w:pPr>
        <w:pStyle w:val="Content"/>
        <w:jc w:val="both"/>
      </w:pPr>
      <w:bookmarkStart w:id="12" w:name="_Toc282185458"/>
      <w:r>
        <w:lastRenderedPageBreak/>
        <w:t>Inhaltsverzeichnis</w:t>
      </w:r>
      <w:bookmarkEnd w:id="12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8D5697" w:rsidRDefault="007245D2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8D5697">
        <w:rPr>
          <w:noProof/>
        </w:rPr>
        <w:t>Revision</w:t>
      </w:r>
      <w:r w:rsidR="008D5697">
        <w:rPr>
          <w:noProof/>
        </w:rPr>
        <w:tab/>
      </w:r>
      <w:r>
        <w:rPr>
          <w:noProof/>
        </w:rPr>
        <w:fldChar w:fldCharType="begin"/>
      </w:r>
      <w:r w:rsidR="008D5697">
        <w:rPr>
          <w:noProof/>
        </w:rPr>
        <w:instrText xml:space="preserve"> PAGEREF _Toc282185457 \h </w:instrText>
      </w:r>
      <w:r>
        <w:rPr>
          <w:noProof/>
        </w:rPr>
      </w:r>
      <w:r>
        <w:rPr>
          <w:noProof/>
        </w:rPr>
        <w:fldChar w:fldCharType="separate"/>
      </w:r>
      <w:r w:rsidR="00846843">
        <w:rPr>
          <w:noProof/>
        </w:rPr>
        <w:t>i</w:t>
      </w:r>
      <w:r>
        <w:rPr>
          <w:noProof/>
        </w:rPr>
        <w:fldChar w:fldCharType="end"/>
      </w:r>
    </w:p>
    <w:p w:rsidR="008D5697" w:rsidRDefault="008D5697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 w:rsidR="007245D2">
        <w:rPr>
          <w:noProof/>
        </w:rPr>
        <w:fldChar w:fldCharType="begin"/>
      </w:r>
      <w:r>
        <w:rPr>
          <w:noProof/>
        </w:rPr>
        <w:instrText xml:space="preserve"> PAGEREF _Toc282185458 \h </w:instrText>
      </w:r>
      <w:r w:rsidR="007245D2">
        <w:rPr>
          <w:noProof/>
        </w:rPr>
      </w:r>
      <w:r w:rsidR="007245D2">
        <w:rPr>
          <w:noProof/>
        </w:rPr>
        <w:fldChar w:fldCharType="separate"/>
      </w:r>
      <w:r w:rsidR="00846843">
        <w:rPr>
          <w:noProof/>
        </w:rPr>
        <w:t>ii</w:t>
      </w:r>
      <w:r w:rsidR="007245D2">
        <w:rPr>
          <w:noProof/>
        </w:rPr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 w:rsidR="007245D2">
        <w:rPr>
          <w:noProof/>
        </w:rPr>
        <w:fldChar w:fldCharType="begin"/>
      </w:r>
      <w:r>
        <w:rPr>
          <w:noProof/>
        </w:rPr>
        <w:instrText xml:space="preserve"> PAGEREF _Toc282185459 \h </w:instrText>
      </w:r>
      <w:r w:rsidR="007245D2">
        <w:rPr>
          <w:noProof/>
        </w:rPr>
      </w:r>
      <w:r w:rsidR="007245D2">
        <w:rPr>
          <w:noProof/>
        </w:rPr>
        <w:fldChar w:fldCharType="separate"/>
      </w:r>
      <w:r w:rsidR="00846843">
        <w:rPr>
          <w:noProof/>
        </w:rPr>
        <w:t>1</w:t>
      </w:r>
      <w:r w:rsidR="007245D2">
        <w:rPr>
          <w:noProof/>
        </w:rP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Sinn und Zweck des Dokuments</w:t>
      </w:r>
      <w:r>
        <w:tab/>
      </w:r>
      <w:r w:rsidR="007245D2">
        <w:fldChar w:fldCharType="begin"/>
      </w:r>
      <w:r>
        <w:instrText xml:space="preserve"> PAGEREF _Toc282185460 \h </w:instrText>
      </w:r>
      <w:r w:rsidR="007245D2">
        <w:fldChar w:fldCharType="separate"/>
      </w:r>
      <w:r w:rsidR="00846843">
        <w:t>1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</w:t>
      </w:r>
      <w:r>
        <w:tab/>
      </w:r>
      <w:r w:rsidR="007245D2">
        <w:fldChar w:fldCharType="begin"/>
      </w:r>
      <w:r>
        <w:instrText xml:space="preserve"> PAGEREF _Toc282185461 \h </w:instrText>
      </w:r>
      <w:r w:rsidR="007245D2">
        <w:fldChar w:fldCharType="separate"/>
      </w:r>
      <w:r w:rsidR="00846843">
        <w:t>1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Übersicht</w:t>
      </w:r>
      <w:r>
        <w:tab/>
      </w:r>
      <w:r w:rsidR="007245D2">
        <w:fldChar w:fldCharType="begin"/>
      </w:r>
      <w:r>
        <w:instrText xml:space="preserve"> PAGEREF _Toc282185462 \h </w:instrText>
      </w:r>
      <w:r w:rsidR="007245D2">
        <w:fldChar w:fldCharType="separate"/>
      </w:r>
      <w:r w:rsidR="00846843">
        <w:t>1</w:t>
      </w:r>
      <w:r w:rsidR="007245D2"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 w:rsidR="007245D2">
        <w:rPr>
          <w:noProof/>
        </w:rPr>
        <w:fldChar w:fldCharType="begin"/>
      </w:r>
      <w:r>
        <w:rPr>
          <w:noProof/>
        </w:rPr>
        <w:instrText xml:space="preserve"> PAGEREF _Toc282185463 \h </w:instrText>
      </w:r>
      <w:r w:rsidR="007245D2">
        <w:rPr>
          <w:noProof/>
        </w:rPr>
      </w:r>
      <w:r w:rsidR="007245D2">
        <w:rPr>
          <w:noProof/>
        </w:rPr>
        <w:fldChar w:fldCharType="separate"/>
      </w:r>
      <w:r w:rsidR="00846843">
        <w:rPr>
          <w:noProof/>
        </w:rPr>
        <w:t>2</w:t>
      </w:r>
      <w:r w:rsidR="007245D2">
        <w:rPr>
          <w:noProof/>
        </w:rP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Benutzereigenschaften</w:t>
      </w:r>
      <w:r>
        <w:tab/>
      </w:r>
      <w:r w:rsidR="007245D2">
        <w:fldChar w:fldCharType="begin"/>
      </w:r>
      <w:r>
        <w:instrText xml:space="preserve"> PAGEREF _Toc282185464 \h </w:instrText>
      </w:r>
      <w:r w:rsidR="007245D2">
        <w:fldChar w:fldCharType="separate"/>
      </w:r>
      <w:r w:rsidR="00846843">
        <w:t>2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Aufgaben und Ziele der Benutzer</w:t>
      </w:r>
      <w:r>
        <w:tab/>
      </w:r>
      <w:r w:rsidR="007245D2">
        <w:fldChar w:fldCharType="begin"/>
      </w:r>
      <w:r>
        <w:instrText xml:space="preserve"> PAGEREF _Toc282185465 \h </w:instrText>
      </w:r>
      <w:r w:rsidR="007245D2">
        <w:fldChar w:fldCharType="separate"/>
      </w:r>
      <w:r w:rsidR="00846843">
        <w:t>2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Annahmen und Abhängigkeiten</w:t>
      </w:r>
      <w:r>
        <w:tab/>
      </w:r>
      <w:r w:rsidR="007245D2">
        <w:fldChar w:fldCharType="begin"/>
      </w:r>
      <w:r>
        <w:instrText xml:space="preserve"> PAGEREF _Toc282185466 \h </w:instrText>
      </w:r>
      <w:r w:rsidR="007245D2">
        <w:fldChar w:fldCharType="separate"/>
      </w:r>
      <w:r w:rsidR="00846843">
        <w:t>2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Realisation der Anforderungen</w:t>
      </w:r>
      <w:r>
        <w:tab/>
      </w:r>
      <w:r w:rsidR="007245D2">
        <w:fldChar w:fldCharType="begin"/>
      </w:r>
      <w:r>
        <w:instrText xml:space="preserve"> PAGEREF _Toc282185467 \h </w:instrText>
      </w:r>
      <w:r w:rsidR="007245D2">
        <w:fldChar w:fldCharType="separate"/>
      </w:r>
      <w:r w:rsidR="00846843">
        <w:t>2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</w:t>
      </w:r>
      <w:r>
        <w:tab/>
      </w:r>
      <w:r w:rsidR="007245D2">
        <w:fldChar w:fldCharType="begin"/>
      </w:r>
      <w:r>
        <w:instrText xml:space="preserve"> PAGEREF _Toc282185468 \h </w:instrText>
      </w:r>
      <w:r w:rsidR="007245D2">
        <w:fldChar w:fldCharType="separate"/>
      </w:r>
      <w:r w:rsidR="00846843">
        <w:t>2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Ressourcen</w:t>
      </w:r>
      <w:r>
        <w:tab/>
      </w:r>
      <w:r w:rsidR="007245D2">
        <w:fldChar w:fldCharType="begin"/>
      </w:r>
      <w:r>
        <w:instrText xml:space="preserve"> PAGEREF _Toc282185469 \h </w:instrText>
      </w:r>
      <w:r w:rsidR="007245D2">
        <w:fldChar w:fldCharType="separate"/>
      </w:r>
      <w:r w:rsidR="00846843">
        <w:t>2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Werkzeuge</w:t>
      </w:r>
      <w:r>
        <w:tab/>
      </w:r>
      <w:r w:rsidR="007245D2">
        <w:fldChar w:fldCharType="begin"/>
      </w:r>
      <w:r>
        <w:instrText xml:space="preserve"> PAGEREF _Toc282185470 \h </w:instrText>
      </w:r>
      <w:r w:rsidR="007245D2">
        <w:fldChar w:fldCharType="separate"/>
      </w:r>
      <w:r w:rsidR="00846843">
        <w:t>2</w:t>
      </w:r>
      <w:r w:rsidR="007245D2"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 w:rsidR="007245D2">
        <w:rPr>
          <w:noProof/>
        </w:rPr>
        <w:fldChar w:fldCharType="begin"/>
      </w:r>
      <w:r>
        <w:rPr>
          <w:noProof/>
        </w:rPr>
        <w:instrText xml:space="preserve"> PAGEREF _Toc282185471 \h </w:instrText>
      </w:r>
      <w:r w:rsidR="007245D2">
        <w:rPr>
          <w:noProof/>
        </w:rPr>
      </w:r>
      <w:r w:rsidR="007245D2">
        <w:rPr>
          <w:noProof/>
        </w:rPr>
        <w:fldChar w:fldCharType="separate"/>
      </w:r>
      <w:r w:rsidR="00846843">
        <w:rPr>
          <w:noProof/>
        </w:rPr>
        <w:t>3</w:t>
      </w:r>
      <w:r w:rsidR="007245D2">
        <w:rPr>
          <w:noProof/>
        </w:rPr>
        <w:fldChar w:fldCharType="end"/>
      </w:r>
    </w:p>
    <w:p w:rsidR="008D5697" w:rsidRP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D5697">
        <w:rPr>
          <w:lang w:val="en-US"/>
        </w:rPr>
        <w:t>3.1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8D5697">
        <w:rPr>
          <w:lang w:val="en-US"/>
        </w:rPr>
        <w:t>Use Cases Überblick</w:t>
      </w:r>
      <w:r w:rsidRPr="008D5697">
        <w:rPr>
          <w:lang w:val="en-US"/>
        </w:rPr>
        <w:tab/>
      </w:r>
      <w:r w:rsidR="007245D2">
        <w:fldChar w:fldCharType="begin"/>
      </w:r>
      <w:r w:rsidRPr="008D5697">
        <w:rPr>
          <w:lang w:val="en-US"/>
        </w:rPr>
        <w:instrText xml:space="preserve"> PAGEREF _Toc282185472 \h </w:instrText>
      </w:r>
      <w:r w:rsidR="007245D2">
        <w:fldChar w:fldCharType="separate"/>
      </w:r>
      <w:r w:rsidR="00846843">
        <w:rPr>
          <w:lang w:val="en-US"/>
        </w:rPr>
        <w:t>3</w:t>
      </w:r>
      <w:r w:rsidR="007245D2">
        <w:fldChar w:fldCharType="end"/>
      </w:r>
    </w:p>
    <w:p w:rsidR="008D5697" w:rsidRP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D5697">
        <w:rPr>
          <w:lang w:val="en-US"/>
        </w:rPr>
        <w:t>3.1.1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8D5697">
        <w:rPr>
          <w:lang w:val="en-US"/>
        </w:rPr>
        <w:t>Prioritäten</w:t>
      </w:r>
      <w:r w:rsidRPr="008D5697">
        <w:rPr>
          <w:lang w:val="en-US"/>
        </w:rPr>
        <w:tab/>
      </w:r>
      <w:r w:rsidR="007245D2">
        <w:fldChar w:fldCharType="begin"/>
      </w:r>
      <w:r w:rsidRPr="008D5697">
        <w:rPr>
          <w:lang w:val="en-US"/>
        </w:rPr>
        <w:instrText xml:space="preserve"> PAGEREF _Toc282185473 \h </w:instrText>
      </w:r>
      <w:r w:rsidR="007245D2">
        <w:fldChar w:fldCharType="separate"/>
      </w:r>
      <w:r w:rsidR="00846843">
        <w:rPr>
          <w:lang w:val="en-US"/>
        </w:rPr>
        <w:t>3</w:t>
      </w:r>
      <w:r w:rsidR="007245D2">
        <w:fldChar w:fldCharType="end"/>
      </w:r>
    </w:p>
    <w:p w:rsidR="008D5697" w:rsidRP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176BD1">
        <w:rPr>
          <w:lang w:val="en-US"/>
        </w:rPr>
        <w:t>3.1.2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176BD1">
        <w:rPr>
          <w:lang w:val="en-US"/>
        </w:rPr>
        <w:t>Use Case 1.1: Messreihen einlesen (Excel, Labview)</w:t>
      </w:r>
      <w:r w:rsidRPr="008D5697">
        <w:rPr>
          <w:lang w:val="en-US"/>
        </w:rPr>
        <w:tab/>
      </w:r>
      <w:r w:rsidR="007245D2">
        <w:fldChar w:fldCharType="begin"/>
      </w:r>
      <w:r w:rsidRPr="008D5697">
        <w:rPr>
          <w:lang w:val="en-US"/>
        </w:rPr>
        <w:instrText xml:space="preserve"> PAGEREF _Toc282185474 \h </w:instrText>
      </w:r>
      <w:r w:rsidR="007245D2">
        <w:fldChar w:fldCharType="separate"/>
      </w:r>
      <w:r w:rsidR="00846843">
        <w:rPr>
          <w:lang w:val="en-US"/>
        </w:rPr>
        <w:t>4</w:t>
      </w:r>
      <w:r w:rsidR="007245D2">
        <w:fldChar w:fldCharType="end"/>
      </w:r>
    </w:p>
    <w:p w:rsidR="008D5697" w:rsidRP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D5697">
        <w:rPr>
          <w:lang w:val="en-US"/>
        </w:rPr>
        <w:t>3.1.3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176BD1">
        <w:rPr>
          <w:lang w:val="en-GB"/>
        </w:rPr>
        <w:t>Use</w:t>
      </w:r>
      <w:r w:rsidRPr="008D5697">
        <w:rPr>
          <w:lang w:val="en-US"/>
        </w:rPr>
        <w:t xml:space="preserve"> Case 1.2: Tabellarische Darstellung</w:t>
      </w:r>
      <w:r w:rsidRPr="008D5697">
        <w:rPr>
          <w:lang w:val="en-US"/>
        </w:rPr>
        <w:tab/>
      </w:r>
      <w:r w:rsidR="007245D2">
        <w:fldChar w:fldCharType="begin"/>
      </w:r>
      <w:r w:rsidRPr="008D5697">
        <w:rPr>
          <w:lang w:val="en-US"/>
        </w:rPr>
        <w:instrText xml:space="preserve"> PAGEREF _Toc282185475 \h </w:instrText>
      </w:r>
      <w:r w:rsidR="007245D2">
        <w:fldChar w:fldCharType="separate"/>
      </w:r>
      <w:r w:rsidR="00846843">
        <w:rPr>
          <w:lang w:val="en-US"/>
        </w:rPr>
        <w:t>4</w:t>
      </w:r>
      <w:r w:rsidR="007245D2">
        <w:fldChar w:fldCharType="end"/>
      </w:r>
    </w:p>
    <w:p w:rsidR="008D5697" w:rsidRP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D5697">
        <w:rPr>
          <w:lang w:val="en-US"/>
        </w:rPr>
        <w:t>3.1.4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176BD1">
        <w:rPr>
          <w:lang w:val="en-GB"/>
        </w:rPr>
        <w:t>Use</w:t>
      </w:r>
      <w:r w:rsidRPr="008D5697">
        <w:rPr>
          <w:lang w:val="en-US"/>
        </w:rPr>
        <w:t xml:space="preserve"> Case 1.3: X-Y Plot</w:t>
      </w:r>
      <w:r w:rsidRPr="008D5697">
        <w:rPr>
          <w:lang w:val="en-US"/>
        </w:rPr>
        <w:tab/>
      </w:r>
      <w:r w:rsidR="007245D2">
        <w:fldChar w:fldCharType="begin"/>
      </w:r>
      <w:r w:rsidRPr="008D5697">
        <w:rPr>
          <w:lang w:val="en-US"/>
        </w:rPr>
        <w:instrText xml:space="preserve"> PAGEREF _Toc282185476 \h </w:instrText>
      </w:r>
      <w:r w:rsidR="007245D2">
        <w:fldChar w:fldCharType="separate"/>
      </w:r>
      <w:r w:rsidR="00846843">
        <w:rPr>
          <w:lang w:val="en-US"/>
        </w:rPr>
        <w:t>5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8D5697">
        <w:t>Use</w:t>
      </w:r>
      <w:r>
        <w:t xml:space="preserve"> Case 1.4: Vergleich zweier Messreihen</w:t>
      </w:r>
      <w:r>
        <w:tab/>
      </w:r>
      <w:r w:rsidR="007245D2">
        <w:fldChar w:fldCharType="begin"/>
      </w:r>
      <w:r>
        <w:instrText xml:space="preserve"> PAGEREF _Toc282185477 \h </w:instrText>
      </w:r>
      <w:r w:rsidR="007245D2">
        <w:fldChar w:fldCharType="separate"/>
      </w:r>
      <w:r w:rsidR="00846843">
        <w:t>5</w:t>
      </w:r>
      <w:r w:rsidR="007245D2"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 w:rsidR="007245D2">
        <w:rPr>
          <w:noProof/>
        </w:rPr>
        <w:fldChar w:fldCharType="begin"/>
      </w:r>
      <w:r>
        <w:rPr>
          <w:noProof/>
        </w:rPr>
        <w:instrText xml:space="preserve"> PAGEREF _Toc282185478 \h </w:instrText>
      </w:r>
      <w:r w:rsidR="007245D2">
        <w:rPr>
          <w:noProof/>
        </w:rPr>
      </w:r>
      <w:r w:rsidR="007245D2">
        <w:rPr>
          <w:noProof/>
        </w:rPr>
        <w:fldChar w:fldCharType="separate"/>
      </w:r>
      <w:r w:rsidR="00846843">
        <w:rPr>
          <w:noProof/>
        </w:rPr>
        <w:t>6</w:t>
      </w:r>
      <w:r w:rsidR="007245D2">
        <w:rPr>
          <w:noProof/>
        </w:rP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Entwurfsbedingungen</w:t>
      </w:r>
      <w:r>
        <w:tab/>
      </w:r>
      <w:r w:rsidR="007245D2">
        <w:fldChar w:fldCharType="begin"/>
      </w:r>
      <w:r>
        <w:instrText xml:space="preserve"> PAGEREF _Toc282185479 \h </w:instrText>
      </w:r>
      <w:r w:rsidR="007245D2">
        <w:fldChar w:fldCharType="separate"/>
      </w:r>
      <w:r w:rsidR="00846843">
        <w:t>6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Effizienz</w:t>
      </w:r>
      <w:r>
        <w:tab/>
      </w:r>
      <w:r w:rsidR="007245D2">
        <w:fldChar w:fldCharType="begin"/>
      </w:r>
      <w:r>
        <w:instrText xml:space="preserve"> PAGEREF _Toc282185480 \h </w:instrText>
      </w:r>
      <w:r w:rsidR="007245D2">
        <w:fldChar w:fldCharType="separate"/>
      </w:r>
      <w:r w:rsidR="00846843">
        <w:t>6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Dokumentation</w:t>
      </w:r>
      <w:r>
        <w:tab/>
      </w:r>
      <w:r w:rsidR="007245D2">
        <w:fldChar w:fldCharType="begin"/>
      </w:r>
      <w:r>
        <w:instrText xml:space="preserve"> PAGEREF _Toc282185481 \h </w:instrText>
      </w:r>
      <w:r w:rsidR="007245D2">
        <w:fldChar w:fldCharType="separate"/>
      </w:r>
      <w:r w:rsidR="00846843">
        <w:t>6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Schnittstellen</w:t>
      </w:r>
      <w:r>
        <w:tab/>
      </w:r>
      <w:r w:rsidR="007245D2">
        <w:fldChar w:fldCharType="begin"/>
      </w:r>
      <w:r>
        <w:instrText xml:space="preserve"> PAGEREF _Toc282185482 \h </w:instrText>
      </w:r>
      <w:r w:rsidR="007245D2">
        <w:fldChar w:fldCharType="separate"/>
      </w:r>
      <w:r w:rsidR="00846843">
        <w:t>6</w:t>
      </w:r>
      <w:r w:rsidR="007245D2"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Analysis Modell</w:t>
      </w:r>
      <w:r>
        <w:rPr>
          <w:noProof/>
        </w:rPr>
        <w:tab/>
      </w:r>
      <w:r w:rsidR="007245D2">
        <w:rPr>
          <w:noProof/>
        </w:rPr>
        <w:fldChar w:fldCharType="begin"/>
      </w:r>
      <w:r>
        <w:rPr>
          <w:noProof/>
        </w:rPr>
        <w:instrText xml:space="preserve"> PAGEREF _Toc282185483 \h </w:instrText>
      </w:r>
      <w:r w:rsidR="007245D2">
        <w:rPr>
          <w:noProof/>
        </w:rPr>
      </w:r>
      <w:r w:rsidR="007245D2">
        <w:rPr>
          <w:noProof/>
        </w:rPr>
        <w:fldChar w:fldCharType="separate"/>
      </w:r>
      <w:r w:rsidR="00846843">
        <w:rPr>
          <w:noProof/>
        </w:rPr>
        <w:t>7</w:t>
      </w:r>
      <w:r w:rsidR="007245D2">
        <w:rPr>
          <w:noProof/>
        </w:rP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Konzeptuelles Modell (Domänen Modell)</w:t>
      </w:r>
      <w:r>
        <w:tab/>
      </w:r>
      <w:r w:rsidR="007245D2">
        <w:fldChar w:fldCharType="begin"/>
      </w:r>
      <w:r>
        <w:instrText xml:space="preserve"> PAGEREF _Toc282185484 \h </w:instrText>
      </w:r>
      <w:r w:rsidR="007245D2">
        <w:fldChar w:fldCharType="separate"/>
      </w:r>
      <w:r w:rsidR="00846843">
        <w:t>7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 Modell</w:t>
      </w:r>
      <w:r>
        <w:tab/>
      </w:r>
      <w:r w:rsidR="007245D2">
        <w:fldChar w:fldCharType="begin"/>
      </w:r>
      <w:r>
        <w:instrText xml:space="preserve"> PAGEREF _Toc282185485 \h </w:instrText>
      </w:r>
      <w:r w:rsidR="007245D2">
        <w:fldChar w:fldCharType="separate"/>
      </w:r>
      <w:r w:rsidR="00846843">
        <w:t>8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SQLite Definition</w:t>
      </w:r>
      <w:r>
        <w:tab/>
      </w:r>
      <w:r w:rsidR="007245D2">
        <w:fldChar w:fldCharType="begin"/>
      </w:r>
      <w:r>
        <w:instrText xml:space="preserve"> PAGEREF _Toc282185486 \h </w:instrText>
      </w:r>
      <w:r w:rsidR="007245D2">
        <w:fldChar w:fldCharType="separate"/>
      </w:r>
      <w:r w:rsidR="00846843">
        <w:t>8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Datenstruktur während der Laufzeit</w:t>
      </w:r>
      <w:r>
        <w:tab/>
      </w:r>
      <w:r w:rsidR="007245D2">
        <w:fldChar w:fldCharType="begin"/>
      </w:r>
      <w:r>
        <w:instrText xml:space="preserve"> PAGEREF _Toc282185487 \h </w:instrText>
      </w:r>
      <w:r w:rsidR="007245D2">
        <w:fldChar w:fldCharType="separate"/>
      </w:r>
      <w:r w:rsidR="00846843">
        <w:t>9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Interaktionen</w:t>
      </w:r>
      <w:r>
        <w:tab/>
      </w:r>
      <w:r w:rsidR="007245D2">
        <w:fldChar w:fldCharType="begin"/>
      </w:r>
      <w:r>
        <w:instrText xml:space="preserve"> PAGEREF _Toc282185488 \h </w:instrText>
      </w:r>
      <w:r w:rsidR="007245D2">
        <w:fldChar w:fldCharType="separate"/>
      </w:r>
      <w:r w:rsidR="00846843">
        <w:t>9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1.1: Messreihen einlesen</w:t>
      </w:r>
      <w:r>
        <w:tab/>
      </w:r>
      <w:r w:rsidR="007245D2">
        <w:fldChar w:fldCharType="begin"/>
      </w:r>
      <w:r>
        <w:instrText xml:space="preserve"> PAGEREF _Toc282185489 \h </w:instrText>
      </w:r>
      <w:r w:rsidR="007245D2">
        <w:fldChar w:fldCharType="separate"/>
      </w:r>
      <w:r w:rsidR="00846843">
        <w:t>9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1.2: Tabellarische Darstellung</w:t>
      </w:r>
      <w:r>
        <w:tab/>
      </w:r>
      <w:r w:rsidR="007245D2">
        <w:fldChar w:fldCharType="begin"/>
      </w:r>
      <w:r>
        <w:instrText xml:space="preserve"> PAGEREF _Toc282185490 \h </w:instrText>
      </w:r>
      <w:r w:rsidR="007245D2">
        <w:fldChar w:fldCharType="separate"/>
      </w:r>
      <w:r w:rsidR="00846843">
        <w:t>10</w:t>
      </w:r>
      <w:r w:rsidR="007245D2"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1.3: XY-Plot</w:t>
      </w:r>
      <w:r>
        <w:tab/>
      </w:r>
      <w:r w:rsidR="007245D2">
        <w:fldChar w:fldCharType="begin"/>
      </w:r>
      <w:r>
        <w:instrText xml:space="preserve"> PAGEREF _Toc282185491 \h </w:instrText>
      </w:r>
      <w:r w:rsidR="007245D2">
        <w:fldChar w:fldCharType="separate"/>
      </w:r>
      <w:r w:rsidR="00846843">
        <w:t>11</w:t>
      </w:r>
      <w:r w:rsidR="007245D2"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Klassendiagramm</w:t>
      </w:r>
      <w:r>
        <w:tab/>
      </w:r>
      <w:r w:rsidR="007245D2">
        <w:fldChar w:fldCharType="begin"/>
      </w:r>
      <w:r>
        <w:instrText xml:space="preserve"> PAGEREF _Toc282185492 \h </w:instrText>
      </w:r>
      <w:r w:rsidR="007245D2">
        <w:fldChar w:fldCharType="separate"/>
      </w:r>
      <w:r w:rsidR="00846843">
        <w:t>12</w:t>
      </w:r>
      <w:r w:rsidR="007245D2">
        <w:fldChar w:fldCharType="end"/>
      </w:r>
    </w:p>
    <w:p w:rsidR="008D5697" w:rsidRDefault="008D5697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76BD1">
        <w:rPr>
          <w:noProof/>
          <w:lang w:val="en-US"/>
        </w:rPr>
        <w:t>Appendix</w:t>
      </w:r>
      <w:r>
        <w:rPr>
          <w:noProof/>
        </w:rPr>
        <w:tab/>
      </w:r>
      <w:r w:rsidR="007245D2">
        <w:rPr>
          <w:noProof/>
        </w:rPr>
        <w:fldChar w:fldCharType="begin"/>
      </w:r>
      <w:r>
        <w:rPr>
          <w:noProof/>
        </w:rPr>
        <w:instrText xml:space="preserve"> PAGEREF _Toc282185493 \h </w:instrText>
      </w:r>
      <w:r w:rsidR="007245D2">
        <w:rPr>
          <w:noProof/>
        </w:rPr>
      </w:r>
      <w:r w:rsidR="007245D2">
        <w:rPr>
          <w:noProof/>
        </w:rPr>
        <w:fldChar w:fldCharType="separate"/>
      </w:r>
      <w:r w:rsidR="00846843">
        <w:rPr>
          <w:noProof/>
        </w:rPr>
        <w:t>13</w:t>
      </w:r>
      <w:r w:rsidR="007245D2">
        <w:rPr>
          <w:noProof/>
        </w:rPr>
        <w:fldChar w:fldCharType="end"/>
      </w:r>
    </w:p>
    <w:p w:rsidR="007E5917" w:rsidRPr="00275D01" w:rsidRDefault="007245D2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3" w:name="_Toc28218545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lastRenderedPageBreak/>
        <w:t>Einleitung</w:t>
      </w:r>
      <w:bookmarkEnd w:id="13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4" w:name="_Toc282185460"/>
      <w:r>
        <w:t>Sinn und Zweck des Dokuments</w:t>
      </w:r>
      <w:bookmarkEnd w:id="14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</w:t>
      </w:r>
      <w:r w:rsidR="00EE167C">
        <w:t>,</w:t>
      </w:r>
      <w:r>
        <w:t xml:space="preserve">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</w:t>
      </w:r>
      <w:r w:rsidR="00626A42">
        <w:t>i</w:t>
      </w:r>
      <w:r w:rsidR="00626A42">
        <w:t>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5" w:name="_Toc100721228"/>
      <w:bookmarkStart w:id="16" w:name="_Toc282185461"/>
      <w:r w:rsidRPr="008273F3">
        <w:t>Vision</w:t>
      </w:r>
      <w:bookmarkEnd w:id="15"/>
      <w:bookmarkEnd w:id="16"/>
    </w:p>
    <w:p w:rsidR="00EE3DA0" w:rsidRDefault="007A4A09" w:rsidP="0062427B">
      <w:pPr>
        <w:pStyle w:val="Textkrper"/>
      </w:pPr>
      <w:r>
        <w:t xml:space="preserve">Ziel des Projekts ist </w:t>
      </w:r>
      <w:r w:rsidR="00044FC4">
        <w:t>es</w:t>
      </w:r>
      <w:r>
        <w:t xml:space="preserve">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534B29">
        <w:t>.</w:t>
      </w:r>
      <w:r w:rsidR="004914B2">
        <w:t xml:space="preserve"> </w:t>
      </w:r>
      <w:r w:rsidR="00EE3DA0">
        <w:t>Arbeitsaufwand</w:t>
      </w:r>
      <w:r w:rsidR="00534B29">
        <w:t>, welcher bei der Bedienung von komplexeren Plot-Programmen entstehen k</w:t>
      </w:r>
      <w:r w:rsidR="000D52E9">
        <w:t>ann</w:t>
      </w:r>
      <w:r w:rsidR="00534B29">
        <w:t xml:space="preserve">, </w:t>
      </w:r>
      <w:r w:rsidR="000D52E9">
        <w:t>soll durch die Applikation minimiert werden</w:t>
      </w:r>
      <w:r w:rsidR="00534B29">
        <w:t>.</w:t>
      </w:r>
      <w:r w:rsidR="00EE3DA0">
        <w:t xml:space="preserve"> </w:t>
      </w:r>
    </w:p>
    <w:p w:rsidR="00626A42" w:rsidRPr="002C322E" w:rsidRDefault="0062427B" w:rsidP="002C322E">
      <w:pPr>
        <w:pStyle w:val="Textkrper"/>
      </w:pPr>
      <w:r>
        <w:t>Das Programm soll in der Lage sein Daten</w:t>
      </w:r>
      <w:r w:rsidR="00534B29">
        <w:t>,</w:t>
      </w:r>
      <w:r>
        <w:t xml:space="preserve"> die manuell oder </w:t>
      </w:r>
      <w:r w:rsidR="00EF6BC3">
        <w:t>automatisch</w:t>
      </w:r>
      <w:r>
        <w:t xml:space="preserve"> generiert wurde</w:t>
      </w:r>
      <w:r w:rsidR="00534B29">
        <w:t>n,</w:t>
      </w:r>
      <w:r>
        <w:t xml:space="preserve"> einzulesen. Nachdem </w:t>
      </w:r>
      <w:r w:rsidR="00EF6BC3">
        <w:t>E</w:t>
      </w:r>
      <w:r w:rsidR="00534B29">
        <w:t>in</w:t>
      </w:r>
      <w:r>
        <w:t>lesen soll es möglich sein diese grafisch</w:t>
      </w:r>
      <w:r w:rsidR="002741BF">
        <w:t xml:space="preserve"> mittels eines </w:t>
      </w:r>
      <w:r w:rsidR="00E41691">
        <w:t>zwei</w:t>
      </w:r>
      <w:r w:rsidR="002741BF">
        <w:t>dimension</w:t>
      </w:r>
      <w:r w:rsidR="002741BF">
        <w:t>a</w:t>
      </w:r>
      <w:r w:rsidR="002741BF">
        <w:t>len Diagramms darzustellen</w:t>
      </w:r>
      <w:r w:rsidR="00B17B67">
        <w:t>.</w:t>
      </w:r>
      <w:r w:rsidR="002741BF">
        <w:t xml:space="preserve"> </w:t>
      </w:r>
      <w:r w:rsidR="008D5697">
        <w:t xml:space="preserve">Die Applikation </w:t>
      </w:r>
      <w:r w:rsidR="002741BF" w:rsidRPr="002741BF">
        <w:t>sol</w:t>
      </w:r>
      <w:r w:rsidR="002741BF">
        <w:t>l</w:t>
      </w:r>
      <w:r w:rsidR="008D5697">
        <w:t xml:space="preserve"> in der Lage sein </w:t>
      </w:r>
      <w:r w:rsidR="002741BF" w:rsidRPr="002741BF">
        <w:t>einzelne Messreihen farblich</w:t>
      </w:r>
      <w:r w:rsidR="00E41691">
        <w:t xml:space="preserve"> zu</w:t>
      </w:r>
      <w:r w:rsidR="002741BF" w:rsidRPr="002741BF">
        <w:t xml:space="preserve"> </w:t>
      </w:r>
      <w:r w:rsidR="002741BF">
        <w:t>unterscheiden</w:t>
      </w:r>
      <w:r w:rsidR="002741BF" w:rsidRPr="002741BF">
        <w:t>.</w:t>
      </w:r>
      <w:r w:rsidR="002C322E">
        <w:t xml:space="preserve"> Das Programm wird in Python entwickelt, was zu  einer breiten Nutzbarkeit auf verschiedenen Betriebssystemen führt. Das Endprodukt soll sich von vorhandenen Techn</w:t>
      </w:r>
      <w:r w:rsidR="002C322E">
        <w:t>o</w:t>
      </w:r>
      <w:r w:rsidR="002C322E">
        <w:t xml:space="preserve">logien vor allem durch einfache Nutzbarkeit ohne tieferes </w:t>
      </w:r>
      <w:r w:rsidR="001734E4">
        <w:t>Programmverständnis</w:t>
      </w:r>
      <w:r w:rsidR="002C322E">
        <w:t xml:space="preserve"> auszeichnen.</w:t>
      </w:r>
    </w:p>
    <w:p w:rsidR="008F2AF2" w:rsidRDefault="0069235D" w:rsidP="008F2AF2">
      <w:pPr>
        <w:pStyle w:val="berschrift2"/>
      </w:pPr>
      <w:bookmarkStart w:id="17" w:name="_Toc282185462"/>
      <w:r>
        <w:t>Übersicht</w:t>
      </w:r>
      <w:bookmarkEnd w:id="17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</w:t>
      </w:r>
      <w:r w:rsidR="00EF6BC3">
        <w:t>urde</w:t>
      </w:r>
      <w:r w:rsidR="003E0292">
        <w:t xml:space="preserve"> folgt in Kapitel 2 eine a</w:t>
      </w:r>
      <w:r>
        <w:t xml:space="preserve">llgemeine Beschreibung der </w:t>
      </w:r>
      <w:r w:rsidR="00D45301">
        <w:t xml:space="preserve">definierten </w:t>
      </w:r>
      <w:r>
        <w:t>Grundaufgaben und Randbedingungen des Projekts.</w:t>
      </w:r>
      <w:r w:rsidR="003E0292">
        <w:t xml:space="preserve"> Daraufhin werden in Kapitel 3 f</w:t>
      </w:r>
      <w:r>
        <w:t>unktionale Anforderungen besprochen und in Form von Use Cases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Anforde</w:t>
      </w:r>
      <w:r w:rsidR="007655FF">
        <w:t>ru</w:t>
      </w:r>
      <w:r w:rsidR="007655FF">
        <w:t>n</w:t>
      </w:r>
      <w:r w:rsidR="007655FF">
        <w:t>gen eingegangen.</w:t>
      </w:r>
      <w:r w:rsidR="007655FF" w:rsidRPr="001734E4">
        <w:rPr>
          <w:lang w:val="de-CH"/>
        </w:rPr>
        <w:t xml:space="preserve"> Abschliess</w:t>
      </w:r>
      <w:r w:rsidRPr="001734E4">
        <w:rPr>
          <w:lang w:val="de-CH"/>
        </w:rPr>
        <w:t>en</w:t>
      </w:r>
      <w:r w:rsidR="003E0292" w:rsidRPr="001734E4">
        <w:rPr>
          <w:lang w:val="de-CH"/>
        </w:rPr>
        <w:t>d</w:t>
      </w:r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Sys</w:t>
      </w:r>
      <w:r w:rsidR="003E0292">
        <w:t>tem-</w:t>
      </w:r>
      <w:r w:rsidR="001734E4">
        <w:t>Interaktionen</w:t>
      </w:r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18" w:name="_Toc282185463"/>
      <w:r>
        <w:lastRenderedPageBreak/>
        <w:t>Allgemeine Beschreibung</w:t>
      </w:r>
      <w:bookmarkEnd w:id="18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19" w:name="_Toc282185464"/>
      <w:r>
        <w:t>Benutzereigenschaften</w:t>
      </w:r>
      <w:bookmarkEnd w:id="19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>Zugehörige Medizinaltechnik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</w:t>
      </w:r>
      <w:r w:rsidR="00D45301">
        <w:t xml:space="preserve"> und</w:t>
      </w:r>
      <w:r>
        <w:t xml:space="preserve"> möglichst viel Metainformation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Medizinaltechnik Gruppen: </w:t>
      </w:r>
      <w:r w:rsidRPr="00CE39FB">
        <w:t xml:space="preserve">Programm soll in der Lage </w:t>
      </w:r>
      <w:r w:rsidR="00D45301">
        <w:t>sein</w:t>
      </w:r>
      <w:r w:rsidRPr="00CE39FB">
        <w:t xml:space="preserve"> ihre Daten</w:t>
      </w:r>
      <w:r>
        <w:t xml:space="preserve"> vol</w:t>
      </w:r>
      <w:r>
        <w:t>l</w:t>
      </w:r>
      <w:r>
        <w:t>ständig zu plotten</w:t>
      </w:r>
      <w:r w:rsidR="00D45301">
        <w:t>.</w:t>
      </w:r>
      <w:r>
        <w:t xml:space="preserve"> </w:t>
      </w:r>
      <w:r w:rsidR="00D45301">
        <w:t>I</w:t>
      </w:r>
      <w:r>
        <w:t>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0" w:name="_Toc282185465"/>
      <w:r>
        <w:t>Aufgaben und Ziele der</w:t>
      </w:r>
      <w:r w:rsidR="00D867A8">
        <w:t xml:space="preserve"> Benutzer</w:t>
      </w:r>
      <w:bookmarkEnd w:id="20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54814">
        <w:t xml:space="preserve">die </w:t>
      </w:r>
      <w:proofErr w:type="spellStart"/>
      <w:r w:rsidR="00B54814">
        <w:t>N</w:t>
      </w:r>
      <w:r w:rsidR="00B134A5">
        <w:t>ewton</w:t>
      </w:r>
      <w:r w:rsidR="00B63BF3">
        <w:t>’sche</w:t>
      </w:r>
      <w:proofErr w:type="spellEnd"/>
      <w:r w:rsidR="00B63BF3">
        <w:t xml:space="preserve"> </w:t>
      </w:r>
      <w:r w:rsidR="00B134A5">
        <w:t>Axiome zu studieren. Sie führen Messungen</w:t>
      </w:r>
      <w:r w:rsidR="00B54814">
        <w:t xml:space="preserve"> manuell, semiautomatisch und v</w:t>
      </w:r>
      <w:r w:rsidR="00B63BF3">
        <w:t>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1" w:name="_Toc282185466"/>
      <w:r>
        <w:t>Annahmen und Abhängigkeiten</w:t>
      </w:r>
      <w:bookmarkEnd w:id="21"/>
    </w:p>
    <w:p w:rsidR="003B0778" w:rsidRPr="003B0778" w:rsidRDefault="003B0778" w:rsidP="003B0778">
      <w:pPr>
        <w:pStyle w:val="Textkrper"/>
      </w:pPr>
      <w:r w:rsidRPr="003B0778">
        <w:t xml:space="preserve">Das Programm wird auf </w:t>
      </w:r>
      <w:r>
        <w:t>dem Betrie</w:t>
      </w:r>
      <w:r w:rsidRPr="003B0778">
        <w:t>bssystem Windows 7 entwickelt.</w:t>
      </w:r>
      <w:r>
        <w:t xml:space="preserve"> </w:t>
      </w:r>
      <w:r w:rsidRPr="003B0778">
        <w:t>Später folgen Tests</w:t>
      </w:r>
      <w:r>
        <w:t xml:space="preserve"> auf Mac OSX Snow Leopard sowie Linux Ubuntu 10</w:t>
      </w:r>
      <w:r w:rsidR="003E0292">
        <w:t>.10</w:t>
      </w:r>
      <w:r>
        <w:t>. Am Ende sollte</w:t>
      </w:r>
      <w:r w:rsidR="00226C6F">
        <w:t xml:space="preserve"> das Programm</w:t>
      </w:r>
      <w:r>
        <w:t xml:space="preserve"> auf allen g</w:t>
      </w:r>
      <w:r>
        <w:t>e</w:t>
      </w:r>
      <w:r>
        <w:t>nannten Systemen uneingeschränkt lauffähig sein.</w:t>
      </w:r>
      <w:r w:rsidR="00226C6F"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</w:pPr>
      <w:r w:rsidRPr="003B0778">
        <w:t xml:space="preserve"> </w:t>
      </w:r>
    </w:p>
    <w:p w:rsidR="003E0292" w:rsidRDefault="003E0292" w:rsidP="003E0292">
      <w:pPr>
        <w:pStyle w:val="berschrift2"/>
      </w:pPr>
      <w:bookmarkStart w:id="22" w:name="_Toc282185467"/>
      <w:bookmarkStart w:id="23" w:name="_Toc100721238"/>
      <w:r>
        <w:t>Realisation der Anforderungen</w:t>
      </w:r>
      <w:bookmarkEnd w:id="22"/>
    </w:p>
    <w:p w:rsidR="009808E3" w:rsidRDefault="001B0674" w:rsidP="009808E3">
      <w:pPr>
        <w:pStyle w:val="berschrift3"/>
      </w:pPr>
      <w:bookmarkStart w:id="24" w:name="_Toc282185468"/>
      <w:r w:rsidRPr="003B0778">
        <w:t>Ris</w:t>
      </w:r>
      <w:bookmarkEnd w:id="23"/>
      <w:r w:rsidR="00226C6F">
        <w:t>iken</w:t>
      </w:r>
      <w:bookmarkEnd w:id="24"/>
    </w:p>
    <w:p w:rsidR="001E2062" w:rsidRDefault="001E2062" w:rsidP="001E2062">
      <w:pPr>
        <w:pStyle w:val="Textkrper"/>
        <w:numPr>
          <w:ilvl w:val="0"/>
          <w:numId w:val="13"/>
        </w:numPr>
      </w:pPr>
      <w: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</w:pPr>
      <w: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</w:pPr>
      <w:r>
        <w:t xml:space="preserve">Mögliche Schwierigkeiten bei der Kommunikation mit </w:t>
      </w:r>
      <w:r w:rsidR="004401C3">
        <w:t xml:space="preserve">Benutzer sowie </w:t>
      </w:r>
      <w:r>
        <w:t>mit anderen En</w:t>
      </w:r>
      <w:r>
        <w:t>t</w:t>
      </w:r>
      <w:r>
        <w:t>wicklergruppen.</w:t>
      </w:r>
    </w:p>
    <w:p w:rsidR="001E2062" w:rsidRPr="001E2062" w:rsidRDefault="001E2062" w:rsidP="001E2062">
      <w:pPr>
        <w:pStyle w:val="Textkrper"/>
      </w:pPr>
    </w:p>
    <w:p w:rsidR="000D1833" w:rsidRDefault="001734E4" w:rsidP="000D1833">
      <w:pPr>
        <w:pStyle w:val="berschrift3"/>
      </w:pPr>
      <w:bookmarkStart w:id="25" w:name="_Toc282185469"/>
      <w:r w:rsidRPr="008273F3">
        <w:t>Ressou</w:t>
      </w:r>
      <w:r>
        <w:t>rcen</w:t>
      </w:r>
      <w:bookmarkEnd w:id="25"/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</w:t>
      </w:r>
      <w:r w:rsidR="00643B8A">
        <w:t>en</w:t>
      </w:r>
      <w:r>
        <w:t xml:space="preserve"> mit zwei weiteren Zwei-Mann-Entwicklerteams ausg</w:t>
      </w:r>
      <w:r>
        <w:t>e</w:t>
      </w:r>
      <w:r>
        <w:t>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26" w:name="_Toc282185470"/>
      <w:r>
        <w:t>Werkzeuge</w:t>
      </w:r>
      <w:bookmarkEnd w:id="26"/>
    </w:p>
    <w:p w:rsidR="00F36D0C" w:rsidRPr="00F36D0C" w:rsidRDefault="00A30293" w:rsidP="00F36D0C">
      <w:pPr>
        <w:pStyle w:val="Textkrper"/>
      </w:pPr>
      <w:r>
        <w:t>Als Entwicklungsumgebung wird Eclipse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Tkinter Library realisiert.</w:t>
      </w:r>
      <w:r w:rsidR="0055436C">
        <w:t xml:space="preserve"> Zur </w:t>
      </w:r>
      <w:r w:rsidR="00286D72">
        <w:t>Generierung</w:t>
      </w:r>
      <w:r w:rsidR="0055436C">
        <w:t xml:space="preserve"> eines Domänen Modells und </w:t>
      </w:r>
      <w:r w:rsidR="00286D72">
        <w:t>Darstellung</w:t>
      </w:r>
      <w:r w:rsidR="0055436C">
        <w:t xml:space="preserve"> der Systeminteraktionen wird die Freeware </w:t>
      </w:r>
      <w:r w:rsidR="002F2EC8">
        <w:t>U</w:t>
      </w:r>
      <w:r w:rsidR="0055436C">
        <w:t>mlet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27" w:name="_Toc282185471"/>
      <w:r w:rsidRPr="008273F3">
        <w:lastRenderedPageBreak/>
        <w:t>Funktionale Anforderungen</w:t>
      </w:r>
      <w:bookmarkEnd w:id="27"/>
    </w:p>
    <w:p w:rsidR="00636BD1" w:rsidRPr="008273F3" w:rsidRDefault="00636BD1" w:rsidP="00BC2E8C">
      <w:pPr>
        <w:pStyle w:val="berschrift2"/>
      </w:pPr>
      <w:bookmarkStart w:id="28" w:name="_Toc100721242"/>
      <w:bookmarkStart w:id="29" w:name="_Toc282185472"/>
      <w:r w:rsidRPr="008273F3">
        <w:t>Use Case</w:t>
      </w:r>
      <w:r w:rsidR="0033504F" w:rsidRPr="008273F3">
        <w:t>s</w:t>
      </w:r>
      <w:r w:rsidRPr="008273F3">
        <w:t xml:space="preserve"> </w:t>
      </w:r>
      <w:bookmarkEnd w:id="28"/>
      <w:r w:rsidR="0033504F" w:rsidRPr="008273F3">
        <w:t>Überblick</w:t>
      </w:r>
      <w:bookmarkEnd w:id="29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</w:t>
            </w:r>
            <w:r w:rsidRPr="001734E4">
              <w:rPr>
                <w:b w:val="0"/>
                <w:lang w:val="de-CH"/>
              </w:rPr>
              <w:t xml:space="preserve"> Messreihen</w:t>
            </w:r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Labview generierte Daten einlesen können.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30" w:name="_Toc282185473"/>
      <w:r w:rsidRPr="008273F3">
        <w:t>Prioritäten</w:t>
      </w:r>
      <w:bookmarkEnd w:id="30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1" w:name="_Toc282185474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0A729D">
        <w:rPr>
          <w:lang w:val="en-US"/>
        </w:rPr>
        <w:t xml:space="preserve"> Messreihe</w:t>
      </w:r>
      <w:r w:rsidR="000E75E0" w:rsidRPr="000A729D">
        <w:rPr>
          <w:lang w:val="en-US"/>
        </w:rPr>
        <w:t>n</w:t>
      </w:r>
      <w:r w:rsidR="008B325A" w:rsidRPr="000A729D">
        <w:rPr>
          <w:lang w:val="en-US"/>
        </w:rPr>
        <w:t xml:space="preserve"> </w:t>
      </w:r>
      <w:proofErr w:type="spellStart"/>
      <w:r w:rsidR="008B325A" w:rsidRPr="000A729D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1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63141" w:rsidP="00B61890">
      <w:pPr>
        <w:pStyle w:val="Textkrper"/>
        <w:numPr>
          <w:ilvl w:val="0"/>
          <w:numId w:val="3"/>
        </w:numPr>
      </w:pPr>
      <w:r>
        <w:t>System speichert die Daten p</w:t>
      </w:r>
      <w:r w:rsidR="00DB2E35">
        <w:t>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0A729D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2" w:name="_Toc282185475"/>
      <w:r w:rsidRPr="001734E4">
        <w:rPr>
          <w:lang w:val="en-GB"/>
        </w:rPr>
        <w:t>Use</w:t>
      </w:r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  <w:bookmarkEnd w:id="32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Pr="000A729D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3" w:name="_Toc282185476"/>
      <w:r w:rsidRPr="001734E4">
        <w:rPr>
          <w:lang w:val="en-GB"/>
        </w:rPr>
        <w:lastRenderedPageBreak/>
        <w:t>Use</w:t>
      </w:r>
      <w:r w:rsidRPr="008273F3">
        <w:t xml:space="preserve"> Case 1.3:</w:t>
      </w:r>
      <w:r w:rsidR="004676CD" w:rsidRPr="008273F3">
        <w:t xml:space="preserve"> X-Y Plot</w:t>
      </w:r>
      <w:bookmarkEnd w:id="33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0A729D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4" w:name="_Toc282185477"/>
      <w:r w:rsidRPr="001734E4">
        <w:rPr>
          <w:lang w:val="en-GB"/>
        </w:rPr>
        <w:t>Use</w:t>
      </w:r>
      <w:r w:rsidRPr="008273F3">
        <w:t xml:space="preserve"> Case 1.4: Vergleich zweier Messreihen</w:t>
      </w:r>
      <w:bookmarkEnd w:id="34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35" w:name="_Toc282185478"/>
      <w:r>
        <w:lastRenderedPageBreak/>
        <w:t>Nicht-funktionale Anforderungen</w:t>
      </w:r>
      <w:bookmarkEnd w:id="35"/>
    </w:p>
    <w:p w:rsidR="003E453D" w:rsidRPr="003E453D" w:rsidRDefault="003E453D" w:rsidP="002C00C5">
      <w:pPr>
        <w:pStyle w:val="berschrift2"/>
      </w:pPr>
      <w:bookmarkStart w:id="36" w:name="_Toc282185479"/>
      <w:r>
        <w:t>Entwurfsbedingungen</w:t>
      </w:r>
      <w:bookmarkEnd w:id="36"/>
    </w:p>
    <w:p w:rsidR="003E453D" w:rsidRDefault="00A6304B" w:rsidP="00B61890">
      <w:pPr>
        <w:pStyle w:val="Textkrper"/>
        <w:numPr>
          <w:ilvl w:val="0"/>
          <w:numId w:val="10"/>
        </w:numPr>
      </w:pPr>
      <w:r>
        <w:t xml:space="preserve">Es soll </w:t>
      </w:r>
      <w:r w:rsidRPr="00A6304B">
        <w:rPr>
          <w:lang w:val="de-CH"/>
        </w:rPr>
        <w:t>ausschliess</w:t>
      </w:r>
      <w:r w:rsidR="003E453D" w:rsidRPr="00A6304B">
        <w:rPr>
          <w:lang w:val="de-CH"/>
        </w:rPr>
        <w:t>lich</w:t>
      </w:r>
      <w:r w:rsidR="003E453D" w:rsidRPr="00F53B0E">
        <w:t xml:space="preserve"> die</w:t>
      </w:r>
      <w:r w:rsidR="003E453D">
        <w:t xml:space="preserve"> Tkinter Library zur G</w:t>
      </w:r>
      <w:r w:rsidR="003E453D" w:rsidRPr="00F53B0E">
        <w:t>estaltung der grafischen Oberfläche g</w:t>
      </w:r>
      <w:r w:rsidR="003E453D" w:rsidRPr="00F53B0E">
        <w:t>e</w:t>
      </w:r>
      <w:r w:rsidR="003E453D" w:rsidRPr="00F53B0E">
        <w:t xml:space="preserve">nutzt </w:t>
      </w:r>
      <w:r w:rsidR="003E453D">
        <w:t>we</w:t>
      </w:r>
      <w:r w:rsidR="003E453D" w:rsidRPr="00F53B0E">
        <w:t>rden.</w:t>
      </w:r>
    </w:p>
    <w:p w:rsidR="003E453D" w:rsidRDefault="003E453D" w:rsidP="00B61890">
      <w:pPr>
        <w:pStyle w:val="Textkrper"/>
        <w:numPr>
          <w:ilvl w:val="0"/>
          <w:numId w:val="10"/>
        </w:numPr>
      </w:pPr>
      <w:r>
        <w:t xml:space="preserve">Das Programm muss auf den </w:t>
      </w:r>
      <w:r w:rsidR="003E0292">
        <w:t>Betriebssystemen</w:t>
      </w:r>
      <w:r>
        <w:t xml:space="preserve"> Mac OX und Windows lauffähig sein.</w:t>
      </w:r>
    </w:p>
    <w:p w:rsidR="002C00C5" w:rsidRDefault="002C00C5" w:rsidP="002C00C5">
      <w:pPr>
        <w:pStyle w:val="Textkrper"/>
        <w:ind w:left="720"/>
      </w:pPr>
    </w:p>
    <w:p w:rsidR="003E453D" w:rsidRPr="008273F3" w:rsidRDefault="003E453D" w:rsidP="003E453D">
      <w:pPr>
        <w:pStyle w:val="berschrift2"/>
      </w:pPr>
      <w:bookmarkStart w:id="37" w:name="_Toc282185480"/>
      <w:r>
        <w:t>Effizienz</w:t>
      </w:r>
      <w:bookmarkEnd w:id="37"/>
    </w:p>
    <w:p w:rsidR="003E453D" w:rsidRDefault="003E453D" w:rsidP="003E453D">
      <w:pPr>
        <w:pStyle w:val="Textkrper"/>
      </w:pPr>
      <w:r w:rsidRPr="002E43C5">
        <w:t>Das Programm soll auch bei</w:t>
      </w:r>
      <w:r w:rsidRPr="001734E4">
        <w:rPr>
          <w:lang w:val="de-CH"/>
        </w:rPr>
        <w:t xml:space="preserve"> grösseren</w:t>
      </w:r>
      <w:r w:rsidRPr="002E43C5">
        <w:t xml:space="preserve"> Datenmengen performant sein</w:t>
      </w:r>
      <w:r>
        <w:t xml:space="preserve"> und nicht unnötig Pr</w:t>
      </w:r>
      <w:r>
        <w:t>o</w:t>
      </w:r>
      <w:r>
        <w:t>zessorleistung nehmen.</w:t>
      </w:r>
      <w:r w:rsidR="00395FAC">
        <w:t xml:space="preserve"> Auch soll die Applikation aus Benutzersicht einfach und schnell zu b</w:t>
      </w:r>
      <w:r w:rsidR="00395FAC">
        <w:t>e</w:t>
      </w:r>
      <w:r w:rsidR="00395FAC">
        <w:t>dienen sein, so dass die Auswertung möglichst simultan zur Messung geschehen kann.</w:t>
      </w:r>
    </w:p>
    <w:p w:rsidR="002C00C5" w:rsidRDefault="002C00C5" w:rsidP="003E453D">
      <w:pPr>
        <w:pStyle w:val="Textkrper"/>
      </w:pPr>
    </w:p>
    <w:p w:rsidR="003E453D" w:rsidRPr="003E453D" w:rsidRDefault="003E453D" w:rsidP="003E453D">
      <w:pPr>
        <w:pStyle w:val="berschrift2"/>
      </w:pPr>
      <w:bookmarkStart w:id="38" w:name="_Toc282185481"/>
      <w:r>
        <w:t>Dokumentation</w:t>
      </w:r>
      <w:bookmarkEnd w:id="38"/>
    </w:p>
    <w:p w:rsidR="003E453D" w:rsidRDefault="003E453D" w:rsidP="003E453D">
      <w:pPr>
        <w:pStyle w:val="Textkrper"/>
      </w:pPr>
      <w:r w:rsidRPr="002E43C5">
        <w:t>Die Source soll ausreichend Dokumentiert sein, so dass mögliche Modifikationen und Zusat</w:t>
      </w:r>
      <w:r w:rsidRPr="002E43C5">
        <w:t>z</w:t>
      </w:r>
      <w:r w:rsidRPr="002E43C5">
        <w:t xml:space="preserve">module von Dritten einfach eingebunden </w:t>
      </w:r>
      <w:r>
        <w:t>we</w:t>
      </w:r>
      <w:r w:rsidRPr="002E43C5">
        <w:t>rden können.</w:t>
      </w:r>
    </w:p>
    <w:p w:rsidR="002C00C5" w:rsidRDefault="002C00C5" w:rsidP="003E453D">
      <w:pPr>
        <w:pStyle w:val="Textkrper"/>
      </w:pPr>
    </w:p>
    <w:p w:rsidR="003E453D" w:rsidRPr="00BA22AF" w:rsidRDefault="003E453D" w:rsidP="003E453D">
      <w:pPr>
        <w:pStyle w:val="berschrift2"/>
      </w:pPr>
      <w:bookmarkStart w:id="39" w:name="_Toc282185482"/>
      <w:r>
        <w:t>Schnittstellen</w:t>
      </w:r>
      <w:bookmarkEnd w:id="39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BA22AF">
        <w:rPr>
          <w:b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>lierbar sein, dass</w:t>
      </w:r>
      <w:r w:rsidRPr="001734E4">
        <w:rPr>
          <w:lang w:val="de-CH"/>
        </w:rPr>
        <w:t xml:space="preserve"> heisst</w:t>
      </w:r>
      <w:r w:rsidR="007D1D61">
        <w:rPr>
          <w:lang w:val="de-CH"/>
        </w:rPr>
        <w:t>,</w:t>
      </w:r>
      <w:r>
        <w:t xml:space="preserve"> sie muss s</w:t>
      </w:r>
      <w:r w:rsidR="007655FF">
        <w:t>ich bei Änderung der</w:t>
      </w:r>
      <w:r w:rsidR="007655FF" w:rsidRPr="001734E4">
        <w:rPr>
          <w:lang w:val="de-CH"/>
        </w:rPr>
        <w:t xml:space="preserve"> Fenstergröss</w:t>
      </w:r>
      <w:r w:rsidRPr="001734E4">
        <w:rPr>
          <w:lang w:val="de-CH"/>
        </w:rPr>
        <w:t>e</w:t>
      </w:r>
      <w:r>
        <w:t xml:space="preserve">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>Es besteht die Möglichkeit Importer-Module der anderen Informatik Gruppen in unser Programm einzubinden. Nach deren Einbindung ist es möglich die Daten sämtlicher Medtech.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40" w:name="_Toc282185483"/>
      <w:r>
        <w:lastRenderedPageBreak/>
        <w:t>Analysis Modell</w:t>
      </w:r>
      <w:bookmarkEnd w:id="40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1" w:name="_Toc282185484"/>
      <w:r>
        <w:t>Konzeptuelles Modell (Domänen Modell)</w:t>
      </w:r>
      <w:bookmarkEnd w:id="41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2" w:name="_Toc100721262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bookmarkEnd w:id="42"/>
    <w:p w:rsidR="00847F36" w:rsidRDefault="00847F36" w:rsidP="00847F36">
      <w:pPr>
        <w:pStyle w:val="berschrift2"/>
        <w:numPr>
          <w:ilvl w:val="0"/>
          <w:numId w:val="0"/>
        </w:numPr>
      </w:pPr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bookmarkStart w:id="43" w:name="_Toc282185485"/>
      <w:r>
        <w:lastRenderedPageBreak/>
        <w:t>Daten Modell</w:t>
      </w:r>
      <w:bookmarkEnd w:id="43"/>
    </w:p>
    <w:p w:rsidR="0009442B" w:rsidRDefault="00BA22AF" w:rsidP="0009442B">
      <w:pPr>
        <w:pStyle w:val="berschrift3"/>
      </w:pPr>
      <w:bookmarkStart w:id="44" w:name="_Toc282185486"/>
      <w:r>
        <w:t>SQLite Definition</w:t>
      </w:r>
      <w:bookmarkEnd w:id="44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>Die SQLite Definition wurde von Michel Heininger und Tobias Thüring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F7593">
        <w:rPr>
          <w:rFonts w:cs="Times New Roman"/>
          <w:b/>
          <w:bCs/>
          <w:sz w:val="20"/>
          <w:szCs w:val="20"/>
        </w:rPr>
        <w:t xml:space="preserve">Tabelle Messwerte </w:t>
      </w:r>
    </w:p>
    <w:p w:rsidR="001F7593" w:rsidRPr="001F7593" w:rsidRDefault="001734E4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6A0319">
        <w:rPr>
          <w:rFonts w:cs="Times New Roman"/>
          <w:sz w:val="20"/>
          <w:szCs w:val="20"/>
        </w:rPr>
        <w:t>Tabellenname</w:t>
      </w:r>
      <w:r w:rsidRPr="001F7593">
        <w:rPr>
          <w:rFonts w:cs="Times New Roman"/>
          <w:sz w:val="20"/>
          <w:szCs w:val="20"/>
        </w:rPr>
        <w:t>: “</w:t>
      </w:r>
      <w:r w:rsidRPr="001F7593">
        <w:rPr>
          <w:rFonts w:cs="Times New Roman"/>
          <w:b/>
          <w:bCs/>
          <w:sz w:val="20"/>
          <w:szCs w:val="20"/>
        </w:rPr>
        <w:t>values“</w:t>
      </w:r>
      <w:r w:rsidR="006440CE">
        <w:rPr>
          <w:rFonts w:cs="Times New Roman"/>
          <w:sz w:val="20"/>
          <w:szCs w:val="20"/>
        </w:rPr>
        <w:t xml:space="preserve"> </w:t>
      </w:r>
      <w:r w:rsidR="006440CE">
        <w:rPr>
          <w:rFonts w:cs="Times New Roman"/>
          <w:sz w:val="20"/>
          <w:szCs w:val="20"/>
        </w:rPr>
        <w:br/>
        <w:t>Datentyp  Spalte</w:t>
      </w:r>
      <w:r>
        <w:rPr>
          <w:rFonts w:cs="Times New Roman"/>
          <w:sz w:val="20"/>
          <w:szCs w:val="20"/>
        </w:rPr>
        <w:t xml:space="preserve"> “t”</w:t>
      </w:r>
      <w:r w:rsidRPr="006A0319">
        <w:rPr>
          <w:rFonts w:cs="Times New Roman"/>
          <w:sz w:val="20"/>
          <w:szCs w:val="20"/>
        </w:rPr>
        <w:t>: FLOAT</w:t>
      </w:r>
      <w:r w:rsidRPr="006A0319">
        <w:rPr>
          <w:rFonts w:cs="Times New Roman"/>
          <w:sz w:val="20"/>
          <w:szCs w:val="20"/>
        </w:rPr>
        <w:br/>
        <w:t>Datentyp Spalte/n „</w:t>
      </w:r>
      <w:r w:rsidRPr="001F7593">
        <w:rPr>
          <w:rFonts w:cs="Times New Roman"/>
          <w:sz w:val="20"/>
          <w:szCs w:val="20"/>
        </w:rPr>
        <w:t>vx</w:t>
      </w:r>
      <w:r w:rsidRPr="006A0319">
        <w:rPr>
          <w:rFonts w:cs="Times New Roman"/>
          <w:sz w:val="20"/>
          <w:szCs w:val="20"/>
        </w:rPr>
        <w:t>“:</w:t>
      </w:r>
      <w:r w:rsidRPr="001F7593">
        <w:rPr>
          <w:rFonts w:cs="Times New Roman"/>
          <w:sz w:val="20"/>
          <w:szCs w:val="20"/>
        </w:rPr>
        <w:t xml:space="preserve"> </w:t>
      </w:r>
      <w:r w:rsidRPr="001F7593">
        <w:rPr>
          <w:rFonts w:cs="Times New Roman"/>
          <w:color w:val="000000"/>
          <w:sz w:val="20"/>
          <w:szCs w:val="20"/>
        </w:rPr>
        <w:t>FLOAT</w:t>
      </w:r>
    </w:p>
    <w:tbl>
      <w:tblPr>
        <w:tblpPr w:leftFromText="141" w:rightFromText="141" w:vertAnchor="text" w:tblpY="138"/>
        <w:tblW w:w="247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0"/>
        <w:gridCol w:w="969"/>
        <w:gridCol w:w="969"/>
        <w:gridCol w:w="969"/>
        <w:gridCol w:w="969"/>
      </w:tblGrid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v...</w:t>
            </w: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1734E4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CH"/>
        </w:rPr>
      </w:pPr>
      <w:r w:rsidRPr="00DA71AC">
        <w:rPr>
          <w:rFonts w:cs="Times New Roman"/>
          <w:b/>
          <w:bCs/>
          <w:sz w:val="20"/>
          <w:szCs w:val="20"/>
        </w:rPr>
        <w:t>Tabelle</w:t>
      </w:r>
      <w:r w:rsidRPr="001734E4">
        <w:rPr>
          <w:rFonts w:cs="Times New Roman"/>
          <w:b/>
          <w:bCs/>
          <w:sz w:val="20"/>
          <w:szCs w:val="20"/>
          <w:lang w:val="de-CH"/>
        </w:rPr>
        <w:t xml:space="preserve"> Metadaten</w:t>
      </w:r>
    </w:p>
    <w:p w:rsidR="00A2683D" w:rsidRPr="00ED0068" w:rsidRDefault="001734E4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734E4">
        <w:rPr>
          <w:rFonts w:cs="Times New Roman"/>
          <w:sz w:val="20"/>
          <w:szCs w:val="20"/>
          <w:lang w:val="de-CH"/>
        </w:rPr>
        <w:t>Tabellenname</w:t>
      </w:r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>
        <w:rPr>
          <w:rFonts w:cs="Times New Roman"/>
          <w:sz w:val="20"/>
          <w:szCs w:val="20"/>
          <w:lang w:val="en-US"/>
        </w:rPr>
        <w:t xml:space="preserve"> “name”</w:t>
      </w:r>
      <w:r w:rsidRPr="006A0319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shd w:val="clear" w:color="auto" w:fill="E6E6FF"/>
            <w:hideMark/>
          </w:tcPr>
          <w:p w:rsidR="00847F36" w:rsidRPr="00A2683D" w:rsidRDefault="00031E2B" w:rsidP="00031E2B">
            <w:pPr>
              <w:widowControl/>
              <w:tabs>
                <w:tab w:val="center" w:pos="1310"/>
              </w:tabs>
              <w:spacing w:before="100" w:beforeAutospacing="1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ab/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E87FE1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hideMark/>
          </w:tcPr>
          <w:p w:rsidR="00847F36" w:rsidRPr="007655FF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>Format: „YYYYMMDDmmss“</w:t>
            </w:r>
          </w:p>
          <w:p w:rsidR="00847F36" w:rsidRPr="007655FF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 xml:space="preserve">Ex. „201012011640“ 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= 1.</w:t>
            </w:r>
            <w:r w:rsidR="00847F36" w:rsidRPr="001734E4">
              <w:rPr>
                <w:rFonts w:cs="Times New Roman"/>
                <w:sz w:val="20"/>
                <w:szCs w:val="20"/>
                <w:lang w:val="de-CH"/>
              </w:rPr>
              <w:t xml:space="preserve"> </w:t>
            </w:r>
            <w:r w:rsidR="001734E4">
              <w:rPr>
                <w:rFonts w:cs="Times New Roman"/>
                <w:sz w:val="20"/>
                <w:szCs w:val="20"/>
                <w:lang w:val="de-CH"/>
              </w:rPr>
              <w:t>Dez</w:t>
            </w:r>
            <w:r w:rsidR="00847F36" w:rsidRPr="001734E4">
              <w:rPr>
                <w:rFonts w:cs="Times New Roman"/>
                <w:sz w:val="20"/>
                <w:szCs w:val="20"/>
                <w:lang w:val="de-CH"/>
              </w:rPr>
              <w:t>.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 2010, 16:40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Uhr</w:t>
            </w:r>
            <w:proofErr w:type="spellEnd"/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r w:rsidRPr="00A2683D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„Hans, Rita, Petra“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series_nr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1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_unit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Einheit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„m/s^2“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_desc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Art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„Geschwindigkeit“</w:t>
            </w:r>
          </w:p>
        </w:tc>
      </w:tr>
      <w:tr w:rsidR="00847F36" w:rsidRPr="00A2683D" w:rsidTr="00031E2B">
        <w:trPr>
          <w:trHeight w:val="1142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_fault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Fehlertoleranz mit relativer Abweichung/Fehler</w:t>
            </w:r>
            <w:bookmarkStart w:id="45" w:name="sdfootnote1anc"/>
            <w:r w:rsidR="007245D2" w:rsidRPr="00A2683D">
              <w:rPr>
                <w:rFonts w:cs="Times New Roman"/>
                <w:sz w:val="20"/>
                <w:szCs w:val="20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</w:rPr>
              <w:instrText xml:space="preserve"> HYPERLINK "" \l "sdfootnote1sym" </w:instrText>
            </w:r>
            <w:r w:rsidR="007245D2" w:rsidRPr="00A2683D">
              <w:rPr>
                <w:rFonts w:cs="Times New Roman"/>
                <w:sz w:val="20"/>
                <w:szCs w:val="20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</w:rPr>
              <w:t>1</w:t>
            </w:r>
            <w:r w:rsidR="007245D2" w:rsidRPr="00A2683D">
              <w:rPr>
                <w:rFonts w:cs="Times New Roman"/>
                <w:sz w:val="20"/>
                <w:szCs w:val="20"/>
              </w:rPr>
              <w:fldChar w:fldCharType="end"/>
            </w:r>
            <w:bookmarkEnd w:id="45"/>
            <w:r w:rsidRPr="00A2683D">
              <w:rPr>
                <w:rFonts w:cs="Times New Roman"/>
                <w:sz w:val="20"/>
                <w:szCs w:val="20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</w:rPr>
              <w:t>in Pr</w:t>
            </w:r>
            <w:r w:rsidRPr="00A2683D">
              <w:rPr>
                <w:rFonts w:cs="Times New Roman"/>
                <w:sz w:val="20"/>
                <w:szCs w:val="20"/>
              </w:rPr>
              <w:t>o</w:t>
            </w:r>
            <w:r w:rsidRPr="00A2683D">
              <w:rPr>
                <w:rFonts w:cs="Times New Roman"/>
                <w:sz w:val="20"/>
                <w:szCs w:val="20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„10“ = 10 % oder „0.2“ = 0.2 %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additional_info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6A0319">
              <w:rPr>
                <w:rFonts w:cs="Times New Roman"/>
                <w:sz w:val="20"/>
                <w:szCs w:val="20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9442B" w:rsidRPr="00A2683D" w:rsidRDefault="0009442B" w:rsidP="0009442B">
      <w:pPr>
        <w:pStyle w:val="Textkrper"/>
      </w:pPr>
    </w:p>
    <w:p w:rsidR="00A2683D" w:rsidRDefault="00A2683D" w:rsidP="00A2683D">
      <w:pPr>
        <w:pStyle w:val="berschrift3"/>
      </w:pPr>
      <w:bookmarkStart w:id="46" w:name="_Toc282185487"/>
      <w:r>
        <w:t>Datenstruktur während der Laufzeit</w:t>
      </w:r>
      <w:bookmarkEnd w:id="46"/>
    </w:p>
    <w:p w:rsidR="006A0319" w:rsidRPr="003E0292" w:rsidRDefault="001734E4" w:rsidP="00A2683D">
      <w:pPr>
        <w:pStyle w:val="Textkrper"/>
      </w:pPr>
      <w:r w:rsidRPr="00E76714">
        <w:t xml:space="preserve">Über die data_access Klasse können </w:t>
      </w:r>
      <w:r>
        <w:t>SQL</w:t>
      </w:r>
      <w:r w:rsidRPr="00E76714">
        <w:t xml:space="preserve">ite Daten in das Programm geladen werden. </w:t>
      </w:r>
      <w:r w:rsidR="006A0319" w:rsidRPr="003E0292">
        <w:t>Die Messwerte werden in ein</w:t>
      </w:r>
      <w:r w:rsidR="00366F2B">
        <w:t xml:space="preserve"> 2-</w:t>
      </w:r>
      <w:r w:rsidR="00C10A1F">
        <w:t xml:space="preserve">dimensionales </w:t>
      </w:r>
      <w:r w:rsidR="006A0319" w:rsidRPr="003E0292">
        <w:t xml:space="preserve"> Array gespeichert.</w:t>
      </w:r>
    </w:p>
    <w:p w:rsidR="00A2683D" w:rsidRPr="00E76714" w:rsidRDefault="006A0319" w:rsidP="00C13CA3">
      <w:pPr>
        <w:pStyle w:val="Textkrper"/>
      </w:pPr>
      <w:r w:rsidRPr="00E76714">
        <w:t xml:space="preserve">Array Messwerte : </w:t>
      </w:r>
      <w:r w:rsidR="00C10A1F">
        <w:t>[(t,v1,v2,……),(t,v1,v2,……</w:t>
      </w:r>
      <w:r w:rsidR="00C13CA3">
        <w:t>),……</w:t>
      </w:r>
      <w:r w:rsidRPr="00E76714">
        <w:t>]</w:t>
      </w:r>
    </w:p>
    <w:p w:rsidR="006A0319" w:rsidRPr="00E76714" w:rsidRDefault="006A0319" w:rsidP="00A2683D">
      <w:pPr>
        <w:pStyle w:val="Textkrper"/>
      </w:pPr>
      <w:r w:rsidRPr="00E76714">
        <w:t>Die Metainformationen werden</w:t>
      </w:r>
      <w:r w:rsidR="007D1D61">
        <w:t xml:space="preserve"> in</w:t>
      </w:r>
      <w:r w:rsidRPr="00E76714">
        <w:t xml:space="preserve"> </w:t>
      </w:r>
      <w:r w:rsidR="00583D3F">
        <w:t>ein</w:t>
      </w:r>
      <w:r w:rsidR="007D1D61">
        <w:t xml:space="preserve">em </w:t>
      </w:r>
      <w:proofErr w:type="spellStart"/>
      <w:r w:rsidR="007D1D61">
        <w:t>D</w:t>
      </w:r>
      <w:r w:rsidR="00E76714" w:rsidRPr="000A729D">
        <w:t>ictionary</w:t>
      </w:r>
      <w:proofErr w:type="spellEnd"/>
      <w:r w:rsidR="00E76714">
        <w:t xml:space="preserve"> Objek</w:t>
      </w:r>
      <w:r w:rsidRPr="00E76714">
        <w:t>t gespeichert.</w:t>
      </w:r>
      <w:r w:rsidR="00C135C1">
        <w:t xml:space="preserve"> Dies ermöglicht einen schnellen Zugriff auf benötigte Metawerte</w:t>
      </w:r>
      <w:r w:rsidR="00583D3F" w:rsidRPr="00583D3F">
        <w:t xml:space="preserve"> </w:t>
      </w:r>
      <w:r w:rsidR="00583D3F">
        <w:t>über Keys</w:t>
      </w:r>
      <w:r w:rsidR="00C135C1">
        <w:t xml:space="preserve">. </w:t>
      </w:r>
    </w:p>
    <w:p w:rsidR="006A0319" w:rsidRPr="00286D72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  <w:r w:rsidRPr="00E76714">
        <w:rPr>
          <w:sz w:val="20"/>
          <w:szCs w:val="20"/>
          <w:lang w:val="en-US"/>
        </w:rPr>
        <w:t>Meta-Dictionary: {“name“ :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bookmarkStart w:id="47" w:name="_Toc282185488"/>
      <w:r>
        <w:t>System Interaktionen</w:t>
      </w:r>
      <w:bookmarkEnd w:id="47"/>
    </w:p>
    <w:p w:rsidR="00185F46" w:rsidRDefault="00185F46" w:rsidP="00185F46">
      <w:pPr>
        <w:pStyle w:val="berschrift3"/>
      </w:pPr>
      <w:bookmarkStart w:id="48" w:name="_Toc282185489"/>
      <w:r>
        <w:t>System Sequenz Diagramm für Use Case 1.1: Messreihen einlesen</w:t>
      </w:r>
      <w:bookmarkEnd w:id="48"/>
    </w:p>
    <w:p w:rsidR="00185F46" w:rsidRPr="00185F46" w:rsidRDefault="00581ABD" w:rsidP="00185F46">
      <w:pPr>
        <w:pStyle w:val="Textkrper"/>
      </w:pPr>
      <w:r>
        <w:rPr>
          <w:noProof/>
        </w:rPr>
        <w:t xml:space="preserve"> </w:t>
      </w:r>
      <w:r w:rsidR="00185F46">
        <w:rPr>
          <w:noProof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</w:pPr>
    </w:p>
    <w:p w:rsidR="00745C86" w:rsidRDefault="00745C86" w:rsidP="00745C86">
      <w:pPr>
        <w:pStyle w:val="berschrift3"/>
      </w:pPr>
      <w:bookmarkStart w:id="49" w:name="_Toc282185490"/>
      <w:r>
        <w:lastRenderedPageBreak/>
        <w:t>System Sequenz Diagramm für Use Case 1.2: Tabellarische Darstellung</w:t>
      </w:r>
      <w:bookmarkEnd w:id="49"/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</w:pPr>
    </w:p>
    <w:p w:rsidR="009D0BEE" w:rsidRDefault="009D0BEE" w:rsidP="00FF5FB9">
      <w:pPr>
        <w:pStyle w:val="Textkrper"/>
        <w:ind w:left="720"/>
      </w:pPr>
    </w:p>
    <w:p w:rsidR="009D0BEE" w:rsidRPr="00185F46" w:rsidRDefault="009D0BEE" w:rsidP="00FF5FB9">
      <w:pPr>
        <w:pStyle w:val="Textkrper"/>
        <w:ind w:left="720"/>
      </w:pPr>
    </w:p>
    <w:p w:rsidR="00581ABD" w:rsidRDefault="00581ABD" w:rsidP="00581ABD">
      <w:pPr>
        <w:pStyle w:val="berschrift3"/>
      </w:pPr>
      <w:bookmarkStart w:id="50" w:name="_Toc282185491"/>
      <w:r>
        <w:lastRenderedPageBreak/>
        <w:t>System Sequenz Diagramm für Use Ca</w:t>
      </w:r>
      <w:r w:rsidR="00CB688F">
        <w:t>se 1.3</w:t>
      </w:r>
      <w:r>
        <w:t xml:space="preserve">: </w:t>
      </w:r>
      <w:r w:rsidR="00CB688F">
        <w:t>XY-Plot</w:t>
      </w:r>
      <w:bookmarkEnd w:id="50"/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A06469" w:rsidRDefault="005B6DCC" w:rsidP="005B6DCC">
      <w:pPr>
        <w:pStyle w:val="Textkrper"/>
      </w:pPr>
      <w:r>
        <w:t>Use Case 1.4, also der Vergleich von Messreihen, entspricht grob dem von 1.3. Es werden ei</w:t>
      </w:r>
      <w:r>
        <w:t>n</w:t>
      </w:r>
      <w:r>
        <w:t>fach mehrere Datensätze nacheinander geöffnet und dann gezeichnet.</w:t>
      </w:r>
    </w:p>
    <w:p w:rsidR="005B6DCC" w:rsidRPr="00A06469" w:rsidRDefault="00A06469" w:rsidP="00A06469">
      <w:pPr>
        <w:widowControl/>
        <w:spacing w:after="200" w:line="276" w:lineRule="auto"/>
        <w:jc w:val="left"/>
        <w:rPr>
          <w:sz w:val="20"/>
          <w:szCs w:val="20"/>
        </w:rPr>
      </w:pPr>
      <w:r>
        <w:br w:type="page"/>
      </w:r>
    </w:p>
    <w:p w:rsidR="002356A5" w:rsidRPr="002356A5" w:rsidRDefault="002356A5" w:rsidP="002356A5">
      <w:pPr>
        <w:pStyle w:val="berschrift2"/>
      </w:pPr>
      <w:bookmarkStart w:id="51" w:name="_Toc282185492"/>
      <w:r>
        <w:lastRenderedPageBreak/>
        <w:t>Klassendiagramm</w:t>
      </w:r>
      <w:r w:rsidR="00161FEC" w:rsidRPr="00161FEC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-1028848</wp:posOffset>
            </wp:positionH>
            <wp:positionV relativeFrom="paragraph">
              <wp:posOffset>1644642</wp:posOffset>
            </wp:positionV>
            <wp:extent cx="8253350" cy="6025515"/>
            <wp:effectExtent l="0" t="1104900" r="0" b="1099185"/>
            <wp:wrapNone/>
            <wp:docPr id="7" name="Grafik 4" descr="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53351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469" w:rsidRPr="00A0646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2138705</wp:posOffset>
            </wp:positionV>
            <wp:extent cx="7612083" cy="5373263"/>
            <wp:effectExtent l="0" t="1123950" r="0" b="1103357"/>
            <wp:wrapTopAndBottom/>
            <wp:docPr id="9" name="Grafik 7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2083" cy="5373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1"/>
    </w:p>
    <w:p w:rsidR="005133FB" w:rsidRDefault="007E5917" w:rsidP="005133FB">
      <w:pPr>
        <w:pStyle w:val="Appendices"/>
        <w:numPr>
          <w:ilvl w:val="0"/>
          <w:numId w:val="0"/>
        </w:numPr>
        <w:rPr>
          <w:lang w:val="en-US"/>
        </w:rPr>
      </w:pPr>
      <w:bookmarkStart w:id="52" w:name="_Toc100721263"/>
      <w:bookmarkStart w:id="53" w:name="_Toc282185493"/>
      <w:r w:rsidRPr="00E76714">
        <w:rPr>
          <w:lang w:val="en-US"/>
        </w:rPr>
        <w:lastRenderedPageBreak/>
        <w:t>A</w:t>
      </w:r>
      <w:bookmarkEnd w:id="52"/>
      <w:r w:rsidR="00A124D2" w:rsidRPr="00E76714">
        <w:rPr>
          <w:lang w:val="en-US"/>
        </w:rPr>
        <w:t>ppendix</w:t>
      </w:r>
      <w:bookmarkEnd w:id="53"/>
    </w:p>
    <w:p w:rsidR="002356A5" w:rsidRPr="00EB1E6E" w:rsidRDefault="005133FB" w:rsidP="005133FB">
      <w:pPr>
        <w:rPr>
          <w:b/>
          <w:lang w:val="en-US"/>
        </w:rPr>
      </w:pPr>
      <w:r w:rsidRPr="00EB1E6E"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-841375</wp:posOffset>
            </wp:positionH>
            <wp:positionV relativeFrom="paragraph">
              <wp:posOffset>1597025</wp:posOffset>
            </wp:positionV>
            <wp:extent cx="7926705" cy="5396865"/>
            <wp:effectExtent l="0" t="1257300" r="0" b="1251585"/>
            <wp:wrapTopAndBottom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6705" cy="539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1E6E">
        <w:rPr>
          <w:b/>
        </w:rPr>
        <w:t>Projektplan</w:t>
      </w:r>
      <w:r w:rsidRPr="00EB1E6E">
        <w:rPr>
          <w:b/>
          <w:lang w:val="en-US"/>
        </w:rPr>
        <w:t>:</w:t>
      </w:r>
    </w:p>
    <w:p w:rsidR="005133FB" w:rsidRPr="005133FB" w:rsidRDefault="005133FB" w:rsidP="005133FB">
      <w:pPr>
        <w:rPr>
          <w:lang w:val="en-US"/>
        </w:rPr>
      </w:pPr>
    </w:p>
    <w:sectPr w:rsidR="005133FB" w:rsidRPr="005133FB" w:rsidSect="0003543C">
      <w:headerReference w:type="default" r:id="rId19"/>
      <w:footerReference w:type="default" r:id="rId20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DED" w:rsidRDefault="00946DED" w:rsidP="004401C3">
      <w:pPr>
        <w:spacing w:after="0"/>
      </w:pPr>
      <w:r>
        <w:separator/>
      </w:r>
    </w:p>
  </w:endnote>
  <w:endnote w:type="continuationSeparator" w:id="0">
    <w:p w:rsidR="00946DED" w:rsidRDefault="00946DED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43" w:rsidRDefault="00846843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ii</w:t>
    </w:r>
    <w:r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43" w:rsidRDefault="00846843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DED" w:rsidRDefault="00946DED" w:rsidP="004401C3">
      <w:pPr>
        <w:spacing w:after="0"/>
      </w:pPr>
      <w:r>
        <w:separator/>
      </w:r>
    </w:p>
  </w:footnote>
  <w:footnote w:type="continuationSeparator" w:id="0">
    <w:p w:rsidR="00946DED" w:rsidRDefault="00946DED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43" w:rsidRDefault="0084684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43" w:rsidRDefault="00846843">
    <w:pPr>
      <w:jc w:val="right"/>
    </w:pPr>
    <w:r w:rsidRPr="00B85F2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43" w:rsidRDefault="00846843">
    <w:pPr>
      <w:jc w:val="right"/>
    </w:pPr>
    <w:r w:rsidRPr="007C40F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rawingGridHorizontalSpacing w:val="11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1E2B"/>
    <w:rsid w:val="0003543C"/>
    <w:rsid w:val="00036635"/>
    <w:rsid w:val="00044FC4"/>
    <w:rsid w:val="000557D8"/>
    <w:rsid w:val="0006308D"/>
    <w:rsid w:val="000655E1"/>
    <w:rsid w:val="00076937"/>
    <w:rsid w:val="000852BE"/>
    <w:rsid w:val="0009442B"/>
    <w:rsid w:val="000958B7"/>
    <w:rsid w:val="000A729D"/>
    <w:rsid w:val="000B06E7"/>
    <w:rsid w:val="000B6786"/>
    <w:rsid w:val="000C078E"/>
    <w:rsid w:val="000D1833"/>
    <w:rsid w:val="000D52E9"/>
    <w:rsid w:val="000E2437"/>
    <w:rsid w:val="000E75E0"/>
    <w:rsid w:val="000F3E6D"/>
    <w:rsid w:val="00101F56"/>
    <w:rsid w:val="001042F7"/>
    <w:rsid w:val="00105DD1"/>
    <w:rsid w:val="0010684E"/>
    <w:rsid w:val="00111705"/>
    <w:rsid w:val="001117D3"/>
    <w:rsid w:val="00134A55"/>
    <w:rsid w:val="001518D7"/>
    <w:rsid w:val="00155BBB"/>
    <w:rsid w:val="00160349"/>
    <w:rsid w:val="00161FEC"/>
    <w:rsid w:val="001734E4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56A5"/>
    <w:rsid w:val="00236691"/>
    <w:rsid w:val="00250377"/>
    <w:rsid w:val="0026653E"/>
    <w:rsid w:val="002676E2"/>
    <w:rsid w:val="002736D5"/>
    <w:rsid w:val="002741BF"/>
    <w:rsid w:val="00275D01"/>
    <w:rsid w:val="00286D72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2F23"/>
    <w:rsid w:val="0033504F"/>
    <w:rsid w:val="0034546A"/>
    <w:rsid w:val="00345482"/>
    <w:rsid w:val="0035175D"/>
    <w:rsid w:val="0036344E"/>
    <w:rsid w:val="00366F2B"/>
    <w:rsid w:val="00381344"/>
    <w:rsid w:val="00393D31"/>
    <w:rsid w:val="00395FAC"/>
    <w:rsid w:val="003B0778"/>
    <w:rsid w:val="003B103F"/>
    <w:rsid w:val="003B2121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67C1A"/>
    <w:rsid w:val="004914B2"/>
    <w:rsid w:val="00496F1B"/>
    <w:rsid w:val="004E0784"/>
    <w:rsid w:val="004E089D"/>
    <w:rsid w:val="004F4AE6"/>
    <w:rsid w:val="00500DC3"/>
    <w:rsid w:val="005133FB"/>
    <w:rsid w:val="00534490"/>
    <w:rsid w:val="00534B29"/>
    <w:rsid w:val="005527CD"/>
    <w:rsid w:val="0055436C"/>
    <w:rsid w:val="00561F03"/>
    <w:rsid w:val="00572F6B"/>
    <w:rsid w:val="00581ABD"/>
    <w:rsid w:val="00583D3F"/>
    <w:rsid w:val="00590436"/>
    <w:rsid w:val="005911B7"/>
    <w:rsid w:val="005956C7"/>
    <w:rsid w:val="005A1B83"/>
    <w:rsid w:val="005A4B9F"/>
    <w:rsid w:val="005B6DCC"/>
    <w:rsid w:val="005C1999"/>
    <w:rsid w:val="005C69CE"/>
    <w:rsid w:val="005E2F8B"/>
    <w:rsid w:val="0062427B"/>
    <w:rsid w:val="00626A42"/>
    <w:rsid w:val="006344C7"/>
    <w:rsid w:val="00636AA7"/>
    <w:rsid w:val="00636BD1"/>
    <w:rsid w:val="00643B8A"/>
    <w:rsid w:val="006440CE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45D2"/>
    <w:rsid w:val="0072515A"/>
    <w:rsid w:val="00726780"/>
    <w:rsid w:val="00745315"/>
    <w:rsid w:val="00745C86"/>
    <w:rsid w:val="00747C82"/>
    <w:rsid w:val="00751655"/>
    <w:rsid w:val="00755DEC"/>
    <w:rsid w:val="007655FF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1D61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58AB"/>
    <w:rsid w:val="00846843"/>
    <w:rsid w:val="00847F36"/>
    <w:rsid w:val="0085259F"/>
    <w:rsid w:val="00873691"/>
    <w:rsid w:val="00876A27"/>
    <w:rsid w:val="00894CD3"/>
    <w:rsid w:val="008A0BAC"/>
    <w:rsid w:val="008B325A"/>
    <w:rsid w:val="008C54E1"/>
    <w:rsid w:val="008D5697"/>
    <w:rsid w:val="008D710A"/>
    <w:rsid w:val="008E2C7A"/>
    <w:rsid w:val="008E4009"/>
    <w:rsid w:val="008F2AF2"/>
    <w:rsid w:val="008F3723"/>
    <w:rsid w:val="008F3CDF"/>
    <w:rsid w:val="008F3E56"/>
    <w:rsid w:val="00906031"/>
    <w:rsid w:val="00926B5E"/>
    <w:rsid w:val="00940B3B"/>
    <w:rsid w:val="00946DED"/>
    <w:rsid w:val="0095758F"/>
    <w:rsid w:val="009808E3"/>
    <w:rsid w:val="00983DAB"/>
    <w:rsid w:val="0099647A"/>
    <w:rsid w:val="009A24E8"/>
    <w:rsid w:val="009C5CD9"/>
    <w:rsid w:val="009D0BEE"/>
    <w:rsid w:val="009F56A4"/>
    <w:rsid w:val="00A06469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6304B"/>
    <w:rsid w:val="00A72A88"/>
    <w:rsid w:val="00A80B27"/>
    <w:rsid w:val="00AA7CA5"/>
    <w:rsid w:val="00AB2306"/>
    <w:rsid w:val="00AD3637"/>
    <w:rsid w:val="00AE04BE"/>
    <w:rsid w:val="00AE6A15"/>
    <w:rsid w:val="00B134A5"/>
    <w:rsid w:val="00B16373"/>
    <w:rsid w:val="00B17B67"/>
    <w:rsid w:val="00B22158"/>
    <w:rsid w:val="00B27310"/>
    <w:rsid w:val="00B3558A"/>
    <w:rsid w:val="00B37E5D"/>
    <w:rsid w:val="00B54814"/>
    <w:rsid w:val="00B54A97"/>
    <w:rsid w:val="00B61890"/>
    <w:rsid w:val="00B63BF3"/>
    <w:rsid w:val="00B65191"/>
    <w:rsid w:val="00B71894"/>
    <w:rsid w:val="00B720E4"/>
    <w:rsid w:val="00B72D97"/>
    <w:rsid w:val="00B85F28"/>
    <w:rsid w:val="00B94944"/>
    <w:rsid w:val="00BA1AE4"/>
    <w:rsid w:val="00BA22AF"/>
    <w:rsid w:val="00BC2E8C"/>
    <w:rsid w:val="00BD69CD"/>
    <w:rsid w:val="00BE2849"/>
    <w:rsid w:val="00BF3CA4"/>
    <w:rsid w:val="00C10A1F"/>
    <w:rsid w:val="00C11436"/>
    <w:rsid w:val="00C135C1"/>
    <w:rsid w:val="00C13CA3"/>
    <w:rsid w:val="00C24FC9"/>
    <w:rsid w:val="00C33C1C"/>
    <w:rsid w:val="00C35092"/>
    <w:rsid w:val="00C65787"/>
    <w:rsid w:val="00C7317B"/>
    <w:rsid w:val="00C865A5"/>
    <w:rsid w:val="00C922D4"/>
    <w:rsid w:val="00CB1A1E"/>
    <w:rsid w:val="00CB33AE"/>
    <w:rsid w:val="00CB4BD0"/>
    <w:rsid w:val="00CB5F73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45301"/>
    <w:rsid w:val="00D55FED"/>
    <w:rsid w:val="00D57F61"/>
    <w:rsid w:val="00D6314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87FE1"/>
    <w:rsid w:val="00E929EF"/>
    <w:rsid w:val="00E941CC"/>
    <w:rsid w:val="00EA1891"/>
    <w:rsid w:val="00EB1E6E"/>
    <w:rsid w:val="00EB3212"/>
    <w:rsid w:val="00EC1872"/>
    <w:rsid w:val="00EC2C34"/>
    <w:rsid w:val="00ED0068"/>
    <w:rsid w:val="00ED47DE"/>
    <w:rsid w:val="00EE167C"/>
    <w:rsid w:val="00EE3DA0"/>
    <w:rsid w:val="00EF6BC3"/>
    <w:rsid w:val="00F21FC3"/>
    <w:rsid w:val="00F25879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A1FDE-FB64-47D2-AB8C-A20F5512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16</Pages>
  <Words>1896</Words>
  <Characters>11949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88</cp:revision>
  <cp:lastPrinted>2005-04-08T10:00:00Z</cp:lastPrinted>
  <dcterms:created xsi:type="dcterms:W3CDTF">2010-12-14T16:28:00Z</dcterms:created>
  <dcterms:modified xsi:type="dcterms:W3CDTF">2011-01-09T20:22:00Z</dcterms:modified>
</cp:coreProperties>
</file>
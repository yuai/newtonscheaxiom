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637"/>
        <w:gridCol w:w="2585"/>
      </w:tblGrid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Version Nr.:</w:t>
            </w:r>
          </w:p>
        </w:tc>
        <w:tc>
          <w:tcPr>
            <w:tcW w:w="2585" w:type="dxa"/>
          </w:tcPr>
          <w:p w:rsidR="007E5917" w:rsidRPr="008273F3" w:rsidRDefault="008F2AF2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0.</w:t>
            </w:r>
            <w:r w:rsidR="00AE04BE" w:rsidRPr="008273F3">
              <w:rPr>
                <w:lang w:val="de-CH"/>
              </w:rPr>
              <w:t>1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proofErr w:type="spellStart"/>
            <w:r w:rsidRPr="008273F3">
              <w:t>Aut</w:t>
            </w:r>
            <w:r w:rsidR="005911B7" w:rsidRPr="008273F3">
              <w:t>h</w:t>
            </w:r>
            <w:r w:rsidRPr="008273F3">
              <w:t>or</w:t>
            </w:r>
            <w:proofErr w:type="spellEnd"/>
            <w:r w:rsidRPr="008273F3">
              <w:t>:</w:t>
            </w:r>
          </w:p>
        </w:tc>
        <w:tc>
          <w:tcPr>
            <w:tcW w:w="2585" w:type="dxa"/>
          </w:tcPr>
          <w:p w:rsidR="00AE04BE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>John Truong</w:t>
            </w:r>
          </w:p>
          <w:p w:rsidR="007E5917" w:rsidRPr="008273F3" w:rsidRDefault="00AE04BE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 w:rsidRPr="008273F3">
              <w:rPr>
                <w:lang w:val="de-CH"/>
              </w:rPr>
              <w:t xml:space="preserve">Daniel </w:t>
            </w:r>
            <w:proofErr w:type="spellStart"/>
            <w:r w:rsidRPr="008273F3">
              <w:rPr>
                <w:lang w:val="de-CH"/>
              </w:rPr>
              <w:t>Xander</w:t>
            </w:r>
            <w:proofErr w:type="spellEnd"/>
            <w:r w:rsidR="007E5917" w:rsidRPr="008273F3">
              <w:rPr>
                <w:lang w:val="de-CH"/>
              </w:rPr>
              <w:t xml:space="preserve"> 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r w:rsidRPr="008273F3">
              <w:t>Date Last</w:t>
            </w:r>
            <w:r w:rsidR="00A513DB" w:rsidRPr="008273F3">
              <w:t xml:space="preserve"> Revision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751655" w:rsidP="00AE04BE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12</w:t>
            </w:r>
            <w:r w:rsidR="007E5917" w:rsidRPr="008273F3">
              <w:rPr>
                <w:lang w:val="de-CH"/>
              </w:rPr>
              <w:t>.</w:t>
            </w:r>
            <w:r w:rsidR="00AE04BE" w:rsidRPr="008273F3">
              <w:rPr>
                <w:lang w:val="de-CH"/>
              </w:rPr>
              <w:t>2010</w:t>
            </w:r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5911B7">
            <w:pPr>
              <w:pStyle w:val="Subjects"/>
              <w:framePr w:wrap="notBeside" w:x="2513"/>
            </w:pPr>
            <w:proofErr w:type="spellStart"/>
            <w:r w:rsidRPr="008273F3">
              <w:t>Document</w:t>
            </w:r>
            <w:proofErr w:type="spellEnd"/>
            <w:r w:rsidRPr="008273F3">
              <w:t xml:space="preserve"> State</w:t>
            </w:r>
            <w:r w:rsidR="007E5917" w:rsidRPr="008273F3">
              <w:t>:</w:t>
            </w:r>
          </w:p>
        </w:tc>
        <w:tc>
          <w:tcPr>
            <w:tcW w:w="2585" w:type="dxa"/>
          </w:tcPr>
          <w:p w:rsidR="007E5917" w:rsidRPr="008273F3" w:rsidRDefault="005911B7">
            <w:pPr>
              <w:pStyle w:val="AbstractS"/>
              <w:framePr w:wrap="notBeside" w:x="2513"/>
              <w:jc w:val="right"/>
              <w:rPr>
                <w:lang w:val="de-CH"/>
              </w:rPr>
            </w:pPr>
            <w:proofErr w:type="spellStart"/>
            <w:r w:rsidRPr="008273F3">
              <w:rPr>
                <w:lang w:val="de-CH"/>
              </w:rPr>
              <w:t>Draft</w:t>
            </w:r>
            <w:proofErr w:type="spellEnd"/>
          </w:p>
        </w:tc>
      </w:tr>
      <w:tr w:rsidR="007E5917" w:rsidRPr="008273F3">
        <w:trPr>
          <w:cantSplit/>
          <w:trHeight w:val="400"/>
        </w:trPr>
        <w:tc>
          <w:tcPr>
            <w:tcW w:w="5637" w:type="dxa"/>
          </w:tcPr>
          <w:p w:rsidR="007E5917" w:rsidRPr="008273F3" w:rsidRDefault="007E5917">
            <w:pPr>
              <w:pStyle w:val="Subjects"/>
              <w:framePr w:wrap="notBeside" w:x="2513"/>
            </w:pPr>
            <w:r w:rsidRPr="008273F3">
              <w:t>File:</w:t>
            </w:r>
          </w:p>
        </w:tc>
        <w:tc>
          <w:tcPr>
            <w:tcW w:w="2585" w:type="dxa"/>
          </w:tcPr>
          <w:p w:rsidR="007E5917" w:rsidRPr="008273F3" w:rsidRDefault="000F3E6D">
            <w:pPr>
              <w:pStyle w:val="Textkrper"/>
              <w:framePr w:wrap="auto" w:hAnchor="text" w:x="2513"/>
              <w:spacing w:after="0"/>
              <w:jc w:val="right"/>
            </w:pPr>
            <w:fldSimple w:instr=" FILENAME  \* MERGEFORMAT ">
              <w:r w:rsidR="007E5917" w:rsidRPr="008273F3">
                <w:t>Dokument1</w:t>
              </w:r>
            </w:fldSimple>
          </w:p>
        </w:tc>
      </w:tr>
    </w:tbl>
    <w:p w:rsidR="007E5917" w:rsidRPr="008273F3" w:rsidRDefault="002D4735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  <w:r w:rsidRPr="008273F3">
        <w:rPr>
          <w:rFonts w:ascii="Verdana" w:hAnsi="Verdana" w:cs="Verdana"/>
          <w:noProof/>
          <w:kern w:val="0"/>
          <w:sz w:val="28"/>
          <w:szCs w:val="28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213360</wp:posOffset>
            </wp:positionH>
            <wp:positionV relativeFrom="margin">
              <wp:posOffset>-624205</wp:posOffset>
            </wp:positionV>
            <wp:extent cx="3341370" cy="502920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/>
      </w:tblPr>
      <w:tblGrid>
        <w:gridCol w:w="8222"/>
      </w:tblGrid>
      <w:tr w:rsidR="007E5917" w:rsidRPr="008273F3">
        <w:trPr>
          <w:cantSplit/>
          <w:trHeight w:val="600"/>
        </w:trPr>
        <w:tc>
          <w:tcPr>
            <w:tcW w:w="8222" w:type="dxa"/>
            <w:tcBorders>
              <w:bottom w:val="single" w:sz="4" w:space="0" w:color="auto"/>
            </w:tcBorders>
          </w:tcPr>
          <w:p w:rsidR="007E5917" w:rsidRPr="008273F3" w:rsidRDefault="004E0784" w:rsidP="0085259F">
            <w:pPr>
              <w:pStyle w:val="DocumentTitle"/>
              <w:framePr w:wrap="auto" w:x="2542" w:y="4145"/>
              <w:jc w:val="right"/>
              <w:rPr>
                <w:rFonts w:ascii="Verdana" w:hAnsi="Verdana" w:cs="Verdana"/>
                <w:b/>
                <w:bCs/>
                <w:sz w:val="40"/>
                <w:szCs w:val="40"/>
              </w:rPr>
            </w:pPr>
            <w:proofErr w:type="spellStart"/>
            <w:r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Newton</w:t>
            </w:r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>sche</w:t>
            </w:r>
            <w:proofErr w:type="spellEnd"/>
            <w:r w:rsidR="0085259F" w:rsidRPr="008273F3">
              <w:rPr>
                <w:rFonts w:ascii="Verdana" w:hAnsi="Verdana" w:cs="Verdana"/>
                <w:b/>
                <w:bCs/>
                <w:sz w:val="40"/>
                <w:szCs w:val="40"/>
              </w:rPr>
              <w:t xml:space="preserve"> Axiom</w:t>
            </w:r>
          </w:p>
        </w:tc>
      </w:tr>
      <w:tr w:rsidR="007E5917" w:rsidRPr="008273F3">
        <w:trPr>
          <w:cantSplit/>
          <w:trHeight w:val="600"/>
        </w:trPr>
        <w:tc>
          <w:tcPr>
            <w:tcW w:w="8222" w:type="dxa"/>
            <w:tcBorders>
              <w:top w:val="single" w:sz="4" w:space="0" w:color="auto"/>
            </w:tcBorders>
          </w:tcPr>
          <w:p w:rsidR="007E5917" w:rsidRPr="008273F3" w:rsidRDefault="000F3E6D">
            <w:pPr>
              <w:pStyle w:val="DocumentTitle"/>
              <w:framePr w:wrap="auto" w:x="2542" w:y="4145"/>
              <w:spacing w:before="120" w:after="0"/>
              <w:jc w:val="right"/>
              <w:rPr>
                <w:rFonts w:ascii="Verdana" w:hAnsi="Verdana" w:cs="Verdana"/>
              </w:rPr>
            </w:pPr>
            <w:r>
              <w:fldChar w:fldCharType="begin"/>
            </w:r>
            <w:r w:rsidR="007F6216">
              <w:instrText xml:space="preserve"> TITLE  \* MERGEFORMAT </w:instrText>
            </w:r>
            <w:r>
              <w:fldChar w:fldCharType="separate"/>
            </w:r>
            <w:r w:rsidR="005911B7" w:rsidRPr="008273F3">
              <w:rPr>
                <w:rFonts w:ascii="Verdana" w:hAnsi="Verdana" w:cs="Verdana"/>
              </w:rPr>
              <w:t xml:space="preserve">Software </w:t>
            </w:r>
            <w:proofErr w:type="spellStart"/>
            <w:r w:rsidR="005911B7" w:rsidRPr="008273F3">
              <w:rPr>
                <w:rFonts w:ascii="Verdana" w:hAnsi="Verdana" w:cs="Verdana"/>
              </w:rPr>
              <w:t>Requirements</w:t>
            </w:r>
            <w:proofErr w:type="spellEnd"/>
            <w:r w:rsidR="005911B7" w:rsidRPr="008273F3">
              <w:rPr>
                <w:rFonts w:ascii="Verdana" w:hAnsi="Verdana" w:cs="Verdana"/>
              </w:rPr>
              <w:t xml:space="preserve"> </w:t>
            </w:r>
            <w:proofErr w:type="spellStart"/>
            <w:r w:rsidR="005911B7" w:rsidRPr="008273F3">
              <w:rPr>
                <w:rFonts w:ascii="Verdana" w:hAnsi="Verdana" w:cs="Verdana"/>
              </w:rPr>
              <w:t>Specification</w:t>
            </w:r>
            <w:proofErr w:type="spellEnd"/>
            <w:r>
              <w:fldChar w:fldCharType="end"/>
            </w:r>
            <w:r w:rsidR="007E5917" w:rsidRPr="008273F3">
              <w:rPr>
                <w:rFonts w:ascii="Verdana" w:hAnsi="Verdana" w:cs="Verdana"/>
              </w:rPr>
              <w:t xml:space="preserve"> </w:t>
            </w:r>
          </w:p>
        </w:tc>
      </w:tr>
    </w:tbl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left"/>
        <w:rPr>
          <w:rFonts w:ascii="Verdana" w:hAnsi="Verdana" w:cs="Verdana"/>
          <w:kern w:val="0"/>
          <w:sz w:val="28"/>
          <w:szCs w:val="28"/>
        </w:rPr>
      </w:pPr>
    </w:p>
    <w:p w:rsidR="007E5917" w:rsidRPr="008273F3" w:rsidRDefault="0085259F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</w:pPr>
      <w:proofErr w:type="spellStart"/>
      <w:r w:rsidRPr="008273F3">
        <w:rPr>
          <w:rFonts w:ascii="Verdana" w:hAnsi="Verdana" w:cs="Verdana"/>
          <w:kern w:val="0"/>
          <w:sz w:val="28"/>
          <w:szCs w:val="28"/>
        </w:rPr>
        <w:t>Biomedinische</w:t>
      </w:r>
      <w:proofErr w:type="spellEnd"/>
      <w:r w:rsidRPr="008273F3">
        <w:rPr>
          <w:rFonts w:ascii="Verdana" w:hAnsi="Verdana" w:cs="Verdana"/>
          <w:kern w:val="0"/>
          <w:sz w:val="28"/>
          <w:szCs w:val="28"/>
        </w:rPr>
        <w:t xml:space="preserve"> Informatik</w:t>
      </w: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b w:val="0"/>
          <w:bCs w:val="0"/>
          <w:kern w:val="0"/>
          <w:sz w:val="28"/>
          <w:szCs w:val="28"/>
        </w:rPr>
      </w:pPr>
    </w:p>
    <w:p w:rsidR="007E5917" w:rsidRPr="008273F3" w:rsidRDefault="007E5917">
      <w:pPr>
        <w:pStyle w:val="Titel"/>
        <w:keepNext w:val="0"/>
        <w:pageBreakBefore w:val="0"/>
        <w:widowControl/>
        <w:spacing w:before="240" w:after="120"/>
        <w:jc w:val="right"/>
        <w:rPr>
          <w:rFonts w:ascii="Verdana" w:hAnsi="Verdana" w:cs="Verdana"/>
          <w:kern w:val="0"/>
          <w:sz w:val="28"/>
          <w:szCs w:val="28"/>
        </w:rPr>
        <w:sectPr w:rsidR="007E5917" w:rsidRPr="008273F3">
          <w:headerReference w:type="default" r:id="rId9"/>
          <w:pgSz w:w="11907" w:h="16840" w:code="9"/>
          <w:pgMar w:top="1843" w:right="1134" w:bottom="851" w:left="1134" w:header="397" w:footer="278" w:gutter="0"/>
          <w:cols w:space="720"/>
        </w:sectPr>
      </w:pPr>
    </w:p>
    <w:p w:rsidR="007E5917" w:rsidRPr="008273F3" w:rsidRDefault="007E5917">
      <w:pPr>
        <w:pStyle w:val="Content"/>
      </w:pPr>
      <w:bookmarkStart w:id="0" w:name="_Toc100721224"/>
      <w:bookmarkStart w:id="1" w:name="_Toc281742881"/>
      <w:proofErr w:type="spellStart"/>
      <w:r w:rsidRPr="008273F3">
        <w:lastRenderedPageBreak/>
        <w:t>Revision</w:t>
      </w:r>
      <w:bookmarkEnd w:id="0"/>
      <w:r w:rsidR="005911B7" w:rsidRPr="008273F3">
        <w:t>s</w:t>
      </w:r>
      <w:bookmarkEnd w:id="1"/>
      <w:proofErr w:type="spellEnd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76"/>
        <w:gridCol w:w="4111"/>
        <w:gridCol w:w="2976"/>
      </w:tblGrid>
      <w:tr w:rsidR="007E5917" w:rsidRPr="008273F3">
        <w:trPr>
          <w:cantSplit/>
          <w:trHeight w:val="288"/>
          <w:tblHeader/>
        </w:trPr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Version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Date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5911B7">
            <w:pPr>
              <w:pStyle w:val="Tabellenkopf"/>
              <w:rPr>
                <w:sz w:val="16"/>
                <w:szCs w:val="16"/>
              </w:rPr>
            </w:pPr>
            <w:r w:rsidRPr="008273F3">
              <w:rPr>
                <w:sz w:val="16"/>
                <w:szCs w:val="16"/>
              </w:rPr>
              <w:t>Comment</w:t>
            </w:r>
          </w:p>
        </w:tc>
        <w:tc>
          <w:tcPr>
            <w:tcW w:w="2976" w:type="dxa"/>
            <w:tcBorders>
              <w:top w:val="single" w:sz="12" w:space="0" w:color="auto"/>
            </w:tcBorders>
            <w:shd w:val="pct20" w:color="auto" w:fill="auto"/>
          </w:tcPr>
          <w:p w:rsidR="007E5917" w:rsidRPr="008273F3" w:rsidRDefault="007E5917">
            <w:pPr>
              <w:pStyle w:val="Tabellenkopf"/>
              <w:rPr>
                <w:sz w:val="16"/>
                <w:szCs w:val="16"/>
              </w:rPr>
            </w:pPr>
            <w:proofErr w:type="spellStart"/>
            <w:r w:rsidRPr="008273F3">
              <w:rPr>
                <w:sz w:val="16"/>
                <w:szCs w:val="16"/>
              </w:rPr>
              <w:t>Aut</w:t>
            </w:r>
            <w:r w:rsidR="005911B7" w:rsidRPr="008273F3">
              <w:rPr>
                <w:sz w:val="16"/>
                <w:szCs w:val="16"/>
              </w:rPr>
              <w:t>h</w:t>
            </w:r>
            <w:r w:rsidRPr="008273F3">
              <w:rPr>
                <w:sz w:val="16"/>
                <w:szCs w:val="16"/>
              </w:rPr>
              <w:t>or</w:t>
            </w:r>
            <w:proofErr w:type="spellEnd"/>
          </w:p>
        </w:tc>
      </w:tr>
      <w:tr w:rsidR="007E5917" w:rsidRPr="008273F3">
        <w:trPr>
          <w:cantSplit/>
          <w:trHeight w:val="288"/>
        </w:trPr>
        <w:tc>
          <w:tcPr>
            <w:tcW w:w="1276" w:type="dxa"/>
          </w:tcPr>
          <w:p w:rsidR="007E5917" w:rsidRPr="008273F3" w:rsidRDefault="007E5917">
            <w:pPr>
              <w:pStyle w:val="Tabellenstandard"/>
              <w:rPr>
                <w:sz w:val="16"/>
                <w:szCs w:val="16"/>
              </w:rPr>
            </w:pPr>
            <w:r w:rsidRPr="008273F3">
              <w:t>0</w:t>
            </w:r>
            <w:r w:rsidR="008F2AF2" w:rsidRPr="008273F3">
              <w:t>.</w:t>
            </w:r>
            <w:r w:rsidR="00E929EF" w:rsidRPr="008273F3">
              <w:t>1</w:t>
            </w:r>
          </w:p>
        </w:tc>
        <w:tc>
          <w:tcPr>
            <w:tcW w:w="1276" w:type="dxa"/>
          </w:tcPr>
          <w:p w:rsidR="007E5917" w:rsidRPr="008273F3" w:rsidRDefault="00B22158" w:rsidP="00E929EF">
            <w:pPr>
              <w:pStyle w:val="Tabellenstandard"/>
              <w:rPr>
                <w:sz w:val="16"/>
                <w:szCs w:val="16"/>
              </w:rPr>
            </w:pPr>
            <w:r>
              <w:t>05</w:t>
            </w:r>
            <w:r w:rsidR="007E5917" w:rsidRPr="008273F3">
              <w:t>.</w:t>
            </w:r>
            <w:r w:rsidR="00E929EF" w:rsidRPr="008273F3">
              <w:t>12</w:t>
            </w:r>
            <w:r w:rsidR="007E5917" w:rsidRPr="008273F3">
              <w:t>.</w:t>
            </w:r>
            <w:r w:rsidR="00E929EF" w:rsidRPr="008273F3">
              <w:t>10</w:t>
            </w:r>
          </w:p>
        </w:tc>
        <w:tc>
          <w:tcPr>
            <w:tcW w:w="4111" w:type="dxa"/>
          </w:tcPr>
          <w:p w:rsidR="007E5917" w:rsidRPr="008273F3" w:rsidRDefault="00111705">
            <w:pPr>
              <w:pStyle w:val="Comment"/>
              <w:rPr>
                <w:sz w:val="16"/>
                <w:szCs w:val="16"/>
              </w:rPr>
            </w:pPr>
            <w:r>
              <w:t xml:space="preserve">Funktionale </w:t>
            </w:r>
            <w:proofErr w:type="spellStart"/>
            <w:r>
              <w:t>Anfoderungen</w:t>
            </w:r>
            <w:proofErr w:type="spellEnd"/>
            <w:r>
              <w:t xml:space="preserve"> mit </w:t>
            </w:r>
            <w:proofErr w:type="spellStart"/>
            <w:r>
              <w:t>priorisi</w:t>
            </w:r>
            <w:r>
              <w:t>e</w:t>
            </w:r>
            <w:r>
              <w:t>rung</w:t>
            </w:r>
            <w:proofErr w:type="spellEnd"/>
            <w:r>
              <w:t xml:space="preserve">, nicht-Funktionale Anforderungen </w:t>
            </w:r>
          </w:p>
        </w:tc>
        <w:tc>
          <w:tcPr>
            <w:tcW w:w="2976" w:type="dxa"/>
          </w:tcPr>
          <w:p w:rsidR="007E5917" w:rsidRPr="008273F3" w:rsidRDefault="00E929EF">
            <w:pPr>
              <w:pStyle w:val="Tabellenstandard"/>
              <w:rPr>
                <w:sz w:val="16"/>
                <w:szCs w:val="16"/>
              </w:rPr>
            </w:pPr>
            <w:r w:rsidRPr="008273F3">
              <w:t>John Truong</w:t>
            </w:r>
            <w:r w:rsidR="00111705">
              <w:t xml:space="preserve">, Daniel </w:t>
            </w:r>
            <w:proofErr w:type="spellStart"/>
            <w:r w:rsidR="00111705">
              <w:t>Xander</w:t>
            </w:r>
            <w:proofErr w:type="spellEnd"/>
          </w:p>
        </w:tc>
      </w:tr>
      <w:tr w:rsidR="007E5917" w:rsidRPr="008273F3" w:rsidTr="00C11436">
        <w:trPr>
          <w:cantSplit/>
          <w:trHeight w:val="288"/>
        </w:trPr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>0.2</w:t>
            </w:r>
          </w:p>
        </w:tc>
        <w:tc>
          <w:tcPr>
            <w:tcW w:w="12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E76714">
              <w:rPr>
                <w:sz w:val="20"/>
                <w:szCs w:val="20"/>
              </w:rPr>
              <w:t>.12.10</w:t>
            </w:r>
          </w:p>
        </w:tc>
        <w:tc>
          <w:tcPr>
            <w:tcW w:w="4111" w:type="dxa"/>
          </w:tcPr>
          <w:p w:rsidR="007E5917" w:rsidRPr="00C11436" w:rsidRDefault="00E76714">
            <w:pPr>
              <w:pStyle w:val="Tabellenstandard"/>
              <w:rPr>
                <w:i/>
                <w:color w:val="002060"/>
              </w:rPr>
            </w:pPr>
            <w:r w:rsidRPr="00C11436">
              <w:rPr>
                <w:i/>
                <w:color w:val="002060"/>
              </w:rPr>
              <w:t xml:space="preserve">Vision, Sinn und Zweck des Dokuments, </w:t>
            </w:r>
            <w:r w:rsidR="00C11436" w:rsidRPr="00C11436">
              <w:rPr>
                <w:i/>
                <w:color w:val="002060"/>
              </w:rPr>
              <w:t>Übersicht</w:t>
            </w:r>
          </w:p>
        </w:tc>
        <w:tc>
          <w:tcPr>
            <w:tcW w:w="2976" w:type="dxa"/>
          </w:tcPr>
          <w:p w:rsidR="007E5917" w:rsidRPr="00E76714" w:rsidRDefault="00E76714">
            <w:pPr>
              <w:pStyle w:val="Tabellenstandard"/>
              <w:rPr>
                <w:sz w:val="20"/>
                <w:szCs w:val="20"/>
              </w:rPr>
            </w:pPr>
            <w:r w:rsidRPr="00E76714">
              <w:rPr>
                <w:sz w:val="20"/>
                <w:szCs w:val="20"/>
              </w:rPr>
              <w:t xml:space="preserve">Daniel </w:t>
            </w:r>
            <w:proofErr w:type="spellStart"/>
            <w:r w:rsidRPr="00E76714">
              <w:rPr>
                <w:sz w:val="20"/>
                <w:szCs w:val="20"/>
              </w:rPr>
              <w:t>Xander</w:t>
            </w:r>
            <w:proofErr w:type="spellEnd"/>
          </w:p>
        </w:tc>
      </w:tr>
      <w:tr w:rsidR="00C11436" w:rsidRPr="008273F3">
        <w:trPr>
          <w:cantSplit/>
          <w:trHeight w:val="288"/>
        </w:trPr>
        <w:tc>
          <w:tcPr>
            <w:tcW w:w="12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:rsidR="00C11436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13.12.10</w:t>
            </w:r>
          </w:p>
        </w:tc>
        <w:tc>
          <w:tcPr>
            <w:tcW w:w="4111" w:type="dxa"/>
            <w:tcBorders>
              <w:bottom w:val="single" w:sz="12" w:space="0" w:color="auto"/>
            </w:tcBorders>
          </w:tcPr>
          <w:p w:rsidR="00C11436" w:rsidRPr="00C11436" w:rsidRDefault="00C11436">
            <w:pPr>
              <w:pStyle w:val="Tabellenstandard"/>
              <w:rPr>
                <w:i/>
                <w:color w:val="002060"/>
              </w:rPr>
            </w:pPr>
            <w:r>
              <w:rPr>
                <w:i/>
                <w:color w:val="002060"/>
              </w:rPr>
              <w:t>Benutzereigenschaft, Aufgaben und Ziele des Benutzers</w:t>
            </w:r>
          </w:p>
        </w:tc>
        <w:tc>
          <w:tcPr>
            <w:tcW w:w="2976" w:type="dxa"/>
            <w:tcBorders>
              <w:bottom w:val="single" w:sz="12" w:space="0" w:color="auto"/>
            </w:tcBorders>
          </w:tcPr>
          <w:p w:rsidR="00C11436" w:rsidRPr="00E76714" w:rsidRDefault="00C11436">
            <w:pPr>
              <w:pStyle w:val="Tabellen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</w:t>
            </w:r>
            <w:proofErr w:type="spellStart"/>
            <w:r>
              <w:rPr>
                <w:sz w:val="20"/>
                <w:szCs w:val="20"/>
              </w:rPr>
              <w:t>Xander</w:t>
            </w:r>
            <w:proofErr w:type="spellEnd"/>
          </w:p>
        </w:tc>
      </w:tr>
    </w:tbl>
    <w:p w:rsidR="00105DD1" w:rsidRPr="008273F3" w:rsidRDefault="00105DD1" w:rsidP="00105DD1">
      <w:pPr>
        <w:pStyle w:val="Textkrper"/>
      </w:pPr>
    </w:p>
    <w:p w:rsidR="001E2062" w:rsidRDefault="001E2062">
      <w:pPr>
        <w:pStyle w:val="Verzeichnis1"/>
      </w:pPr>
      <w:bookmarkStart w:id="2" w:name="_Toc430169289"/>
      <w:bookmarkStart w:id="3" w:name="_Toc439492195"/>
      <w:bookmarkStart w:id="4" w:name="_Ref439561057"/>
      <w:bookmarkStart w:id="5" w:name="_Ref439561060"/>
      <w:bookmarkStart w:id="6" w:name="_Ref439561076"/>
      <w:bookmarkStart w:id="7" w:name="_Ref440703102"/>
      <w:bookmarkStart w:id="8" w:name="_Ref440703118"/>
      <w:bookmarkStart w:id="9" w:name="_Ref441053069"/>
      <w:bookmarkStart w:id="10" w:name="_Ref441053070"/>
      <w:bookmarkStart w:id="11" w:name="_Ref441454999"/>
      <w:bookmarkStart w:id="12" w:name="_Ref44145500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1E2062" w:rsidRPr="008273F3" w:rsidRDefault="001E2062" w:rsidP="00275D01">
      <w:pPr>
        <w:pStyle w:val="Content"/>
        <w:jc w:val="both"/>
      </w:pPr>
      <w:bookmarkStart w:id="13" w:name="_Toc281742882"/>
      <w:r>
        <w:lastRenderedPageBreak/>
        <w:t>Inhaltsverzeichnis</w:t>
      </w:r>
      <w:bookmarkEnd w:id="13"/>
    </w:p>
    <w:p w:rsidR="001E2062" w:rsidRDefault="001E2062">
      <w:pPr>
        <w:pStyle w:val="Verzeichnis1"/>
      </w:pPr>
    </w:p>
    <w:p w:rsidR="001E2062" w:rsidRDefault="001E2062">
      <w:pPr>
        <w:pStyle w:val="Verzeichnis1"/>
      </w:pPr>
    </w:p>
    <w:p w:rsidR="00275D01" w:rsidRDefault="000F3E6D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fldChar w:fldCharType="begin"/>
      </w:r>
      <w:r w:rsidR="001E2062">
        <w:instrText xml:space="preserve"> TOC \o "1-3" \u </w:instrText>
      </w:r>
      <w:r>
        <w:fldChar w:fldCharType="separate"/>
      </w:r>
      <w:r w:rsidR="00275D01">
        <w:rPr>
          <w:noProof/>
        </w:rPr>
        <w:t>Revisions</w:t>
      </w:r>
      <w:r w:rsidR="00275D01">
        <w:rPr>
          <w:noProof/>
        </w:rPr>
        <w:tab/>
      </w:r>
      <w:r>
        <w:fldChar w:fldCharType="begin"/>
      </w:r>
      <w:r>
        <w:instrText xml:space="preserve"> PAGEREF _Toc281742881 \h </w:instrText>
      </w:r>
      <w:r>
        <w:fldChar w:fldCharType="separate"/>
      </w:r>
      <w:r w:rsidR="00275D01">
        <w:rPr>
          <w:noProof/>
        </w:rPr>
        <w:t>i</w:t>
      </w:r>
      <w:r>
        <w:fldChar w:fldCharType="end"/>
      </w:r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Inhaltsverzeichnis</w:t>
      </w:r>
      <w:r>
        <w:rPr>
          <w:noProof/>
        </w:rPr>
        <w:tab/>
      </w:r>
      <w:r w:rsidR="000F3E6D">
        <w:fldChar w:fldCharType="begin"/>
      </w:r>
      <w:r w:rsidR="000F3E6D">
        <w:instrText xml:space="preserve"> PAGEREF _Toc281742882 \h </w:instrText>
      </w:r>
      <w:r w:rsidR="000F3E6D">
        <w:fldChar w:fldCharType="separate"/>
      </w:r>
      <w:r>
        <w:rPr>
          <w:noProof/>
        </w:rPr>
        <w:t>ii</w:t>
      </w:r>
      <w:r w:rsidR="000F3E6D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Einleitung</w:t>
      </w:r>
      <w:r>
        <w:rPr>
          <w:noProof/>
        </w:rPr>
        <w:tab/>
      </w:r>
      <w:r w:rsidR="000F3E6D">
        <w:fldChar w:fldCharType="begin"/>
      </w:r>
      <w:r w:rsidR="000F3E6D">
        <w:instrText xml:space="preserve"> PAGEREF _Toc281742883 \h </w:instrText>
      </w:r>
      <w:r w:rsidR="000F3E6D">
        <w:fldChar w:fldCharType="separate"/>
      </w:r>
      <w:r>
        <w:rPr>
          <w:noProof/>
        </w:rPr>
        <w:t>1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Sinn und Zweck des Dokuments</w:t>
      </w:r>
      <w:r>
        <w:tab/>
      </w:r>
      <w:r w:rsidR="000F3E6D">
        <w:fldChar w:fldCharType="begin"/>
      </w:r>
      <w:r>
        <w:instrText xml:space="preserve"> PAGEREF _Toc281742884 \h </w:instrText>
      </w:r>
      <w:r w:rsidR="000F3E6D">
        <w:fldChar w:fldCharType="separate"/>
      </w:r>
      <w:r>
        <w:t>1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Vision</w:t>
      </w:r>
      <w:r>
        <w:tab/>
      </w:r>
      <w:r w:rsidR="000F3E6D">
        <w:fldChar w:fldCharType="begin"/>
      </w:r>
      <w:r>
        <w:instrText xml:space="preserve"> PAGEREF _Toc281742885 \h </w:instrText>
      </w:r>
      <w:r w:rsidR="000F3E6D">
        <w:fldChar w:fldCharType="separate"/>
      </w:r>
      <w:r>
        <w:t>1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References</w:t>
      </w:r>
      <w:r>
        <w:tab/>
      </w:r>
      <w:r w:rsidR="000F3E6D">
        <w:fldChar w:fldCharType="begin"/>
      </w:r>
      <w:r>
        <w:instrText xml:space="preserve"> PAGEREF _Toc281742886 \h </w:instrText>
      </w:r>
      <w:r w:rsidR="000F3E6D">
        <w:fldChar w:fldCharType="separate"/>
      </w:r>
      <w:r>
        <w:t>1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Übersicht</w:t>
      </w:r>
      <w:r>
        <w:tab/>
      </w:r>
      <w:r w:rsidR="000F3E6D">
        <w:fldChar w:fldCharType="begin"/>
      </w:r>
      <w:r>
        <w:instrText xml:space="preserve"> PAGEREF _Toc281742887 \h </w:instrText>
      </w:r>
      <w:r w:rsidR="000F3E6D">
        <w:fldChar w:fldCharType="separate"/>
      </w:r>
      <w:r>
        <w:t>1</w:t>
      </w:r>
      <w:r w:rsidR="000F3E6D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Allgemeine Beschreibung</w:t>
      </w:r>
      <w:r>
        <w:rPr>
          <w:noProof/>
        </w:rPr>
        <w:tab/>
      </w:r>
      <w:r w:rsidR="000F3E6D">
        <w:fldChar w:fldCharType="begin"/>
      </w:r>
      <w:r w:rsidR="000F3E6D">
        <w:instrText xml:space="preserve"> PAGEREF _Toc281742888 \h </w:instrText>
      </w:r>
      <w:r w:rsidR="000F3E6D">
        <w:fldChar w:fldCharType="separate"/>
      </w:r>
      <w:r>
        <w:rPr>
          <w:noProof/>
        </w:rPr>
        <w:t>2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Benutzereigenschaften</w:t>
      </w:r>
      <w:r>
        <w:tab/>
      </w:r>
      <w:r w:rsidR="000F3E6D">
        <w:fldChar w:fldCharType="begin"/>
      </w:r>
      <w:r>
        <w:instrText xml:space="preserve"> PAGEREF _Toc281742889 \h </w:instrText>
      </w:r>
      <w:r w:rsidR="000F3E6D">
        <w:fldChar w:fldCharType="separate"/>
      </w:r>
      <w:r>
        <w:t>2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Aufgaben und Ziele der Benutzer</w:t>
      </w:r>
      <w:r>
        <w:tab/>
      </w:r>
      <w:r w:rsidR="000F3E6D">
        <w:fldChar w:fldCharType="begin"/>
      </w:r>
      <w:r>
        <w:instrText xml:space="preserve"> PAGEREF _Toc281742890 \h </w:instrText>
      </w:r>
      <w:r w:rsidR="000F3E6D">
        <w:fldChar w:fldCharType="separate"/>
      </w:r>
      <w:r>
        <w:t>2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Annahmen und Abhängigkeiten</w:t>
      </w:r>
      <w:r>
        <w:tab/>
      </w:r>
      <w:r w:rsidR="000F3E6D">
        <w:fldChar w:fldCharType="begin"/>
      </w:r>
      <w:r>
        <w:instrText xml:space="preserve"> PAGEREF _Toc281742891 \h </w:instrText>
      </w:r>
      <w:r w:rsidR="000F3E6D">
        <w:fldChar w:fldCharType="separate"/>
      </w:r>
      <w:r>
        <w:t>2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417170">
        <w:rPr>
          <w:lang w:val="de-DE"/>
        </w:rPr>
        <w:t>2.4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 w:rsidRPr="00417170">
        <w:rPr>
          <w:lang w:val="de-DE"/>
        </w:rPr>
        <w:t>Realisation der Anforderungen</w:t>
      </w:r>
      <w:r>
        <w:tab/>
      </w:r>
      <w:r w:rsidR="000F3E6D">
        <w:fldChar w:fldCharType="begin"/>
      </w:r>
      <w:r>
        <w:instrText xml:space="preserve"> PAGEREF _Toc281742892 \h </w:instrText>
      </w:r>
      <w:r w:rsidR="000F3E6D">
        <w:fldChar w:fldCharType="separate"/>
      </w:r>
      <w:r>
        <w:t>2</w:t>
      </w:r>
      <w:r w:rsidR="000F3E6D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417170">
        <w:rPr>
          <w:lang w:val="de-DE"/>
        </w:rPr>
        <w:t>2.4.1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 w:rsidRPr="00417170">
        <w:rPr>
          <w:lang w:val="de-DE"/>
        </w:rPr>
        <w:t>Risiken</w:t>
      </w:r>
      <w:r>
        <w:tab/>
      </w:r>
      <w:r w:rsidR="000F3E6D">
        <w:fldChar w:fldCharType="begin"/>
      </w:r>
      <w:r>
        <w:instrText xml:space="preserve"> PAGEREF _Toc281742893 \h </w:instrText>
      </w:r>
      <w:r w:rsidR="000F3E6D">
        <w:fldChar w:fldCharType="separate"/>
      </w:r>
      <w:r>
        <w:t>2</w:t>
      </w:r>
      <w:r w:rsidR="000F3E6D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2.4.2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 w:rsidRPr="00275D01">
        <w:rPr>
          <w:lang w:val="de-DE"/>
        </w:rPr>
        <w:t>R</w:t>
      </w:r>
      <w:r>
        <w:t>esourcen</w:t>
      </w:r>
      <w:r>
        <w:tab/>
      </w:r>
      <w:r w:rsidR="000F3E6D">
        <w:fldChar w:fldCharType="begin"/>
      </w:r>
      <w:r>
        <w:instrText xml:space="preserve"> PAGEREF _Toc281742894 \h </w:instrText>
      </w:r>
      <w:r w:rsidR="000F3E6D">
        <w:fldChar w:fldCharType="separate"/>
      </w:r>
      <w:r>
        <w:t>2</w:t>
      </w:r>
      <w:r w:rsidR="000F3E6D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2.4.3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Werkzeuge</w:t>
      </w:r>
      <w:r>
        <w:tab/>
      </w:r>
      <w:r w:rsidR="000F3E6D">
        <w:fldChar w:fldCharType="begin"/>
      </w:r>
      <w:r>
        <w:instrText xml:space="preserve"> PAGEREF _Toc281742895 \h </w:instrText>
      </w:r>
      <w:r w:rsidR="000F3E6D">
        <w:fldChar w:fldCharType="separate"/>
      </w:r>
      <w:r>
        <w:t>2</w:t>
      </w:r>
      <w:r w:rsidR="000F3E6D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Funktionale Anforderungen</w:t>
      </w:r>
      <w:r>
        <w:rPr>
          <w:noProof/>
        </w:rPr>
        <w:tab/>
      </w:r>
      <w:r w:rsidR="000F3E6D">
        <w:fldChar w:fldCharType="begin"/>
      </w:r>
      <w:r w:rsidR="000F3E6D">
        <w:instrText xml:space="preserve"> PAGEREF _Toc281742896 \h </w:instrText>
      </w:r>
      <w:r w:rsidR="000F3E6D">
        <w:fldChar w:fldCharType="separate"/>
      </w:r>
      <w:r>
        <w:rPr>
          <w:noProof/>
        </w:rPr>
        <w:t>3</w:t>
      </w:r>
      <w:r w:rsidR="000F3E6D">
        <w:fldChar w:fldCharType="end"/>
      </w:r>
    </w:p>
    <w:p w:rsidR="00275D01" w:rsidRP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Use Cases Überblick</w:t>
      </w:r>
      <w:r w:rsidRPr="00275D01">
        <w:rPr>
          <w:lang w:val="en-US"/>
        </w:rPr>
        <w:tab/>
      </w:r>
      <w:r w:rsidR="000F3E6D">
        <w:fldChar w:fldCharType="begin"/>
      </w:r>
      <w:r w:rsidRPr="00275D01">
        <w:rPr>
          <w:lang w:val="en-US"/>
        </w:rPr>
        <w:instrText xml:space="preserve"> PAGEREF _Toc281742897 \h </w:instrText>
      </w:r>
      <w:r w:rsidR="000F3E6D">
        <w:fldChar w:fldCharType="separate"/>
      </w:r>
      <w:r w:rsidRPr="00275D01">
        <w:rPr>
          <w:lang w:val="en-US"/>
        </w:rPr>
        <w:t>3</w:t>
      </w:r>
      <w:r w:rsidR="000F3E6D"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3.1.1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Prioritäten</w:t>
      </w:r>
      <w:r w:rsidRPr="00275D01">
        <w:rPr>
          <w:lang w:val="en-US"/>
        </w:rPr>
        <w:tab/>
      </w:r>
      <w:r w:rsidR="000F3E6D">
        <w:fldChar w:fldCharType="begin"/>
      </w:r>
      <w:r w:rsidRPr="00275D01">
        <w:rPr>
          <w:lang w:val="en-US"/>
        </w:rPr>
        <w:instrText xml:space="preserve"> PAGEREF _Toc281742898 \h </w:instrText>
      </w:r>
      <w:r w:rsidR="000F3E6D">
        <w:fldChar w:fldCharType="separate"/>
      </w:r>
      <w:r w:rsidRPr="00275D01">
        <w:rPr>
          <w:lang w:val="en-US"/>
        </w:rPr>
        <w:t>3</w:t>
      </w:r>
      <w:r w:rsidR="000F3E6D"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417170">
        <w:rPr>
          <w:lang w:val="en-US"/>
        </w:rPr>
        <w:t>3.1.2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417170">
        <w:rPr>
          <w:lang w:val="en-US"/>
        </w:rPr>
        <w:t>Use Case 1.1: Messreihen einlesen (Excel, Labview)</w:t>
      </w:r>
      <w:r w:rsidRPr="00275D01">
        <w:rPr>
          <w:lang w:val="en-US"/>
        </w:rPr>
        <w:tab/>
      </w:r>
      <w:r w:rsidR="000F3E6D">
        <w:fldChar w:fldCharType="begin"/>
      </w:r>
      <w:r w:rsidRPr="00275D01">
        <w:rPr>
          <w:lang w:val="en-US"/>
        </w:rPr>
        <w:instrText xml:space="preserve"> PAGEREF _Toc281742899 \h </w:instrText>
      </w:r>
      <w:r w:rsidR="000F3E6D">
        <w:fldChar w:fldCharType="separate"/>
      </w:r>
      <w:r w:rsidRPr="00275D01">
        <w:rPr>
          <w:lang w:val="en-US"/>
        </w:rPr>
        <w:t>4</w:t>
      </w:r>
      <w:r w:rsidR="000F3E6D"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3.1.3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Use Case 1.2: Tabellarische Darstellung</w:t>
      </w:r>
      <w:r w:rsidRPr="00275D01">
        <w:rPr>
          <w:lang w:val="en-US"/>
        </w:rPr>
        <w:tab/>
      </w:r>
      <w:r w:rsidR="000F3E6D">
        <w:fldChar w:fldCharType="begin"/>
      </w:r>
      <w:r w:rsidRPr="00275D01">
        <w:rPr>
          <w:lang w:val="en-US"/>
        </w:rPr>
        <w:instrText xml:space="preserve"> PAGEREF _Toc281742900 \h </w:instrText>
      </w:r>
      <w:r w:rsidR="000F3E6D">
        <w:fldChar w:fldCharType="separate"/>
      </w:r>
      <w:r w:rsidRPr="00275D01">
        <w:rPr>
          <w:lang w:val="en-US"/>
        </w:rPr>
        <w:t>4</w:t>
      </w:r>
      <w:r w:rsidR="000F3E6D">
        <w:fldChar w:fldCharType="end"/>
      </w:r>
    </w:p>
    <w:p w:rsidR="00275D01" w:rsidRP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275D01">
        <w:rPr>
          <w:lang w:val="en-US"/>
        </w:rPr>
        <w:t>3.1.4</w:t>
      </w:r>
      <w:r w:rsidRPr="00275D01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275D01">
        <w:rPr>
          <w:lang w:val="en-US"/>
        </w:rPr>
        <w:t>Use Case 1.3: X-Y Plot</w:t>
      </w:r>
      <w:r w:rsidRPr="00275D01">
        <w:rPr>
          <w:lang w:val="en-US"/>
        </w:rPr>
        <w:tab/>
      </w:r>
      <w:r w:rsidR="000F3E6D">
        <w:fldChar w:fldCharType="begin"/>
      </w:r>
      <w:r w:rsidRPr="00275D01">
        <w:rPr>
          <w:lang w:val="en-US"/>
        </w:rPr>
        <w:instrText xml:space="preserve"> PAGEREF _Toc281742901 \h </w:instrText>
      </w:r>
      <w:r w:rsidR="000F3E6D">
        <w:fldChar w:fldCharType="separate"/>
      </w:r>
      <w:r w:rsidRPr="00275D01">
        <w:rPr>
          <w:lang w:val="en-US"/>
        </w:rPr>
        <w:t>5</w:t>
      </w:r>
      <w:r w:rsidR="000F3E6D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3.1.5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Use Case 1.4: Vergleich zweier Messreihen</w:t>
      </w:r>
      <w:r>
        <w:tab/>
      </w:r>
      <w:r w:rsidR="000F3E6D">
        <w:fldChar w:fldCharType="begin"/>
      </w:r>
      <w:r>
        <w:instrText xml:space="preserve"> PAGEREF _Toc281742902 \h </w:instrText>
      </w:r>
      <w:r w:rsidR="000F3E6D">
        <w:fldChar w:fldCharType="separate"/>
      </w:r>
      <w:r>
        <w:t>5</w:t>
      </w:r>
      <w:r w:rsidR="000F3E6D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Nicht-funktionale Anforderungen</w:t>
      </w:r>
      <w:r>
        <w:rPr>
          <w:noProof/>
        </w:rPr>
        <w:tab/>
      </w:r>
      <w:r w:rsidR="000F3E6D">
        <w:fldChar w:fldCharType="begin"/>
      </w:r>
      <w:r w:rsidR="000F3E6D">
        <w:instrText xml:space="preserve"> PAGEREF _Toc281742903 \h </w:instrText>
      </w:r>
      <w:r w:rsidR="000F3E6D">
        <w:fldChar w:fldCharType="separate"/>
      </w:r>
      <w:r>
        <w:rPr>
          <w:noProof/>
        </w:rPr>
        <w:t>6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Entwurfsbedingungen</w:t>
      </w:r>
      <w:r>
        <w:tab/>
      </w:r>
      <w:r w:rsidR="000F3E6D">
        <w:fldChar w:fldCharType="begin"/>
      </w:r>
      <w:r>
        <w:instrText xml:space="preserve"> PAGEREF _Toc281742904 \h </w:instrText>
      </w:r>
      <w:r w:rsidR="000F3E6D">
        <w:fldChar w:fldCharType="separate"/>
      </w:r>
      <w:r>
        <w:t>6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Effizienz</w:t>
      </w:r>
      <w:r>
        <w:tab/>
      </w:r>
      <w:r w:rsidR="000F3E6D">
        <w:fldChar w:fldCharType="begin"/>
      </w:r>
      <w:r>
        <w:instrText xml:space="preserve"> PAGEREF _Toc281742905 \h </w:instrText>
      </w:r>
      <w:r w:rsidR="000F3E6D">
        <w:fldChar w:fldCharType="separate"/>
      </w:r>
      <w:r>
        <w:t>6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Dokumentation</w:t>
      </w:r>
      <w:r>
        <w:tab/>
      </w:r>
      <w:r w:rsidR="000F3E6D">
        <w:fldChar w:fldCharType="begin"/>
      </w:r>
      <w:r>
        <w:instrText xml:space="preserve"> PAGEREF _Toc281742906 \h </w:instrText>
      </w:r>
      <w:r w:rsidR="000F3E6D">
        <w:fldChar w:fldCharType="separate"/>
      </w:r>
      <w:r>
        <w:t>6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4.4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Schnittstellen</w:t>
      </w:r>
      <w:r>
        <w:tab/>
      </w:r>
      <w:r w:rsidR="000F3E6D">
        <w:fldChar w:fldCharType="begin"/>
      </w:r>
      <w:r>
        <w:instrText xml:space="preserve"> PAGEREF _Toc281742907 \h </w:instrText>
      </w:r>
      <w:r w:rsidR="000F3E6D">
        <w:fldChar w:fldCharType="separate"/>
      </w:r>
      <w:r>
        <w:t>6</w:t>
      </w:r>
      <w:r w:rsidR="000F3E6D">
        <w:fldChar w:fldCharType="end"/>
      </w:r>
    </w:p>
    <w:p w:rsidR="00275D01" w:rsidRDefault="00275D01">
      <w:pPr>
        <w:pStyle w:val="Verzeichnis1"/>
        <w:tabs>
          <w:tab w:val="left" w:pos="6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  <w:tab/>
      </w:r>
      <w:r>
        <w:rPr>
          <w:noProof/>
        </w:rPr>
        <w:t>Analysis Modell</w:t>
      </w:r>
      <w:r>
        <w:rPr>
          <w:noProof/>
        </w:rPr>
        <w:tab/>
      </w:r>
      <w:r w:rsidR="000F3E6D">
        <w:fldChar w:fldCharType="begin"/>
      </w:r>
      <w:r w:rsidR="000F3E6D">
        <w:instrText xml:space="preserve"> PAGEREF _Toc281742908 \h </w:instrText>
      </w:r>
      <w:r w:rsidR="000F3E6D">
        <w:fldChar w:fldCharType="separate"/>
      </w:r>
      <w:r>
        <w:rPr>
          <w:noProof/>
        </w:rPr>
        <w:t>7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Konzeptuelles Modell (Domänen Modell)</w:t>
      </w:r>
      <w:r>
        <w:tab/>
      </w:r>
      <w:r w:rsidR="000F3E6D">
        <w:fldChar w:fldCharType="begin"/>
      </w:r>
      <w:r>
        <w:instrText xml:space="preserve"> PAGEREF _Toc281742909 \h </w:instrText>
      </w:r>
      <w:r w:rsidR="000F3E6D">
        <w:fldChar w:fldCharType="separate"/>
      </w:r>
      <w:r>
        <w:t>7</w:t>
      </w:r>
      <w:r w:rsidR="000F3E6D">
        <w:fldChar w:fldCharType="end"/>
      </w:r>
    </w:p>
    <w:p w:rsid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Daten Modell</w:t>
      </w:r>
      <w:r>
        <w:tab/>
      </w:r>
      <w:r w:rsidR="000F3E6D">
        <w:fldChar w:fldCharType="begin"/>
      </w:r>
      <w:r>
        <w:instrText xml:space="preserve"> PAGEREF _Toc281742910 \h </w:instrText>
      </w:r>
      <w:r w:rsidR="000F3E6D">
        <w:fldChar w:fldCharType="separate"/>
      </w:r>
      <w:r>
        <w:t>8</w:t>
      </w:r>
      <w:r w:rsidR="000F3E6D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5.2.1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SQL-Lite Definition</w:t>
      </w:r>
      <w:r>
        <w:tab/>
      </w:r>
      <w:r w:rsidR="000F3E6D">
        <w:fldChar w:fldCharType="begin"/>
      </w:r>
      <w:r>
        <w:instrText xml:space="preserve"> PAGEREF _Toc281742911 \h </w:instrText>
      </w:r>
      <w:r w:rsidR="000F3E6D">
        <w:fldChar w:fldCharType="separate"/>
      </w:r>
      <w:r>
        <w:t>8</w:t>
      </w:r>
      <w:r w:rsidR="000F3E6D">
        <w:fldChar w:fldCharType="end"/>
      </w:r>
    </w:p>
    <w:p w:rsidR="00275D01" w:rsidRDefault="00275D01">
      <w:pPr>
        <w:pStyle w:val="Verzeichnis3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>
        <w:t>5.2.2</w:t>
      </w:r>
      <w:r>
        <w:rPr>
          <w:rFonts w:asciiTheme="minorHAnsi" w:eastAsiaTheme="minorEastAsia" w:hAnsiTheme="minorHAnsi" w:cstheme="minorBidi"/>
          <w:sz w:val="22"/>
          <w:szCs w:val="22"/>
          <w:lang w:val="de-DE"/>
        </w:rPr>
        <w:tab/>
      </w:r>
      <w:r>
        <w:t>Datenstruktur während der Laufzeit</w:t>
      </w:r>
      <w:r>
        <w:tab/>
      </w:r>
      <w:r w:rsidR="000F3E6D">
        <w:fldChar w:fldCharType="begin"/>
      </w:r>
      <w:r>
        <w:instrText xml:space="preserve"> PAGEREF _Toc281742912 \h </w:instrText>
      </w:r>
      <w:r w:rsidR="000F3E6D">
        <w:fldChar w:fldCharType="separate"/>
      </w:r>
      <w:r>
        <w:t>9</w:t>
      </w:r>
      <w:r w:rsidR="000F3E6D">
        <w:fldChar w:fldCharType="end"/>
      </w:r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 w:rsidRPr="00417170">
        <w:rPr>
          <w:noProof/>
          <w:lang w:val="de-DE"/>
        </w:rPr>
        <w:t>6.</w:t>
      </w:r>
      <w:r>
        <w:rPr>
          <w:noProof/>
        </w:rPr>
        <w:tab/>
      </w:r>
      <w:r w:rsidR="000F3E6D">
        <w:fldChar w:fldCharType="begin"/>
      </w:r>
      <w:r w:rsidR="000F3E6D">
        <w:instrText xml:space="preserve"> PAGEREF _Toc281742913 \h </w:instrText>
      </w:r>
      <w:r w:rsidR="000F3E6D">
        <w:fldChar w:fldCharType="separate"/>
      </w:r>
      <w:r>
        <w:rPr>
          <w:noProof/>
        </w:rPr>
        <w:t>11</w:t>
      </w:r>
      <w:r w:rsidR="000F3E6D">
        <w:fldChar w:fldCharType="end"/>
      </w:r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 w:rsidRPr="00417170">
        <w:rPr>
          <w:noProof/>
          <w:lang w:val="de-DE"/>
        </w:rPr>
        <w:t>7.</w:t>
      </w:r>
      <w:r>
        <w:rPr>
          <w:noProof/>
        </w:rPr>
        <w:tab/>
      </w:r>
      <w:r w:rsidR="000F3E6D">
        <w:fldChar w:fldCharType="begin"/>
      </w:r>
      <w:r w:rsidR="000F3E6D">
        <w:instrText xml:space="preserve"> PAGEREF _Toc281742914 \h </w:instrText>
      </w:r>
      <w:r w:rsidR="000F3E6D">
        <w:fldChar w:fldCharType="separate"/>
      </w:r>
      <w:r>
        <w:rPr>
          <w:noProof/>
        </w:rPr>
        <w:t>12</w:t>
      </w:r>
      <w:r w:rsidR="000F3E6D">
        <w:fldChar w:fldCharType="end"/>
      </w:r>
    </w:p>
    <w:p w:rsid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/>
        </w:rPr>
      </w:pPr>
      <w:r w:rsidRPr="00275D01">
        <w:rPr>
          <w:noProof/>
          <w:lang w:val="de-DE"/>
        </w:rPr>
        <w:t>Analysis Models</w:t>
      </w:r>
      <w:r>
        <w:rPr>
          <w:noProof/>
        </w:rPr>
        <w:tab/>
      </w:r>
      <w:r w:rsidR="000F3E6D">
        <w:fldChar w:fldCharType="begin"/>
      </w:r>
      <w:r w:rsidR="000F3E6D">
        <w:instrText xml:space="preserve"> PAGEREF _Toc281742915 \h </w:instrText>
      </w:r>
      <w:r w:rsidR="000F3E6D">
        <w:fldChar w:fldCharType="separate"/>
      </w:r>
      <w:r>
        <w:rPr>
          <w:noProof/>
        </w:rPr>
        <w:t>13</w:t>
      </w:r>
      <w:r w:rsidR="000F3E6D">
        <w:fldChar w:fldCharType="end"/>
      </w:r>
    </w:p>
    <w:p w:rsidR="00275D01" w:rsidRP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417170">
        <w:rPr>
          <w:lang w:val="en-US"/>
        </w:rPr>
        <w:t>System Interactions</w:t>
      </w:r>
      <w:r w:rsidRPr="00275D01">
        <w:rPr>
          <w:lang w:val="en-US"/>
        </w:rPr>
        <w:tab/>
      </w:r>
      <w:r w:rsidR="000F3E6D">
        <w:fldChar w:fldCharType="begin"/>
      </w:r>
      <w:r w:rsidRPr="00275D01">
        <w:rPr>
          <w:lang w:val="en-US"/>
        </w:rPr>
        <w:instrText xml:space="preserve"> PAGEREF _Toc281742916 \h </w:instrText>
      </w:r>
      <w:r w:rsidR="000F3E6D">
        <w:fldChar w:fldCharType="separate"/>
      </w:r>
      <w:r w:rsidRPr="00275D01">
        <w:rPr>
          <w:lang w:val="en-US"/>
        </w:rPr>
        <w:t>13</w:t>
      </w:r>
      <w:r w:rsidR="000F3E6D">
        <w:fldChar w:fldCharType="end"/>
      </w:r>
    </w:p>
    <w:p w:rsidR="00275D01" w:rsidRPr="00275D01" w:rsidRDefault="00275D01">
      <w:pPr>
        <w:pStyle w:val="Verzeichnis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417170">
        <w:rPr>
          <w:noProof/>
          <w:lang w:val="en-US"/>
        </w:rPr>
        <w:t>Appendix</w:t>
      </w:r>
      <w:r w:rsidRPr="00275D01">
        <w:rPr>
          <w:noProof/>
          <w:lang w:val="en-US"/>
        </w:rPr>
        <w:tab/>
      </w:r>
      <w:r w:rsidR="000F3E6D">
        <w:rPr>
          <w:noProof/>
        </w:rPr>
        <w:fldChar w:fldCharType="begin"/>
      </w:r>
      <w:r w:rsidRPr="00275D01">
        <w:rPr>
          <w:noProof/>
          <w:lang w:val="en-US"/>
        </w:rPr>
        <w:instrText xml:space="preserve"> PAGEREF _Toc281742917 \h </w:instrText>
      </w:r>
      <w:r w:rsidR="000F3E6D">
        <w:rPr>
          <w:noProof/>
        </w:rPr>
      </w:r>
      <w:r w:rsidR="000F3E6D">
        <w:rPr>
          <w:noProof/>
        </w:rPr>
        <w:fldChar w:fldCharType="separate"/>
      </w:r>
      <w:r w:rsidRPr="00275D01">
        <w:rPr>
          <w:noProof/>
          <w:lang w:val="en-US"/>
        </w:rPr>
        <w:t>14</w:t>
      </w:r>
      <w:r w:rsidR="000F3E6D">
        <w:rPr>
          <w:noProof/>
        </w:rPr>
        <w:fldChar w:fldCharType="end"/>
      </w:r>
    </w:p>
    <w:p w:rsidR="00275D01" w:rsidRPr="00275D01" w:rsidRDefault="00275D01">
      <w:pPr>
        <w:pStyle w:val="Verzeichnis2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417170">
        <w:rPr>
          <w:lang w:val="en-US"/>
        </w:rPr>
        <w:t>Appendix A</w:t>
      </w:r>
      <w:r w:rsidRPr="00275D01">
        <w:rPr>
          <w:lang w:val="en-US"/>
        </w:rPr>
        <w:tab/>
      </w:r>
      <w:r w:rsidR="000F3E6D">
        <w:fldChar w:fldCharType="begin"/>
      </w:r>
      <w:r w:rsidRPr="00275D01">
        <w:rPr>
          <w:lang w:val="en-US"/>
        </w:rPr>
        <w:instrText xml:space="preserve"> PAGEREF _Toc281742918 \h </w:instrText>
      </w:r>
      <w:r w:rsidR="000F3E6D">
        <w:fldChar w:fldCharType="separate"/>
      </w:r>
      <w:r w:rsidRPr="00275D01">
        <w:rPr>
          <w:lang w:val="en-US"/>
        </w:rPr>
        <w:t>14</w:t>
      </w:r>
      <w:r w:rsidR="000F3E6D">
        <w:fldChar w:fldCharType="end"/>
      </w:r>
    </w:p>
    <w:p w:rsidR="007E5917" w:rsidRPr="00275D01" w:rsidRDefault="000F3E6D" w:rsidP="00226C6F">
      <w:pPr>
        <w:pStyle w:val="Verzeichnis1"/>
        <w:rPr>
          <w:lang w:val="en-US"/>
        </w:rPr>
        <w:sectPr w:rsidR="007E5917" w:rsidRPr="00275D01">
          <w:headerReference w:type="default" r:id="rId10"/>
          <w:footerReference w:type="default" r:id="rId11"/>
          <w:pgSz w:w="11907" w:h="16840" w:code="9"/>
          <w:pgMar w:top="1843" w:right="1134" w:bottom="851" w:left="1134" w:header="397" w:footer="278" w:gutter="0"/>
          <w:pgNumType w:fmt="lowerRoman" w:start="1"/>
          <w:cols w:space="720"/>
        </w:sectPr>
      </w:pPr>
      <w:r>
        <w:fldChar w:fldCharType="end"/>
      </w:r>
    </w:p>
    <w:p w:rsidR="007E5917" w:rsidRPr="008273F3" w:rsidRDefault="007A4A09" w:rsidP="00B61890">
      <w:pPr>
        <w:pStyle w:val="berschrift1"/>
        <w:numPr>
          <w:ilvl w:val="0"/>
          <w:numId w:val="2"/>
        </w:numPr>
      </w:pPr>
      <w:bookmarkStart w:id="14" w:name="_Toc28174288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Einleitung</w:t>
      </w:r>
      <w:bookmarkEnd w:id="14"/>
    </w:p>
    <w:p w:rsidR="008F2AF2" w:rsidRDefault="00BF3CA4" w:rsidP="00B61890">
      <w:pPr>
        <w:pStyle w:val="berschrift2"/>
        <w:numPr>
          <w:ilvl w:val="1"/>
          <w:numId w:val="2"/>
        </w:numPr>
      </w:pPr>
      <w:bookmarkStart w:id="15" w:name="_Toc281742884"/>
      <w:r>
        <w:t>Sinn und Zweck des Dokuments</w:t>
      </w:r>
      <w:bookmarkEnd w:id="15"/>
    </w:p>
    <w:p w:rsidR="00BF3CA4" w:rsidRPr="00BF3CA4" w:rsidRDefault="00BF3CA4" w:rsidP="00BF3CA4">
      <w:pPr>
        <w:pStyle w:val="Textkrper"/>
      </w:pPr>
      <w:r>
        <w:t>Der eigentliche Zweck dieses Dokuments ist es</w:t>
      </w:r>
      <w:r w:rsidR="00626A42">
        <w:t>,</w:t>
      </w:r>
      <w:r>
        <w:t xml:space="preserve"> allen Anspruchsgruppen ein gemeinsames Ve</w:t>
      </w:r>
      <w:r>
        <w:t>r</w:t>
      </w:r>
      <w:r>
        <w:t>ständnis der Problemstellung zu ermöglichen. Die Anforderungen werden genau beschrieben so dass</w:t>
      </w:r>
      <w:r w:rsidR="00626A42">
        <w:t xml:space="preserve"> </w:t>
      </w:r>
      <w:r>
        <w:t xml:space="preserve">Entwickler und Benutzer ihre Ziele synchronisieren können. Weiterhin werden </w:t>
      </w:r>
      <w:r w:rsidR="00626A42">
        <w:t>organisat</w:t>
      </w:r>
      <w:r w:rsidR="00626A42">
        <w:t>o</w:t>
      </w:r>
      <w:r w:rsidR="00626A42">
        <w:t>rische Rahmenbedingungen gesetzt.</w:t>
      </w:r>
    </w:p>
    <w:p w:rsidR="0062427B" w:rsidRDefault="00D66D0E" w:rsidP="0062427B">
      <w:pPr>
        <w:pStyle w:val="berschrift2"/>
      </w:pPr>
      <w:bookmarkStart w:id="16" w:name="_Toc100721228"/>
      <w:bookmarkStart w:id="17" w:name="_Toc281742885"/>
      <w:r w:rsidRPr="008273F3">
        <w:t>Vision</w:t>
      </w:r>
      <w:bookmarkEnd w:id="16"/>
      <w:bookmarkEnd w:id="17"/>
    </w:p>
    <w:p w:rsidR="00EE3DA0" w:rsidRDefault="007A4A09" w:rsidP="0062427B">
      <w:pPr>
        <w:pStyle w:val="Textkrper"/>
      </w:pPr>
      <w:r>
        <w:t xml:space="preserve">Ziel des Projekts ist die ein Programm zu erstellen welches einen übersichtlichen Vergleich von numerischen Messdaten ermöglicht. </w:t>
      </w:r>
      <w:r w:rsidR="00E41691">
        <w:t>Das Programm soll es Experimentalgruppen erleichtern i</w:t>
      </w:r>
      <w:r w:rsidR="00E41691">
        <w:t>h</w:t>
      </w:r>
      <w:r w:rsidR="00EE3DA0">
        <w:t>re Daten auszuwerten</w:t>
      </w:r>
      <w:r w:rsidR="002C322E">
        <w:t xml:space="preserve"> und ihnen</w:t>
      </w:r>
      <w:r w:rsidR="00EE3DA0">
        <w:t xml:space="preserve"> ermöglichen Zeit und Arbeitsaufwand, welche bei der Bedi</w:t>
      </w:r>
      <w:r w:rsidR="00EE3DA0">
        <w:t>e</w:t>
      </w:r>
      <w:r w:rsidR="00EE3DA0">
        <w:t xml:space="preserve">nung von komplexeren </w:t>
      </w:r>
      <w:proofErr w:type="spellStart"/>
      <w:r w:rsidR="00EE3DA0">
        <w:t>Plottprogrammen</w:t>
      </w:r>
      <w:proofErr w:type="spellEnd"/>
      <w:r w:rsidR="00EE3DA0">
        <w:t xml:space="preserve"> entstehen</w:t>
      </w:r>
      <w:r w:rsidR="002C322E">
        <w:t>,</w:t>
      </w:r>
      <w:r w:rsidR="00EE3DA0">
        <w:t xml:space="preserve"> zu minimieren.</w:t>
      </w:r>
    </w:p>
    <w:p w:rsidR="00626A42" w:rsidRPr="002C322E" w:rsidRDefault="0062427B" w:rsidP="002C322E">
      <w:pPr>
        <w:pStyle w:val="Textkrper"/>
        <w:rPr>
          <w:lang w:val="de-DE"/>
        </w:rPr>
      </w:pPr>
      <w:r>
        <w:t>Das Programm soll in der Lage sein Daten die manuell oder automatisiert generiert wurde ei</w:t>
      </w:r>
      <w:r>
        <w:t>n</w:t>
      </w:r>
      <w:r>
        <w:t>zulesen. Nachdem die Daten eingelesen wurden soll es möglich sein diese grafisch</w:t>
      </w:r>
      <w:r w:rsidR="002741BF">
        <w:t xml:space="preserve"> mittels e</w:t>
      </w:r>
      <w:r w:rsidR="002741BF">
        <w:t>i</w:t>
      </w:r>
      <w:r w:rsidR="002741BF">
        <w:t xml:space="preserve">nes </w:t>
      </w:r>
      <w:r w:rsidR="00E41691">
        <w:t>zwei</w:t>
      </w:r>
      <w:r w:rsidR="002741BF">
        <w:t xml:space="preserve"> dimensionalen Diagramms darzustellen</w:t>
      </w:r>
      <w:r w:rsidR="00B17B67">
        <w:t>.</w:t>
      </w:r>
      <w:r w:rsidR="002741BF">
        <w:t xml:space="preserve"> </w:t>
      </w:r>
      <w:r w:rsidR="002741BF" w:rsidRPr="002741BF">
        <w:rPr>
          <w:lang w:val="de-DE"/>
        </w:rPr>
        <w:t>Hierbei sol</w:t>
      </w:r>
      <w:r w:rsidR="002741BF">
        <w:rPr>
          <w:lang w:val="de-DE"/>
        </w:rPr>
        <w:t>l es möglich sein</w:t>
      </w:r>
      <w:r w:rsidR="002741BF" w:rsidRPr="002741BF">
        <w:rPr>
          <w:lang w:val="de-DE"/>
        </w:rPr>
        <w:t xml:space="preserve"> einzelne </w:t>
      </w:r>
      <w:proofErr w:type="spellStart"/>
      <w:r w:rsidR="002741BF" w:rsidRPr="002741BF">
        <w:rPr>
          <w:lang w:val="de-DE"/>
        </w:rPr>
        <w:t>Messre</w:t>
      </w:r>
      <w:r w:rsidR="002741BF" w:rsidRPr="002741BF">
        <w:rPr>
          <w:lang w:val="de-DE"/>
        </w:rPr>
        <w:t>i</w:t>
      </w:r>
      <w:r w:rsidR="002741BF" w:rsidRPr="002741BF">
        <w:rPr>
          <w:lang w:val="de-DE"/>
        </w:rPr>
        <w:t>hen</w:t>
      </w:r>
      <w:proofErr w:type="spellEnd"/>
      <w:r w:rsidR="002741BF" w:rsidRPr="002741BF">
        <w:rPr>
          <w:lang w:val="de-DE"/>
        </w:rPr>
        <w:t xml:space="preserve"> farblich</w:t>
      </w:r>
      <w:r w:rsidR="00E41691">
        <w:rPr>
          <w:lang w:val="de-DE"/>
        </w:rPr>
        <w:t xml:space="preserve"> zu</w:t>
      </w:r>
      <w:r w:rsidR="002741BF" w:rsidRPr="002741BF">
        <w:rPr>
          <w:lang w:val="de-DE"/>
        </w:rPr>
        <w:t xml:space="preserve"> </w:t>
      </w:r>
      <w:r w:rsidR="002741BF">
        <w:rPr>
          <w:lang w:val="de-DE"/>
        </w:rPr>
        <w:t>unterscheiden</w:t>
      </w:r>
      <w:r w:rsidR="002741BF" w:rsidRPr="002741BF">
        <w:rPr>
          <w:lang w:val="de-DE"/>
        </w:rPr>
        <w:t>.</w:t>
      </w:r>
      <w:r w:rsidR="002C322E">
        <w:rPr>
          <w:lang w:val="de-DE"/>
        </w:rPr>
        <w:t xml:space="preserve"> Das Programm wird in Python entwickelt, was zu  einer breiten Nutzbarkeit auf verschiedenen Betriebssystemen führt. Das Endprodukt soll sich von vorha</w:t>
      </w:r>
      <w:r w:rsidR="002C322E">
        <w:rPr>
          <w:lang w:val="de-DE"/>
        </w:rPr>
        <w:t>n</w:t>
      </w:r>
      <w:r w:rsidR="002C322E">
        <w:rPr>
          <w:lang w:val="de-DE"/>
        </w:rPr>
        <w:t xml:space="preserve">denen Technologien vor allem durch einfache Nutzbarkeit ohne tieferes </w:t>
      </w:r>
      <w:proofErr w:type="spellStart"/>
      <w:r w:rsidR="002C322E">
        <w:rPr>
          <w:lang w:val="de-DE"/>
        </w:rPr>
        <w:t>Programmverständis</w:t>
      </w:r>
      <w:proofErr w:type="spellEnd"/>
      <w:r w:rsidR="002C322E">
        <w:rPr>
          <w:lang w:val="de-DE"/>
        </w:rPr>
        <w:t xml:space="preserve"> auszeichnen.</w:t>
      </w:r>
    </w:p>
    <w:p w:rsidR="00636BD1" w:rsidRPr="008273F3" w:rsidRDefault="00636BD1" w:rsidP="00B61890">
      <w:pPr>
        <w:pStyle w:val="berschrift2"/>
      </w:pPr>
      <w:bookmarkStart w:id="18" w:name="_Toc100721230"/>
      <w:bookmarkStart w:id="19" w:name="_Toc281742886"/>
      <w:r w:rsidRPr="008273F3">
        <w:t>Referen</w:t>
      </w:r>
      <w:bookmarkEnd w:id="18"/>
      <w:r w:rsidR="00B54A97" w:rsidRPr="008273F3">
        <w:t>ces</w:t>
      </w:r>
      <w:bookmarkEnd w:id="19"/>
    </w:p>
    <w:p w:rsidR="00B54A97" w:rsidRPr="007E5030" w:rsidRDefault="00B54A97" w:rsidP="00B54A97">
      <w:pPr>
        <w:pStyle w:val="Comment"/>
        <w:rPr>
          <w:lang w:val="en-US"/>
        </w:rPr>
      </w:pPr>
      <w:bookmarkStart w:id="20" w:name="_Toc100721231"/>
      <w:proofErr w:type="gramStart"/>
      <w:r w:rsidRPr="007E5030">
        <w:rPr>
          <w:lang w:val="en-US"/>
        </w:rPr>
        <w:t>Can also be moved to the appendix.</w:t>
      </w:r>
      <w:proofErr w:type="gramEnd"/>
    </w:p>
    <w:p w:rsidR="008F2AF2" w:rsidRDefault="0069235D" w:rsidP="008F2AF2">
      <w:pPr>
        <w:pStyle w:val="berschrift2"/>
      </w:pPr>
      <w:bookmarkStart w:id="21" w:name="_Toc281742887"/>
      <w:bookmarkEnd w:id="20"/>
      <w:r>
        <w:t>Übersicht</w:t>
      </w:r>
      <w:bookmarkEnd w:id="21"/>
    </w:p>
    <w:p w:rsidR="0069235D" w:rsidRPr="0069235D" w:rsidRDefault="0069235D" w:rsidP="0069235D">
      <w:pPr>
        <w:pStyle w:val="Textkrper"/>
      </w:pPr>
      <w:r>
        <w:t>Nachdem im ersten Kapitel die grundlegende Idee kurz erläuter</w:t>
      </w:r>
      <w:r w:rsidR="003E0292">
        <w:t>t wird folgt in Kapitel 2 eine a</w:t>
      </w:r>
      <w:r>
        <w:t>llgemeine Beschreibung in der Grundaufgaben und Randbedingungen des Projekts definiert werden.</w:t>
      </w:r>
      <w:r w:rsidR="003E0292">
        <w:t xml:space="preserve"> Daraufhin werden in Kapitel 3 f</w:t>
      </w:r>
      <w:r>
        <w:t xml:space="preserve">unktionale Anforderungen besprochen und in Form von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dargestellt.</w:t>
      </w:r>
      <w:r w:rsidR="005527CD">
        <w:t xml:space="preserve"> </w:t>
      </w:r>
      <w:r>
        <w:t>Nach  dieser Darstellu</w:t>
      </w:r>
      <w:r w:rsidR="003E0292">
        <w:t>ng wird in Kapitel 4 auf nicht-f</w:t>
      </w:r>
      <w:r>
        <w:t>unktionale Anford</w:t>
      </w:r>
      <w:r>
        <w:t>e</w:t>
      </w:r>
      <w:r>
        <w:t>rungen eingegangen. Abschließen</w:t>
      </w:r>
      <w:r w:rsidR="003E0292">
        <w:t>d</w:t>
      </w:r>
      <w:r>
        <w:t xml:space="preserve"> w</w:t>
      </w:r>
      <w:r w:rsidR="005527CD">
        <w:t>erden</w:t>
      </w:r>
      <w:r>
        <w:t xml:space="preserve"> im Analyse Modell (Kapitel 5)</w:t>
      </w:r>
      <w:r w:rsidR="005527CD">
        <w:t xml:space="preserve"> verschiedene Sy</w:t>
      </w:r>
      <w:r w:rsidR="005527CD">
        <w:t>s</w:t>
      </w:r>
      <w:r w:rsidR="003E0292">
        <w:t>tem-</w:t>
      </w:r>
      <w:proofErr w:type="spellStart"/>
      <w:r w:rsidR="003E0292">
        <w:t>interaktionen</w:t>
      </w:r>
      <w:proofErr w:type="spellEnd"/>
      <w:r w:rsidR="005527CD">
        <w:t xml:space="preserve"> aufgezeigt und Grundstrukturen des Ablaufs und der Daten beschrieben.</w:t>
      </w:r>
    </w:p>
    <w:p w:rsidR="007E5917" w:rsidRPr="008273F3" w:rsidRDefault="00CE39FB" w:rsidP="00B61890">
      <w:pPr>
        <w:pStyle w:val="berschrift1"/>
        <w:numPr>
          <w:ilvl w:val="0"/>
          <w:numId w:val="2"/>
        </w:numPr>
      </w:pPr>
      <w:bookmarkStart w:id="22" w:name="_Toc281742888"/>
      <w:r>
        <w:lastRenderedPageBreak/>
        <w:t>Allgemeine Beschreibung</w:t>
      </w:r>
      <w:bookmarkEnd w:id="22"/>
    </w:p>
    <w:p w:rsidR="007E5917" w:rsidRDefault="00A344B7" w:rsidP="00B61890">
      <w:pPr>
        <w:pStyle w:val="berschrift2"/>
        <w:numPr>
          <w:ilvl w:val="1"/>
          <w:numId w:val="2"/>
        </w:numPr>
      </w:pPr>
      <w:bookmarkStart w:id="23" w:name="_Toc281742889"/>
      <w:r>
        <w:t>Benutzereigenschaften</w:t>
      </w:r>
      <w:bookmarkEnd w:id="23"/>
    </w:p>
    <w:p w:rsidR="00A344B7" w:rsidRPr="00CE39FB" w:rsidRDefault="00A344B7" w:rsidP="00B61890">
      <w:pPr>
        <w:pStyle w:val="Textkrper"/>
        <w:numPr>
          <w:ilvl w:val="0"/>
          <w:numId w:val="12"/>
        </w:numPr>
        <w:rPr>
          <w:b/>
        </w:rPr>
      </w:pPr>
      <w:r w:rsidRPr="00CE39FB">
        <w:rPr>
          <w:b/>
        </w:rPr>
        <w:t xml:space="preserve">Zugehörige </w:t>
      </w:r>
      <w:proofErr w:type="spellStart"/>
      <w:r w:rsidRPr="00CE39FB">
        <w:rPr>
          <w:b/>
        </w:rPr>
        <w:t>Medizinaltechnik</w:t>
      </w:r>
      <w:proofErr w:type="spellEnd"/>
      <w:r w:rsidRPr="00CE39FB">
        <w:rPr>
          <w:b/>
        </w:rPr>
        <w:t xml:space="preserve"> Gruppe:</w:t>
      </w:r>
      <w:r>
        <w:rPr>
          <w:b/>
        </w:rPr>
        <w:t xml:space="preserve"> </w:t>
      </w:r>
      <w:r w:rsidR="00D867A8">
        <w:t>Gruppe will</w:t>
      </w:r>
      <w:r>
        <w:t xml:space="preserve"> allgemein möglichst wenig Zeit mit dem erlernen und nutzen des Programms verschwenden, und schnell Ergebnisse einsehen können. GUI soll auf ihre Ergebnisse zugeschnitten sein, möglichst viel Met</w:t>
      </w:r>
      <w:r>
        <w:t>a</w:t>
      </w:r>
      <w:r>
        <w:t>information neben dem eigentlichen Graph zu ihren Versuchen darstellen können.</w:t>
      </w:r>
    </w:p>
    <w:p w:rsidR="00A344B7" w:rsidRPr="00CE39FB" w:rsidRDefault="00A344B7" w:rsidP="00B61890">
      <w:pPr>
        <w:pStyle w:val="Textkrper"/>
        <w:numPr>
          <w:ilvl w:val="0"/>
          <w:numId w:val="12"/>
        </w:numPr>
      </w:pPr>
      <w:r>
        <w:rPr>
          <w:b/>
        </w:rPr>
        <w:t xml:space="preserve">Andere </w:t>
      </w:r>
      <w:proofErr w:type="spellStart"/>
      <w:r>
        <w:rPr>
          <w:b/>
        </w:rPr>
        <w:t>Medizinaltechnik</w:t>
      </w:r>
      <w:proofErr w:type="spellEnd"/>
      <w:r>
        <w:rPr>
          <w:b/>
        </w:rPr>
        <w:t xml:space="preserve"> Gruppen: </w:t>
      </w:r>
      <w:r w:rsidRPr="00CE39FB">
        <w:t>Programm soll in der Lage seine ihre Daten</w:t>
      </w:r>
      <w:r>
        <w:t xml:space="preserve"> vol</w:t>
      </w:r>
      <w:r>
        <w:t>l</w:t>
      </w:r>
      <w:r>
        <w:t>ständig zu plotten, nur in Bezug auf Darstellung von Metainformation können hier Ei</w:t>
      </w:r>
      <w:r>
        <w:t>n</w:t>
      </w:r>
      <w:r>
        <w:t>schränkungen gemacht werden.</w:t>
      </w:r>
    </w:p>
    <w:p w:rsidR="00A344B7" w:rsidRPr="00A344B7" w:rsidRDefault="00A344B7" w:rsidP="00A344B7">
      <w:pPr>
        <w:pStyle w:val="Textkrper"/>
      </w:pPr>
    </w:p>
    <w:p w:rsidR="00B54A97" w:rsidRDefault="001E2062" w:rsidP="00D867A8">
      <w:pPr>
        <w:pStyle w:val="berschrift2"/>
      </w:pPr>
      <w:bookmarkStart w:id="24" w:name="_Toc281742890"/>
      <w:r>
        <w:t>Aufgaben und Ziele der</w:t>
      </w:r>
      <w:r w:rsidR="00D867A8">
        <w:t xml:space="preserve"> Benutzer</w:t>
      </w:r>
      <w:bookmarkEnd w:id="24"/>
    </w:p>
    <w:p w:rsidR="00D867A8" w:rsidRPr="00D867A8" w:rsidRDefault="00D867A8" w:rsidP="00D867A8">
      <w:pPr>
        <w:pStyle w:val="Textkrper"/>
      </w:pPr>
      <w:r>
        <w:t xml:space="preserve">Die Benutzer haben die Aufgaben  durch mehrere experimentelle Versuche </w:t>
      </w:r>
      <w:r w:rsidR="00B134A5">
        <w:t xml:space="preserve">die </w:t>
      </w:r>
      <w:proofErr w:type="spellStart"/>
      <w:r w:rsidR="00B134A5">
        <w:t>newton</w:t>
      </w:r>
      <w:r w:rsidR="00B63BF3">
        <w:t>’sche</w:t>
      </w:r>
      <w:proofErr w:type="spellEnd"/>
      <w:r w:rsidR="00B63BF3">
        <w:t xml:space="preserve"> </w:t>
      </w:r>
      <w:r w:rsidR="00B134A5">
        <w:t>Axiome zu studieren. Sie führen Messungen</w:t>
      </w:r>
      <w:r w:rsidR="00B63BF3">
        <w:t xml:space="preserve"> manuell, semiautomatisch und Vollautomatisch durch. Ihr Ziel ist es nun, neben der allgemeinen Dokumentation ihrer Messungen und resulti</w:t>
      </w:r>
      <w:r w:rsidR="00B63BF3">
        <w:t>e</w:t>
      </w:r>
      <w:r w:rsidR="00B63BF3">
        <w:t xml:space="preserve">renden Ergebnissen, ihre Versuchsergebnisse durch einen grafischen Plot interpretierbar zu machen.  </w:t>
      </w:r>
    </w:p>
    <w:p w:rsidR="0077737C" w:rsidRDefault="003B0778" w:rsidP="006E6BC4">
      <w:pPr>
        <w:pStyle w:val="berschrift2"/>
      </w:pPr>
      <w:bookmarkStart w:id="25" w:name="_Toc281742891"/>
      <w:r>
        <w:t>Annahmen und Abhängigkeiten</w:t>
      </w:r>
      <w:bookmarkEnd w:id="25"/>
    </w:p>
    <w:p w:rsidR="003B0778" w:rsidRPr="003B0778" w:rsidRDefault="003B0778" w:rsidP="003B0778">
      <w:pPr>
        <w:pStyle w:val="Textkrper"/>
        <w:rPr>
          <w:lang w:val="de-DE"/>
        </w:rPr>
      </w:pPr>
      <w:r w:rsidRPr="003B0778">
        <w:rPr>
          <w:lang w:val="de-DE"/>
        </w:rPr>
        <w:t xml:space="preserve">Das Programm wird auf </w:t>
      </w:r>
      <w:r>
        <w:rPr>
          <w:lang w:val="de-DE"/>
        </w:rPr>
        <w:t>dem Betrie</w:t>
      </w:r>
      <w:r w:rsidRPr="003B0778">
        <w:rPr>
          <w:lang w:val="de-DE"/>
        </w:rPr>
        <w:t>bssystem Windows 7 entwickelt.</w:t>
      </w:r>
      <w:r>
        <w:rPr>
          <w:lang w:val="de-DE"/>
        </w:rPr>
        <w:t xml:space="preserve"> </w:t>
      </w:r>
      <w:r w:rsidRPr="003B0778">
        <w:rPr>
          <w:lang w:val="de-DE"/>
        </w:rPr>
        <w:t>Später folgen Tests</w:t>
      </w:r>
      <w:r>
        <w:rPr>
          <w:lang w:val="de-DE"/>
        </w:rPr>
        <w:t xml:space="preserve"> auf Mac OSX Snow Leopard sowie Linux </w:t>
      </w:r>
      <w:proofErr w:type="spellStart"/>
      <w:r>
        <w:rPr>
          <w:lang w:val="de-DE"/>
        </w:rPr>
        <w:t>Ubuntu</w:t>
      </w:r>
      <w:proofErr w:type="spellEnd"/>
      <w:r>
        <w:rPr>
          <w:lang w:val="de-DE"/>
        </w:rPr>
        <w:t xml:space="preserve"> 10</w:t>
      </w:r>
      <w:r w:rsidR="003E0292">
        <w:rPr>
          <w:lang w:val="de-DE"/>
        </w:rPr>
        <w:t>.10</w:t>
      </w:r>
      <w:r>
        <w:rPr>
          <w:lang w:val="de-DE"/>
        </w:rPr>
        <w:t>. Am Ende sollte</w:t>
      </w:r>
      <w:r w:rsidR="00226C6F">
        <w:rPr>
          <w:lang w:val="de-DE"/>
        </w:rPr>
        <w:t xml:space="preserve"> das Programm</w:t>
      </w:r>
      <w:r>
        <w:rPr>
          <w:lang w:val="de-DE"/>
        </w:rPr>
        <w:t xml:space="preserve"> auf allen g</w:t>
      </w:r>
      <w:r>
        <w:rPr>
          <w:lang w:val="de-DE"/>
        </w:rPr>
        <w:t>e</w:t>
      </w:r>
      <w:r>
        <w:rPr>
          <w:lang w:val="de-DE"/>
        </w:rPr>
        <w:t>nannten Systemen uneingeschränkt lauffähig sein.</w:t>
      </w:r>
      <w:r w:rsidR="00226C6F">
        <w:rPr>
          <w:lang w:val="de-DE"/>
        </w:rPr>
        <w:t xml:space="preserve"> Andere Systemarchitekturen können le</w:t>
      </w:r>
      <w:r w:rsidR="00226C6F">
        <w:rPr>
          <w:lang w:val="de-DE"/>
        </w:rPr>
        <w:t>i</w:t>
      </w:r>
      <w:r w:rsidR="00226C6F">
        <w:rPr>
          <w:lang w:val="de-DE"/>
        </w:rPr>
        <w:t>der in der Testphase nicht berücksichtigt werden.</w:t>
      </w:r>
    </w:p>
    <w:p w:rsidR="003E0292" w:rsidRDefault="003B0778" w:rsidP="003E0292">
      <w:pPr>
        <w:pStyle w:val="Textkrper"/>
        <w:rPr>
          <w:lang w:val="de-DE"/>
        </w:rPr>
      </w:pPr>
      <w:r w:rsidRPr="003B0778">
        <w:rPr>
          <w:lang w:val="de-DE"/>
        </w:rPr>
        <w:t xml:space="preserve"> </w:t>
      </w:r>
      <w:bookmarkStart w:id="26" w:name="_Toc281742892"/>
    </w:p>
    <w:p w:rsidR="003E0292" w:rsidRDefault="003E0292" w:rsidP="003E0292">
      <w:pPr>
        <w:pStyle w:val="berschrift2"/>
      </w:pPr>
      <w:bookmarkStart w:id="27" w:name="_Toc100721238"/>
      <w:bookmarkStart w:id="28" w:name="_Toc281742893"/>
      <w:bookmarkEnd w:id="26"/>
      <w:r>
        <w:t>Realisation der Anforderungen</w:t>
      </w:r>
    </w:p>
    <w:p w:rsidR="009808E3" w:rsidRDefault="001B0674" w:rsidP="009808E3">
      <w:pPr>
        <w:pStyle w:val="berschrift3"/>
        <w:rPr>
          <w:lang w:val="de-DE"/>
        </w:rPr>
      </w:pPr>
      <w:r w:rsidRPr="003B0778">
        <w:rPr>
          <w:lang w:val="de-DE"/>
        </w:rPr>
        <w:t>Ris</w:t>
      </w:r>
      <w:bookmarkEnd w:id="27"/>
      <w:r w:rsidR="00226C6F">
        <w:rPr>
          <w:lang w:val="de-DE"/>
        </w:rPr>
        <w:t>iken</w:t>
      </w:r>
      <w:bookmarkEnd w:id="28"/>
    </w:p>
    <w:p w:rsidR="001E2062" w:rsidRDefault="001E2062" w:rsidP="001E2062">
      <w:pPr>
        <w:pStyle w:val="Textkrper"/>
        <w:numPr>
          <w:ilvl w:val="0"/>
          <w:numId w:val="13"/>
        </w:numPr>
        <w:rPr>
          <w:lang w:val="de-DE"/>
        </w:rPr>
      </w:pPr>
      <w:r>
        <w:rPr>
          <w:lang w:val="de-DE"/>
        </w:rPr>
        <w:t>Geringe Erfahrung in der Programmierung mit Python erschwert Planung</w:t>
      </w:r>
    </w:p>
    <w:p w:rsidR="001E2062" w:rsidRDefault="001E2062" w:rsidP="001E2062">
      <w:pPr>
        <w:pStyle w:val="Textkrper"/>
        <w:numPr>
          <w:ilvl w:val="0"/>
          <w:numId w:val="13"/>
        </w:numPr>
        <w:rPr>
          <w:lang w:val="de-DE"/>
        </w:rPr>
      </w:pPr>
      <w:r>
        <w:rPr>
          <w:lang w:val="de-DE"/>
        </w:rPr>
        <w:t>Potentielle Fehlerquellen bei Betrieb auf verschiedenen Betriebssystemen.</w:t>
      </w:r>
    </w:p>
    <w:p w:rsidR="001E2062" w:rsidRPr="004401C3" w:rsidRDefault="001E2062" w:rsidP="004401C3">
      <w:pPr>
        <w:pStyle w:val="Textkrper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Mögliche Schwierigkeiten bei der Kommunikation mit </w:t>
      </w:r>
      <w:r w:rsidR="004401C3">
        <w:rPr>
          <w:lang w:val="de-DE"/>
        </w:rPr>
        <w:t xml:space="preserve">Benutzer sowie </w:t>
      </w:r>
      <w:r>
        <w:rPr>
          <w:lang w:val="de-DE"/>
        </w:rPr>
        <w:t>mit anderen En</w:t>
      </w:r>
      <w:r>
        <w:rPr>
          <w:lang w:val="de-DE"/>
        </w:rPr>
        <w:t>t</w:t>
      </w:r>
      <w:r>
        <w:rPr>
          <w:lang w:val="de-DE"/>
        </w:rPr>
        <w:t>wicklergruppen.</w:t>
      </w:r>
    </w:p>
    <w:p w:rsidR="001E2062" w:rsidRPr="001E2062" w:rsidRDefault="001E2062" w:rsidP="001E2062">
      <w:pPr>
        <w:pStyle w:val="Textkrper"/>
        <w:rPr>
          <w:lang w:val="de-DE"/>
        </w:rPr>
      </w:pPr>
    </w:p>
    <w:p w:rsidR="000D1833" w:rsidRDefault="001B0674" w:rsidP="000D1833">
      <w:pPr>
        <w:pStyle w:val="berschrift3"/>
      </w:pPr>
      <w:bookmarkStart w:id="29" w:name="_Toc100721239"/>
      <w:bookmarkStart w:id="30" w:name="_Toc281742894"/>
      <w:r w:rsidRPr="003B0778">
        <w:rPr>
          <w:lang w:val="en-US"/>
        </w:rPr>
        <w:t>R</w:t>
      </w:r>
      <w:proofErr w:type="spellStart"/>
      <w:r w:rsidRPr="008273F3">
        <w:t>es</w:t>
      </w:r>
      <w:r w:rsidR="009808E3" w:rsidRPr="008273F3">
        <w:t>ource</w:t>
      </w:r>
      <w:bookmarkEnd w:id="29"/>
      <w:r w:rsidR="004401C3">
        <w:t>n</w:t>
      </w:r>
      <w:bookmarkEnd w:id="30"/>
      <w:proofErr w:type="spellEnd"/>
    </w:p>
    <w:p w:rsidR="004401C3" w:rsidRDefault="004401C3" w:rsidP="004401C3">
      <w:pPr>
        <w:pStyle w:val="Textkrper"/>
      </w:pPr>
      <w:r>
        <w:t>Das Kernentwicklerteam besteht aus zwei Programmierern mit etwa gleichwertiger Erfahrung. Gleichzeitig können Information mit zwei weiteren Zwei-Mann-Entwicklerteams ausgetauscht werden.</w:t>
      </w:r>
    </w:p>
    <w:p w:rsidR="004401C3" w:rsidRPr="004401C3" w:rsidRDefault="004401C3" w:rsidP="004401C3">
      <w:pPr>
        <w:pStyle w:val="Textkrper"/>
      </w:pPr>
      <w:r>
        <w:t>Es stehen täglich ca. 8 Stunden Entwicklungszeit über einen Zeitraum von 4 Woche zur Verf</w:t>
      </w:r>
      <w:r>
        <w:t>ü</w:t>
      </w:r>
      <w:r>
        <w:t>gung. Das macht bei zwei Arbeitskräften eine Entwicklungszeit von 320 Stunden inklusive D</w:t>
      </w:r>
      <w:r>
        <w:t>o</w:t>
      </w:r>
      <w:r>
        <w:t>kumentation.</w:t>
      </w:r>
    </w:p>
    <w:p w:rsidR="009808E3" w:rsidRDefault="00F36D0C" w:rsidP="009808E3">
      <w:pPr>
        <w:pStyle w:val="berschrift3"/>
      </w:pPr>
      <w:bookmarkStart w:id="31" w:name="_Toc281742895"/>
      <w:r>
        <w:t>Werkzeuge</w:t>
      </w:r>
      <w:bookmarkEnd w:id="31"/>
    </w:p>
    <w:p w:rsidR="00F36D0C" w:rsidRPr="00F36D0C" w:rsidRDefault="00A30293" w:rsidP="00F36D0C">
      <w:pPr>
        <w:pStyle w:val="Textkrper"/>
      </w:pPr>
      <w:r>
        <w:t xml:space="preserve">Als Entwicklungsumgebung wird </w:t>
      </w:r>
      <w:proofErr w:type="spellStart"/>
      <w:r>
        <w:t>Eclipse</w:t>
      </w:r>
      <w:proofErr w:type="spellEnd"/>
      <w:r>
        <w:t xml:space="preserve"> Helios verwendet. Programmier</w:t>
      </w:r>
      <w:r w:rsidR="00500DC3">
        <w:t xml:space="preserve">sprache ist </w:t>
      </w:r>
      <w:r>
        <w:t>Python</w:t>
      </w:r>
      <w:r w:rsidR="00500DC3">
        <w:t>,</w:t>
      </w:r>
      <w:r>
        <w:t xml:space="preserve"> Version 2.7.</w:t>
      </w:r>
      <w:r w:rsidR="00500DC3">
        <w:t xml:space="preserve"> Die graphische Oberfläche wird mit der </w:t>
      </w:r>
      <w:proofErr w:type="spellStart"/>
      <w:r w:rsidR="00500DC3">
        <w:t>Tkinter</w:t>
      </w:r>
      <w:proofErr w:type="spellEnd"/>
      <w:r w:rsidR="00500DC3">
        <w:t xml:space="preserve"> Library realisiert.</w:t>
      </w:r>
      <w:r w:rsidR="0055436C">
        <w:t xml:space="preserve"> Zur </w:t>
      </w:r>
      <w:proofErr w:type="spellStart"/>
      <w:r w:rsidR="0055436C">
        <w:t>generierung</w:t>
      </w:r>
      <w:proofErr w:type="spellEnd"/>
      <w:r w:rsidR="0055436C">
        <w:t xml:space="preserve"> eines Domänen Modells und </w:t>
      </w:r>
      <w:proofErr w:type="spellStart"/>
      <w:r w:rsidR="0055436C">
        <w:t>darstellung</w:t>
      </w:r>
      <w:proofErr w:type="spellEnd"/>
      <w:r w:rsidR="0055436C">
        <w:t xml:space="preserve"> der Systeminteraktionen wird die Freeware </w:t>
      </w:r>
      <w:proofErr w:type="spellStart"/>
      <w:r w:rsidR="002F2EC8">
        <w:t>U</w:t>
      </w:r>
      <w:r w:rsidR="0055436C">
        <w:t>mlet</w:t>
      </w:r>
      <w:proofErr w:type="spellEnd"/>
      <w:r w:rsidR="0055436C">
        <w:t xml:space="preserve"> g</w:t>
      </w:r>
      <w:r w:rsidR="0055436C">
        <w:t>e</w:t>
      </w:r>
      <w:r w:rsidR="0055436C">
        <w:t>nutzt.</w:t>
      </w:r>
    </w:p>
    <w:p w:rsidR="00F36D0C" w:rsidRPr="00F36D0C" w:rsidRDefault="00F36D0C" w:rsidP="00F36D0C">
      <w:pPr>
        <w:pStyle w:val="Textkrper"/>
      </w:pPr>
    </w:p>
    <w:p w:rsidR="007E5917" w:rsidRPr="008273F3" w:rsidRDefault="00A409C9" w:rsidP="00306227">
      <w:pPr>
        <w:pStyle w:val="berschrift1"/>
      </w:pPr>
      <w:bookmarkStart w:id="32" w:name="_Toc281742896"/>
      <w:r w:rsidRPr="008273F3">
        <w:lastRenderedPageBreak/>
        <w:t>Funktionale Anforderungen</w:t>
      </w:r>
      <w:bookmarkEnd w:id="32"/>
    </w:p>
    <w:p w:rsidR="00636BD1" w:rsidRPr="008273F3" w:rsidRDefault="00636BD1" w:rsidP="00BC2E8C">
      <w:pPr>
        <w:pStyle w:val="berschrift2"/>
      </w:pPr>
      <w:bookmarkStart w:id="33" w:name="_Toc100721242"/>
      <w:bookmarkStart w:id="34" w:name="_Toc281742897"/>
      <w:proofErr w:type="spellStart"/>
      <w:r w:rsidRPr="008273F3">
        <w:t>Use</w:t>
      </w:r>
      <w:proofErr w:type="spellEnd"/>
      <w:r w:rsidRPr="008273F3">
        <w:t xml:space="preserve"> </w:t>
      </w:r>
      <w:proofErr w:type="spellStart"/>
      <w:r w:rsidRPr="008273F3">
        <w:t>Case</w:t>
      </w:r>
      <w:r w:rsidR="0033504F" w:rsidRPr="008273F3">
        <w:t>s</w:t>
      </w:r>
      <w:proofErr w:type="spellEnd"/>
      <w:r w:rsidRPr="008273F3">
        <w:t xml:space="preserve"> </w:t>
      </w:r>
      <w:bookmarkEnd w:id="33"/>
      <w:r w:rsidR="0033504F" w:rsidRPr="008273F3">
        <w:t>Überblick</w:t>
      </w:r>
      <w:bookmarkEnd w:id="34"/>
    </w:p>
    <w:p w:rsidR="00EC1872" w:rsidRPr="008273F3" w:rsidRDefault="00BC2E8C" w:rsidP="00EC1872">
      <w:pPr>
        <w:pStyle w:val="Textkrper"/>
      </w:pPr>
      <w:r w:rsidRPr="008273F3">
        <w:t>*</w:t>
      </w:r>
      <w:r w:rsidR="00EC1872" w:rsidRPr="008273F3">
        <w:t>Produktnutzen</w:t>
      </w:r>
      <w:r w:rsidRPr="008273F3">
        <w:t>, **</w:t>
      </w:r>
      <w:r w:rsidR="00EC1872" w:rsidRPr="008273F3">
        <w:t>Technische Schwierigkeit</w:t>
      </w:r>
      <w:r w:rsidRPr="008273F3">
        <w:t>, ***</w:t>
      </w:r>
      <w:r w:rsidR="00EC1872" w:rsidRPr="008273F3">
        <w:t>Priorität</w:t>
      </w:r>
    </w:p>
    <w:tbl>
      <w:tblPr>
        <w:tblStyle w:val="Tabellengitternetz"/>
        <w:tblW w:w="0" w:type="auto"/>
        <w:tblLayout w:type="fixed"/>
        <w:tblLook w:val="04A0"/>
      </w:tblPr>
      <w:tblGrid>
        <w:gridCol w:w="1595"/>
        <w:gridCol w:w="1774"/>
        <w:gridCol w:w="3969"/>
        <w:gridCol w:w="850"/>
        <w:gridCol w:w="851"/>
        <w:gridCol w:w="816"/>
      </w:tblGrid>
      <w:tr w:rsidR="00EC1872" w:rsidRPr="008273F3" w:rsidTr="00EC1872">
        <w:tc>
          <w:tcPr>
            <w:tcW w:w="1595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Akteur</w:t>
            </w:r>
          </w:p>
        </w:tc>
        <w:tc>
          <w:tcPr>
            <w:tcW w:w="1774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Ziel</w:t>
            </w:r>
          </w:p>
        </w:tc>
        <w:tc>
          <w:tcPr>
            <w:tcW w:w="3969" w:type="dxa"/>
          </w:tcPr>
          <w:p w:rsidR="00E929EF" w:rsidRPr="008273F3" w:rsidRDefault="00E929EF" w:rsidP="00636BD1">
            <w:pPr>
              <w:pStyle w:val="berschrift4"/>
              <w:outlineLvl w:val="3"/>
            </w:pPr>
            <w:r w:rsidRPr="008273F3">
              <w:t>Hauptablauf</w:t>
            </w:r>
          </w:p>
        </w:tc>
        <w:tc>
          <w:tcPr>
            <w:tcW w:w="850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</w:t>
            </w:r>
          </w:p>
        </w:tc>
        <w:tc>
          <w:tcPr>
            <w:tcW w:w="851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</w:t>
            </w:r>
          </w:p>
        </w:tc>
        <w:tc>
          <w:tcPr>
            <w:tcW w:w="816" w:type="dxa"/>
          </w:tcPr>
          <w:p w:rsidR="00E929EF" w:rsidRPr="000B06E7" w:rsidRDefault="00BC2E8C" w:rsidP="00636BD1">
            <w:pPr>
              <w:pStyle w:val="berschrift4"/>
              <w:outlineLvl w:val="3"/>
            </w:pPr>
            <w:r w:rsidRPr="000B06E7">
              <w:t>***</w:t>
            </w:r>
          </w:p>
        </w:tc>
      </w:tr>
      <w:tr w:rsidR="00B37E5D" w:rsidRPr="008273F3" w:rsidTr="00EC1872">
        <w:tc>
          <w:tcPr>
            <w:tcW w:w="1595" w:type="dxa"/>
            <w:vMerge w:val="restart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 Medtech.</w:t>
            </w:r>
          </w:p>
          <w:p w:rsidR="00B37E5D" w:rsidRPr="008273F3" w:rsidRDefault="00B37E5D" w:rsidP="00EC1872">
            <w:pPr>
              <w:pStyle w:val="Textkrper"/>
              <w:jc w:val="left"/>
            </w:pPr>
            <w:r w:rsidRPr="008273F3">
              <w:t>Gruppen</w:t>
            </w: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1.1 Messreihen einlesen</w:t>
            </w:r>
            <w:r w:rsidR="003D62DC" w:rsidRPr="008273F3">
              <w:rPr>
                <w:b w:val="0"/>
              </w:rPr>
              <w:t xml:space="preserve"> (</w:t>
            </w:r>
            <w:r w:rsidR="00421AF1" w:rsidRPr="008273F3">
              <w:rPr>
                <w:b w:val="0"/>
              </w:rPr>
              <w:t>E</w:t>
            </w:r>
            <w:r w:rsidR="00421AF1" w:rsidRPr="008273F3">
              <w:rPr>
                <w:b w:val="0"/>
              </w:rPr>
              <w:t>x</w:t>
            </w:r>
            <w:r w:rsidR="00421AF1" w:rsidRPr="008273F3">
              <w:rPr>
                <w:b w:val="0"/>
              </w:rPr>
              <w:t>cel,</w:t>
            </w:r>
            <w:r w:rsidR="003D62DC" w:rsidRPr="008273F3">
              <w:rPr>
                <w:b w:val="0"/>
              </w:rPr>
              <w:t xml:space="preserve"> Labview)</w:t>
            </w:r>
          </w:p>
        </w:tc>
        <w:tc>
          <w:tcPr>
            <w:tcW w:w="3969" w:type="dxa"/>
          </w:tcPr>
          <w:p w:rsidR="00B37E5D" w:rsidRPr="008273F3" w:rsidRDefault="003D62DC" w:rsidP="00D4180B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Das System soll von Excel oder La</w:t>
            </w:r>
            <w:r w:rsidRPr="008273F3">
              <w:rPr>
                <w:b w:val="0"/>
              </w:rPr>
              <w:t>b</w:t>
            </w:r>
            <w:r w:rsidRPr="008273F3">
              <w:rPr>
                <w:b w:val="0"/>
              </w:rPr>
              <w:t>view generierte Daten einlesen kö</w:t>
            </w:r>
            <w:r w:rsidRPr="008273F3">
              <w:rPr>
                <w:b w:val="0"/>
              </w:rPr>
              <w:t>n</w:t>
            </w:r>
            <w:r w:rsidRPr="008273F3">
              <w:rPr>
                <w:b w:val="0"/>
              </w:rPr>
              <w:t>nen.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1.2 Tabellar</w:t>
            </w:r>
            <w:r w:rsidRPr="008273F3">
              <w:rPr>
                <w:b w:val="0"/>
              </w:rPr>
              <w:t>i</w:t>
            </w:r>
            <w:r w:rsidRPr="008273F3">
              <w:rPr>
                <w:b w:val="0"/>
              </w:rPr>
              <w:t>sche Darste</w:t>
            </w:r>
            <w:r w:rsidRPr="008273F3">
              <w:rPr>
                <w:b w:val="0"/>
              </w:rPr>
              <w:t>l</w:t>
            </w:r>
            <w:r w:rsidRPr="008273F3">
              <w:rPr>
                <w:b w:val="0"/>
              </w:rPr>
              <w:t xml:space="preserve">lung </w:t>
            </w:r>
          </w:p>
        </w:tc>
        <w:tc>
          <w:tcPr>
            <w:tcW w:w="3969" w:type="dxa"/>
          </w:tcPr>
          <w:p w:rsidR="00B37E5D" w:rsidRPr="008273F3" w:rsidRDefault="00B37E5D" w:rsidP="000205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System stellt die eingegeben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 tabellarisch dar.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Tief</w:t>
            </w:r>
          </w:p>
          <w:p w:rsidR="00B37E5D" w:rsidRPr="008273F3" w:rsidRDefault="00B37E5D" w:rsidP="00036635"/>
        </w:tc>
        <w:tc>
          <w:tcPr>
            <w:tcW w:w="851" w:type="dxa"/>
          </w:tcPr>
          <w:p w:rsidR="00B37E5D" w:rsidRPr="008273F3" w:rsidRDefault="00B37E5D" w:rsidP="00036635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Mittel</w:t>
            </w:r>
          </w:p>
          <w:p w:rsidR="00B37E5D" w:rsidRPr="008273F3" w:rsidRDefault="00B37E5D" w:rsidP="00036635"/>
        </w:tc>
      </w:tr>
      <w:tr w:rsidR="00B37E5D" w:rsidRPr="008273F3" w:rsidTr="00EC1872">
        <w:tc>
          <w:tcPr>
            <w:tcW w:w="1595" w:type="dxa"/>
            <w:vMerge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1.3 X-Y Plot</w:t>
            </w:r>
          </w:p>
        </w:tc>
        <w:tc>
          <w:tcPr>
            <w:tcW w:w="3969" w:type="dxa"/>
          </w:tcPr>
          <w:p w:rsidR="00B37E5D" w:rsidRPr="008273F3" w:rsidRDefault="00B37E5D" w:rsidP="003D62DC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 xml:space="preserve">System stellt gleichzeitig mehrere Messreihen in einem X-Y Plot dar, </w:t>
            </w:r>
            <w:r w:rsidR="003D62DC" w:rsidRPr="008273F3">
              <w:rPr>
                <w:b w:val="0"/>
              </w:rPr>
              <w:t>und unterscheidet diese farblich</w:t>
            </w:r>
            <w:r w:rsidRPr="008273F3">
              <w:rPr>
                <w:b w:val="0"/>
              </w:rPr>
              <w:t>.</w:t>
            </w:r>
          </w:p>
        </w:tc>
        <w:tc>
          <w:tcPr>
            <w:tcW w:w="850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B37E5D" w:rsidRPr="008273F3" w:rsidRDefault="00B37E5D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  <w:tr w:rsidR="00002895" w:rsidRPr="008273F3" w:rsidTr="00EC1872">
        <w:tc>
          <w:tcPr>
            <w:tcW w:w="1595" w:type="dxa"/>
            <w:vMerge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</w:p>
        </w:tc>
        <w:tc>
          <w:tcPr>
            <w:tcW w:w="1774" w:type="dxa"/>
          </w:tcPr>
          <w:p w:rsidR="00002895" w:rsidRPr="008273F3" w:rsidRDefault="00002895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1.4 Vergleich zweier Mes</w:t>
            </w:r>
            <w:r w:rsidRPr="008273F3">
              <w:rPr>
                <w:b w:val="0"/>
              </w:rPr>
              <w:t>s</w:t>
            </w:r>
            <w:r w:rsidRPr="008273F3">
              <w:rPr>
                <w:b w:val="0"/>
              </w:rPr>
              <w:t>reihen</w:t>
            </w:r>
          </w:p>
        </w:tc>
        <w:tc>
          <w:tcPr>
            <w:tcW w:w="3969" w:type="dxa"/>
          </w:tcPr>
          <w:p w:rsidR="00002895" w:rsidRPr="008273F3" w:rsidRDefault="00002895" w:rsidP="00A72A88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Es muss möglich sein die Werte zweier Messreihen zu vergleichen und unterschied</w:t>
            </w:r>
            <w:r w:rsidR="00A72A88">
              <w:rPr>
                <w:b w:val="0"/>
              </w:rPr>
              <w:t>lich</w:t>
            </w:r>
            <w:r w:rsidRPr="008273F3">
              <w:rPr>
                <w:b w:val="0"/>
              </w:rPr>
              <w:t xml:space="preserve"> </w:t>
            </w:r>
            <w:r w:rsidR="00A72A88">
              <w:rPr>
                <w:b w:val="0"/>
              </w:rPr>
              <w:t>d</w:t>
            </w:r>
            <w:r w:rsidRPr="008273F3">
              <w:rPr>
                <w:b w:val="0"/>
              </w:rPr>
              <w:t>arzustellen</w:t>
            </w:r>
          </w:p>
        </w:tc>
        <w:tc>
          <w:tcPr>
            <w:tcW w:w="850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51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  <w:tc>
          <w:tcPr>
            <w:tcW w:w="816" w:type="dxa"/>
          </w:tcPr>
          <w:p w:rsidR="00002895" w:rsidRPr="008273F3" w:rsidRDefault="007D40F0" w:rsidP="00EC1872">
            <w:pPr>
              <w:pStyle w:val="berschrift4"/>
              <w:jc w:val="left"/>
              <w:outlineLvl w:val="3"/>
              <w:rPr>
                <w:b w:val="0"/>
              </w:rPr>
            </w:pPr>
            <w:r w:rsidRPr="008273F3">
              <w:rPr>
                <w:b w:val="0"/>
              </w:rPr>
              <w:t>Hoch</w:t>
            </w:r>
          </w:p>
        </w:tc>
      </w:tr>
    </w:tbl>
    <w:p w:rsidR="00E929EF" w:rsidRPr="008273F3" w:rsidRDefault="00E929EF" w:rsidP="00636BD1">
      <w:pPr>
        <w:pStyle w:val="berschrift4"/>
      </w:pPr>
    </w:p>
    <w:p w:rsidR="00BC2E8C" w:rsidRPr="008273F3" w:rsidRDefault="00BC2E8C" w:rsidP="008B325A">
      <w:pPr>
        <w:pStyle w:val="berschrift3"/>
      </w:pPr>
      <w:bookmarkStart w:id="35" w:name="_Toc281742898"/>
      <w:r w:rsidRPr="008273F3">
        <w:t>Prioritäten</w:t>
      </w:r>
      <w:bookmarkEnd w:id="35"/>
    </w:p>
    <w:p w:rsidR="00BC2E8C" w:rsidRPr="008273F3" w:rsidRDefault="00BC2E8C" w:rsidP="00BC2E8C">
      <w:pPr>
        <w:pStyle w:val="Textkrper"/>
      </w:pPr>
      <w:r w:rsidRPr="008273F3">
        <w:t xml:space="preserve">Die Prioritäten </w:t>
      </w:r>
      <w:r w:rsidR="00796738" w:rsidRPr="008273F3">
        <w:t>we</w:t>
      </w:r>
      <w:r w:rsidRPr="008273F3">
        <w:t xml:space="preserve">rden bestimmt aus der Kombination von Produktnutzen und technischer Schwierigkeit. </w:t>
      </w:r>
    </w:p>
    <w:tbl>
      <w:tblPr>
        <w:tblStyle w:val="Tabellengitternetz"/>
        <w:tblW w:w="0" w:type="auto"/>
        <w:tblLook w:val="04A0"/>
      </w:tblPr>
      <w:tblGrid>
        <w:gridCol w:w="1242"/>
        <w:gridCol w:w="8588"/>
      </w:tblGrid>
      <w:tr w:rsidR="00BC2E8C" w:rsidRPr="008273F3" w:rsidTr="00B27310">
        <w:tc>
          <w:tcPr>
            <w:tcW w:w="1242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Priorität</w:t>
            </w:r>
          </w:p>
        </w:tc>
        <w:tc>
          <w:tcPr>
            <w:tcW w:w="8588" w:type="dxa"/>
          </w:tcPr>
          <w:p w:rsidR="00BC2E8C" w:rsidRPr="001518D7" w:rsidRDefault="00BC2E8C" w:rsidP="00BC2E8C">
            <w:pPr>
              <w:pStyle w:val="Textkrper"/>
              <w:rPr>
                <w:b/>
              </w:rPr>
            </w:pPr>
            <w:r w:rsidRPr="001518D7">
              <w:rPr>
                <w:b/>
              </w:rPr>
              <w:t>Bedeutung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Hoch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unabdingbar und notwendig für das korrekte Funktionieren der Software; sie muss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Mittel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ist nicht unabdingbar ihre Realisierung trägt zur wesentlichen Verbesserung der Software bei. Sie soll wenn möglich realisiert werden.</w:t>
            </w:r>
          </w:p>
        </w:tc>
      </w:tr>
      <w:tr w:rsidR="00BC2E8C" w:rsidRPr="008273F3" w:rsidTr="00B27310">
        <w:tc>
          <w:tcPr>
            <w:tcW w:w="1242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Tief</w:t>
            </w:r>
          </w:p>
        </w:tc>
        <w:tc>
          <w:tcPr>
            <w:tcW w:w="8588" w:type="dxa"/>
          </w:tcPr>
          <w:p w:rsidR="00BC2E8C" w:rsidRPr="008273F3" w:rsidRDefault="00BC2E8C" w:rsidP="00BC2E8C">
            <w:pPr>
              <w:pStyle w:val="Textkrper"/>
            </w:pPr>
            <w:r w:rsidRPr="008273F3">
              <w:t>Diese Anforderung trägt zur Verbesserung der Software bei, ist jedoch nicht unb</w:t>
            </w:r>
            <w:r w:rsidRPr="008273F3">
              <w:t>e</w:t>
            </w:r>
            <w:r w:rsidRPr="008273F3">
              <w:t>dingt notwendig. Es wäre aus wünschenswert, wenn die Anforderung realisiert würde.</w:t>
            </w:r>
          </w:p>
        </w:tc>
      </w:tr>
    </w:tbl>
    <w:p w:rsidR="00BC2E8C" w:rsidRPr="008273F3" w:rsidRDefault="00BC2E8C" w:rsidP="00BC2E8C">
      <w:pPr>
        <w:pStyle w:val="Textkrper"/>
      </w:pPr>
    </w:p>
    <w:p w:rsidR="00747C82" w:rsidRPr="008273F3" w:rsidRDefault="00747C82" w:rsidP="00B37E5D">
      <w:pPr>
        <w:pStyle w:val="berschrift4"/>
      </w:pPr>
    </w:p>
    <w:p w:rsidR="00E512BE" w:rsidRPr="008273F3" w:rsidRDefault="00E512BE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 w:rsidRPr="008273F3">
        <w:br w:type="page"/>
      </w:r>
    </w:p>
    <w:p w:rsidR="00105DD1" w:rsidRPr="000E75E0" w:rsidRDefault="00636BD1" w:rsidP="00E512BE">
      <w:pPr>
        <w:pStyle w:val="berschrift3"/>
        <w:rPr>
          <w:lang w:val="en-US"/>
        </w:rPr>
      </w:pPr>
      <w:bookmarkStart w:id="36" w:name="_Toc281742899"/>
      <w:r w:rsidRPr="000E75E0">
        <w:rPr>
          <w:lang w:val="en-US"/>
        </w:rPr>
        <w:lastRenderedPageBreak/>
        <w:t>Use Case 1</w:t>
      </w:r>
      <w:r w:rsidR="008B325A" w:rsidRPr="000E75E0">
        <w:rPr>
          <w:lang w:val="en-US"/>
        </w:rPr>
        <w:t>.1:</w:t>
      </w:r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Messreihe</w:t>
      </w:r>
      <w:r w:rsidR="000E75E0" w:rsidRPr="00B22158">
        <w:rPr>
          <w:lang w:val="en-US"/>
        </w:rPr>
        <w:t>n</w:t>
      </w:r>
      <w:proofErr w:type="spellEnd"/>
      <w:r w:rsidR="008B325A" w:rsidRPr="00B22158">
        <w:rPr>
          <w:lang w:val="en-US"/>
        </w:rPr>
        <w:t xml:space="preserve"> </w:t>
      </w:r>
      <w:proofErr w:type="spellStart"/>
      <w:r w:rsidR="008B325A" w:rsidRPr="00B22158">
        <w:rPr>
          <w:lang w:val="en-US"/>
        </w:rPr>
        <w:t>einlesen</w:t>
      </w:r>
      <w:proofErr w:type="spellEnd"/>
      <w:r w:rsidR="00D7037D" w:rsidRPr="000E75E0">
        <w:rPr>
          <w:lang w:val="en-US"/>
        </w:rPr>
        <w:t xml:space="preserve"> (Excel,</w:t>
      </w:r>
      <w:r w:rsidR="008273F3" w:rsidRPr="000E75E0">
        <w:rPr>
          <w:lang w:val="en-US"/>
        </w:rPr>
        <w:t xml:space="preserve"> </w:t>
      </w:r>
      <w:proofErr w:type="spellStart"/>
      <w:r w:rsidR="00D7037D" w:rsidRPr="000E75E0">
        <w:rPr>
          <w:lang w:val="en-US"/>
        </w:rPr>
        <w:t>Labview</w:t>
      </w:r>
      <w:proofErr w:type="spellEnd"/>
      <w:r w:rsidR="00D7037D" w:rsidRPr="000E75E0">
        <w:rPr>
          <w:lang w:val="en-US"/>
        </w:rPr>
        <w:t>)</w:t>
      </w:r>
      <w:bookmarkEnd w:id="36"/>
    </w:p>
    <w:p w:rsidR="00105DD1" w:rsidRPr="008273F3" w:rsidRDefault="00E512BE" w:rsidP="00105DD1">
      <w:pPr>
        <w:pStyle w:val="Textkrper"/>
      </w:pPr>
      <w:r w:rsidRPr="008273F3">
        <w:rPr>
          <w:b/>
        </w:rPr>
        <w:t>Akteur</w:t>
      </w:r>
      <w:r w:rsidR="00105DD1" w:rsidRPr="008273F3">
        <w:rPr>
          <w:b/>
        </w:rPr>
        <w:t>:</w:t>
      </w:r>
      <w:r w:rsidR="00B65191" w:rsidRPr="008273F3">
        <w:t xml:space="preserve"> Medtech</w:t>
      </w:r>
      <w:r w:rsidRPr="008273F3">
        <w:t>.</w:t>
      </w:r>
      <w:r w:rsidR="00B65191" w:rsidRPr="008273F3">
        <w:t xml:space="preserve"> Gruppen</w:t>
      </w:r>
    </w:p>
    <w:p w:rsidR="00105DD1" w:rsidRPr="008273F3" w:rsidRDefault="0033504F" w:rsidP="00105DD1">
      <w:pPr>
        <w:pStyle w:val="Textkrper"/>
      </w:pPr>
      <w:r w:rsidRPr="008273F3">
        <w:rPr>
          <w:b/>
        </w:rPr>
        <w:t>Vorbedingungen</w:t>
      </w:r>
      <w:r w:rsidR="00105DD1" w:rsidRPr="008273F3">
        <w:rPr>
          <w:b/>
        </w:rPr>
        <w:t>:</w:t>
      </w:r>
      <w:r w:rsidR="004F4AE6">
        <w:t xml:space="preserve"> Die Messreihen müssen in kompatiblen Format erstellt sein</w:t>
      </w:r>
    </w:p>
    <w:p w:rsidR="00105DD1" w:rsidRDefault="0033504F" w:rsidP="00105DD1">
      <w:pPr>
        <w:pStyle w:val="Textkrper"/>
      </w:pPr>
      <w:r w:rsidRPr="008273F3">
        <w:rPr>
          <w:b/>
        </w:rPr>
        <w:t>Nachbedingungen (Erfolgsgarantie)</w:t>
      </w:r>
      <w:r w:rsidR="00105DD1" w:rsidRPr="008273F3">
        <w:rPr>
          <w:b/>
        </w:rPr>
        <w:t>:</w:t>
      </w:r>
      <w:r w:rsidR="00D4180B" w:rsidRPr="008273F3">
        <w:t xml:space="preserve"> </w:t>
      </w:r>
      <w:r w:rsidR="00B27310">
        <w:t>System soll von Excel oder Labview generierte Daten entgegennehmen</w:t>
      </w:r>
      <w:r w:rsidR="00DB2E35">
        <w:t>, validieren und präsentieren.</w:t>
      </w:r>
    </w:p>
    <w:p w:rsidR="00155BBB" w:rsidRPr="00155BBB" w:rsidRDefault="00155BBB" w:rsidP="00105DD1">
      <w:pPr>
        <w:pStyle w:val="Textkrper"/>
      </w:pPr>
      <w:r>
        <w:rPr>
          <w:b/>
        </w:rPr>
        <w:t xml:space="preserve">Trigger: </w:t>
      </w:r>
      <w:r>
        <w:t>Benutzer will die erstellten Messreihen mit dem System darstellen.</w:t>
      </w:r>
    </w:p>
    <w:p w:rsidR="00B27310" w:rsidRDefault="006E17AF" w:rsidP="00D4180B">
      <w:pPr>
        <w:pStyle w:val="Textkrper"/>
      </w:pPr>
      <w:r w:rsidRPr="008273F3">
        <w:rPr>
          <w:b/>
        </w:rPr>
        <w:t>Hauptablauf</w:t>
      </w:r>
      <w:r w:rsidR="00105DD1" w:rsidRPr="008273F3">
        <w:rPr>
          <w:b/>
        </w:rPr>
        <w:t>:</w:t>
      </w:r>
      <w:r w:rsidR="00D4180B" w:rsidRPr="008273F3">
        <w:t xml:space="preserve"> 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Benutzer startet das System</w:t>
      </w:r>
    </w:p>
    <w:p w:rsidR="00DB2E35" w:rsidRDefault="00B27310" w:rsidP="00B61890">
      <w:pPr>
        <w:pStyle w:val="Textkrper"/>
        <w:numPr>
          <w:ilvl w:val="0"/>
          <w:numId w:val="3"/>
        </w:numPr>
      </w:pPr>
      <w:r>
        <w:t xml:space="preserve">Benutzer sucht </w:t>
      </w:r>
      <w:r w:rsidR="00DB2E35">
        <w:t xml:space="preserve">via Benutzeroberfläche </w:t>
      </w:r>
      <w:r>
        <w:t>bestimmte Excel oder Labview Dateiformate auf der Festplatte</w:t>
      </w:r>
      <w:r w:rsidR="00DB2E35">
        <w:t xml:space="preserve"> und kann diese hochladen.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validiert die hochgeladenen Daten.</w:t>
      </w:r>
    </w:p>
    <w:p w:rsidR="00DB2E35" w:rsidRDefault="00DB2E35" w:rsidP="00B61890">
      <w:pPr>
        <w:pStyle w:val="Textkrper"/>
        <w:numPr>
          <w:ilvl w:val="0"/>
          <w:numId w:val="3"/>
        </w:numPr>
      </w:pPr>
      <w:r>
        <w:t>System speichert die Daten Programmintern und präsentiert diese tabellarisch.</w:t>
      </w:r>
    </w:p>
    <w:p w:rsidR="00155BBB" w:rsidRPr="00155BBB" w:rsidRDefault="00155BBB" w:rsidP="00155BBB">
      <w:pPr>
        <w:pStyle w:val="Textkrper"/>
      </w:pPr>
    </w:p>
    <w:p w:rsidR="00DB2E35" w:rsidRDefault="00DB2E35" w:rsidP="00DB2E35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DB2E35" w:rsidRDefault="00E37C04" w:rsidP="00DB2E35">
      <w:pPr>
        <w:pStyle w:val="Textkrper"/>
      </w:pPr>
      <w:r>
        <w:t>2</w:t>
      </w:r>
      <w:r w:rsidR="00155BBB">
        <w:t>.a Hochgeladene Datei</w:t>
      </w:r>
      <w:r w:rsidR="00DB2E35">
        <w:t xml:space="preserve"> </w:t>
      </w:r>
      <w:r w:rsidR="00155BBB">
        <w:t>wird</w:t>
      </w:r>
      <w:r w:rsidR="00DB2E35">
        <w:t xml:space="preserve"> nicht erkannt</w:t>
      </w:r>
    </w:p>
    <w:p w:rsidR="00155BBB" w:rsidRDefault="00155BBB" w:rsidP="00B61890">
      <w:pPr>
        <w:pStyle w:val="Textkrper"/>
        <w:numPr>
          <w:ilvl w:val="0"/>
          <w:numId w:val="4"/>
        </w:numPr>
      </w:pPr>
      <w:r>
        <w:t>System verlangt einen erneuten Versuch</w:t>
      </w:r>
      <w:r w:rsidR="00E37C04">
        <w:t xml:space="preserve"> und macht einen Hinweis auf das Dateiformat.</w:t>
      </w:r>
    </w:p>
    <w:p w:rsidR="00E37C04" w:rsidRDefault="00E37C04" w:rsidP="00E37C04">
      <w:pPr>
        <w:pStyle w:val="Textkrper"/>
      </w:pPr>
      <w:r>
        <w:t>3.a Daten können nicht validiert werden.</w:t>
      </w:r>
    </w:p>
    <w:p w:rsidR="00E37C04" w:rsidRDefault="00E37C04" w:rsidP="00B61890">
      <w:pPr>
        <w:pStyle w:val="Textkrper"/>
        <w:numPr>
          <w:ilvl w:val="0"/>
          <w:numId w:val="5"/>
        </w:numPr>
      </w:pPr>
      <w:r>
        <w:t xml:space="preserve">System </w:t>
      </w:r>
      <w:r w:rsidR="00776A83">
        <w:t>versteht die Daten in der Datei nicht und macht einen Hinweis.</w:t>
      </w:r>
    </w:p>
    <w:p w:rsidR="00DB2E35" w:rsidRPr="008273F3" w:rsidRDefault="00DB2E35" w:rsidP="00DB2E35">
      <w:pPr>
        <w:pStyle w:val="Textkrper"/>
        <w:ind w:left="720"/>
      </w:pPr>
    </w:p>
    <w:p w:rsidR="008B325A" w:rsidRPr="008273F3" w:rsidRDefault="000D1833" w:rsidP="00E512BE">
      <w:pPr>
        <w:pStyle w:val="berschrift3"/>
      </w:pPr>
      <w:bookmarkStart w:id="37" w:name="_Toc281742900"/>
      <w:r w:rsidRPr="008273F3">
        <w:t xml:space="preserve">Use Case </w:t>
      </w:r>
      <w:r w:rsidR="008B325A" w:rsidRPr="008273F3">
        <w:t>1.2:</w:t>
      </w:r>
      <w:r w:rsidR="004676CD" w:rsidRPr="008273F3">
        <w:t xml:space="preserve"> Tabellarische Darstellung</w:t>
      </w:r>
      <w:bookmarkEnd w:id="37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Messreihen sind erfolgreich </w:t>
      </w:r>
      <w:r w:rsidR="0034546A">
        <w:t>validiert</w:t>
      </w:r>
      <w:r w:rsidR="00D4180B" w:rsidRPr="008273F3">
        <w:t xml:space="preserve"> worden.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D4180B" w:rsidRPr="008273F3">
        <w:t xml:space="preserve"> Messreihen werden tabellarisch dargestellt.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34546A" w:rsidP="00B61890">
      <w:pPr>
        <w:pStyle w:val="Textkrper"/>
        <w:numPr>
          <w:ilvl w:val="0"/>
          <w:numId w:val="6"/>
        </w:numPr>
      </w:pPr>
      <w:r>
        <w:t>Nach erfolgreicher Validierung der Messreihen werden</w:t>
      </w:r>
      <w:r w:rsidR="00B37E5D" w:rsidRPr="008273F3">
        <w:t xml:space="preserve"> diese automatisch in einer Tabe</w:t>
      </w:r>
      <w:r w:rsidR="00B37E5D" w:rsidRPr="008273F3">
        <w:t>l</w:t>
      </w:r>
      <w:r w:rsidR="00B37E5D" w:rsidRPr="008273F3">
        <w:t>le dargestellt.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Pr="0034546A" w:rsidRDefault="0034546A" w:rsidP="0034546A">
      <w:pPr>
        <w:pStyle w:val="Textkrper"/>
      </w:pPr>
      <w:r>
        <w:t>1.a Tabelle wird nicht angezeigt.</w:t>
      </w:r>
    </w:p>
    <w:p w:rsidR="0034546A" w:rsidRDefault="0034546A" w:rsidP="0034546A">
      <w:pPr>
        <w:pStyle w:val="Textkrper"/>
      </w:pPr>
      <w:r>
        <w:t>1.b Tabelle wird nicht richtig dargestellt.</w:t>
      </w:r>
    </w:p>
    <w:p w:rsidR="0034546A" w:rsidRDefault="0034546A" w:rsidP="0034546A">
      <w:pPr>
        <w:pStyle w:val="Textkrper"/>
      </w:pPr>
      <w:r>
        <w:t>1.c Tabelle zeigt keine Werte an.</w:t>
      </w:r>
    </w:p>
    <w:p w:rsidR="00D4180B" w:rsidRPr="008273F3" w:rsidRDefault="00D4180B" w:rsidP="00D4180B">
      <w:pPr>
        <w:pStyle w:val="Textkrper"/>
      </w:pPr>
    </w:p>
    <w:p w:rsidR="0034546A" w:rsidRDefault="0034546A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8B325A" w:rsidRPr="008273F3" w:rsidRDefault="008B325A" w:rsidP="00E512BE">
      <w:pPr>
        <w:pStyle w:val="berschrift3"/>
      </w:pPr>
      <w:bookmarkStart w:id="38" w:name="_Toc281742901"/>
      <w:r w:rsidRPr="008273F3">
        <w:lastRenderedPageBreak/>
        <w:t>Use Case 1.3:</w:t>
      </w:r>
      <w:r w:rsidR="004676CD" w:rsidRPr="008273F3">
        <w:t xml:space="preserve"> X-Y Plot</w:t>
      </w:r>
      <w:bookmarkEnd w:id="38"/>
    </w:p>
    <w:p w:rsidR="00D4180B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D4180B" w:rsidRPr="008273F3">
        <w:rPr>
          <w:b/>
        </w:rPr>
        <w:t>:</w:t>
      </w:r>
      <w:r w:rsidR="00D4180B" w:rsidRPr="008273F3">
        <w:t xml:space="preserve"> Medtech</w:t>
      </w:r>
      <w:r w:rsidR="008273F3" w:rsidRPr="008273F3">
        <w:t>.</w:t>
      </w:r>
      <w:r w:rsidR="00D4180B" w:rsidRPr="008273F3">
        <w:t xml:space="preserve"> Gruppen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Vorbedingungen</w:t>
      </w:r>
      <w:r w:rsidR="00D4180B" w:rsidRPr="008273F3">
        <w:rPr>
          <w:b/>
        </w:rPr>
        <w:t>:</w:t>
      </w:r>
      <w:r w:rsidR="00D4180B" w:rsidRPr="008273F3">
        <w:t xml:space="preserve"> </w:t>
      </w:r>
      <w:r w:rsidR="00B37E5D" w:rsidRPr="008273F3">
        <w:t xml:space="preserve">Messreihen sind erfolgreich </w:t>
      </w:r>
      <w:r w:rsidR="0034546A">
        <w:t>validiert worden und werden tabellarisch da</w:t>
      </w:r>
      <w:r w:rsidR="0034546A">
        <w:t>r</w:t>
      </w:r>
      <w:r w:rsidR="0034546A">
        <w:t>gestellt.</w:t>
      </w:r>
    </w:p>
    <w:p w:rsidR="00D4180B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D4180B" w:rsidRPr="008273F3">
        <w:rPr>
          <w:b/>
        </w:rPr>
        <w:t>:</w:t>
      </w:r>
      <w:r w:rsidR="00CE45F0">
        <w:t xml:space="preserve"> Messreihe</w:t>
      </w:r>
      <w:r w:rsidR="00B37E5D" w:rsidRPr="008273F3">
        <w:t xml:space="preserve"> </w:t>
      </w:r>
      <w:r w:rsidR="00CE45F0">
        <w:t>wird</w:t>
      </w:r>
      <w:r w:rsidR="00B37E5D" w:rsidRPr="008273F3">
        <w:t xml:space="preserve"> im X-Y Plot dargestellt</w:t>
      </w:r>
    </w:p>
    <w:p w:rsidR="0034546A" w:rsidRDefault="00E512BE" w:rsidP="00D4180B">
      <w:pPr>
        <w:pStyle w:val="Textkrper"/>
      </w:pPr>
      <w:r w:rsidRPr="008273F3">
        <w:rPr>
          <w:b/>
        </w:rPr>
        <w:t>Hauptablauf</w:t>
      </w:r>
      <w:r w:rsidR="00D4180B" w:rsidRPr="008273F3">
        <w:rPr>
          <w:b/>
        </w:rPr>
        <w:t>:</w:t>
      </w:r>
      <w:r w:rsidR="00B37E5D" w:rsidRPr="008273F3">
        <w:t xml:space="preserve"> </w:t>
      </w:r>
    </w:p>
    <w:p w:rsidR="00D4180B" w:rsidRDefault="00CE45F0" w:rsidP="00B61890">
      <w:pPr>
        <w:pStyle w:val="Textkrper"/>
        <w:numPr>
          <w:ilvl w:val="0"/>
          <w:numId w:val="7"/>
        </w:numPr>
      </w:pPr>
      <w:r>
        <w:t>Messreihe</w:t>
      </w:r>
      <w:r w:rsidR="00B37E5D" w:rsidRPr="008273F3">
        <w:t xml:space="preserve"> </w:t>
      </w:r>
      <w:r>
        <w:t>ist tabellarisch vorhanden und kann mit Bestätigung</w:t>
      </w:r>
      <w:r w:rsidR="00B37E5D" w:rsidRPr="008273F3">
        <w:t xml:space="preserve"> automatisch im X-Y Plot dargestellt</w:t>
      </w:r>
      <w:r>
        <w:t xml:space="preserve"> werden</w:t>
      </w:r>
      <w:r w:rsidR="00B37E5D" w:rsidRPr="008273F3">
        <w:t>.</w:t>
      </w:r>
    </w:p>
    <w:p w:rsidR="0034546A" w:rsidRDefault="0034546A" w:rsidP="0034546A">
      <w:pPr>
        <w:pStyle w:val="Textkrper"/>
      </w:pPr>
    </w:p>
    <w:p w:rsidR="0034546A" w:rsidRDefault="0034546A" w:rsidP="0034546A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34546A" w:rsidRDefault="0034546A" w:rsidP="0034546A">
      <w:pPr>
        <w:pStyle w:val="Textkrper"/>
      </w:pPr>
      <w:r>
        <w:t>1.a X-Y Plot wird nicht angezei</w:t>
      </w:r>
      <w:r w:rsidR="007E5030">
        <w:t>g</w:t>
      </w:r>
      <w:r>
        <w:t>t</w:t>
      </w:r>
    </w:p>
    <w:p w:rsidR="0034546A" w:rsidRDefault="0034546A" w:rsidP="0034546A">
      <w:pPr>
        <w:pStyle w:val="Textkrper"/>
      </w:pPr>
      <w:r>
        <w:t>1.b X-Y Plot wird nicht richtig angezeigt.</w:t>
      </w:r>
    </w:p>
    <w:p w:rsidR="0034546A" w:rsidRPr="0034546A" w:rsidRDefault="0034546A" w:rsidP="0034546A">
      <w:pPr>
        <w:pStyle w:val="Textkrper"/>
      </w:pPr>
      <w:r>
        <w:t>1.c X-Y Plot zeigt keine Werte an.</w:t>
      </w:r>
    </w:p>
    <w:p w:rsidR="00F21FC3" w:rsidRPr="008273F3" w:rsidRDefault="00F21FC3" w:rsidP="00D4180B">
      <w:pPr>
        <w:pStyle w:val="Textkrper"/>
      </w:pPr>
    </w:p>
    <w:p w:rsidR="00F21FC3" w:rsidRPr="008273F3" w:rsidRDefault="00F21FC3" w:rsidP="00E512BE">
      <w:pPr>
        <w:pStyle w:val="berschrift3"/>
      </w:pPr>
      <w:bookmarkStart w:id="39" w:name="_Toc281742902"/>
      <w:r w:rsidRPr="008273F3">
        <w:t>Use Case 1.4: Vergleich zweier Messreihen</w:t>
      </w:r>
      <w:bookmarkEnd w:id="39"/>
    </w:p>
    <w:p w:rsidR="00F21FC3" w:rsidRPr="008273F3" w:rsidRDefault="00E512BE" w:rsidP="00D4180B">
      <w:pPr>
        <w:pStyle w:val="Textkrper"/>
      </w:pPr>
      <w:r w:rsidRPr="008273F3">
        <w:rPr>
          <w:b/>
        </w:rPr>
        <w:t>Akteur</w:t>
      </w:r>
      <w:r w:rsidR="00F21FC3" w:rsidRPr="008273F3">
        <w:rPr>
          <w:b/>
        </w:rPr>
        <w:t>:</w:t>
      </w:r>
      <w:r w:rsidR="00F21FC3" w:rsidRPr="008273F3">
        <w:t xml:space="preserve"> Medtech</w:t>
      </w:r>
      <w:r w:rsidR="008273F3" w:rsidRPr="008273F3">
        <w:t>.</w:t>
      </w:r>
      <w:r w:rsidR="00F21FC3" w:rsidRPr="008273F3">
        <w:t xml:space="preserve"> Gruppen</w:t>
      </w:r>
    </w:p>
    <w:p w:rsidR="00F21FC3" w:rsidRPr="008273F3" w:rsidRDefault="00E512BE" w:rsidP="00E512BE">
      <w:pPr>
        <w:pStyle w:val="Textkrper"/>
      </w:pPr>
      <w:r w:rsidRPr="008273F3">
        <w:rPr>
          <w:b/>
        </w:rPr>
        <w:t>Vorbedingungen</w:t>
      </w:r>
      <w:r w:rsidR="00F21FC3" w:rsidRPr="008273F3">
        <w:rPr>
          <w:b/>
        </w:rPr>
        <w:t>:</w:t>
      </w:r>
      <w:r w:rsidR="00685B6E" w:rsidRPr="008273F3">
        <w:rPr>
          <w:b/>
        </w:rPr>
        <w:t xml:space="preserve"> </w:t>
      </w:r>
      <w:r w:rsidR="00685B6E" w:rsidRPr="008273F3">
        <w:t>Messreihen sind erfolgreich eingelesen worden</w:t>
      </w:r>
      <w:r w:rsidR="00726780">
        <w:t>.</w:t>
      </w:r>
    </w:p>
    <w:p w:rsidR="00685B6E" w:rsidRPr="008273F3" w:rsidRDefault="00E512BE" w:rsidP="00D4180B">
      <w:pPr>
        <w:pStyle w:val="Textkrper"/>
      </w:pPr>
      <w:r w:rsidRPr="008273F3">
        <w:rPr>
          <w:b/>
        </w:rPr>
        <w:t>Nachbedingungen (Erfolgsgarantie)</w:t>
      </w:r>
      <w:r w:rsidR="00685B6E" w:rsidRPr="008273F3">
        <w:rPr>
          <w:b/>
        </w:rPr>
        <w:t>:</w:t>
      </w:r>
      <w:r w:rsidR="00685B6E" w:rsidRPr="008273F3">
        <w:t xml:space="preserve"> Zwei Messreihen sind verglichen und Unterschiede sind dargestellt.</w:t>
      </w:r>
    </w:p>
    <w:p w:rsidR="00726780" w:rsidRDefault="00E512BE" w:rsidP="00D4180B">
      <w:pPr>
        <w:pStyle w:val="Textkrper"/>
      </w:pPr>
      <w:r w:rsidRPr="008273F3">
        <w:rPr>
          <w:b/>
        </w:rPr>
        <w:t>Hauptablauf:</w:t>
      </w:r>
      <w:r w:rsidRPr="008273F3">
        <w:t xml:space="preserve"> </w:t>
      </w:r>
    </w:p>
    <w:p w:rsidR="00D4180B" w:rsidRDefault="00726780" w:rsidP="00B61890">
      <w:pPr>
        <w:pStyle w:val="Textkrper"/>
        <w:numPr>
          <w:ilvl w:val="0"/>
          <w:numId w:val="8"/>
        </w:numPr>
      </w:pPr>
      <w:r>
        <w:t>Messreihen sind ta</w:t>
      </w:r>
      <w:r w:rsidR="00CE45F0">
        <w:t>bellarisch vorhanden und können mit Bestätigung im X-Y Plot darg</w:t>
      </w:r>
      <w:r w:rsidR="00CE45F0">
        <w:t>e</w:t>
      </w:r>
      <w:r w:rsidR="00CE45F0">
        <w:t>stellt werden.</w:t>
      </w:r>
    </w:p>
    <w:p w:rsidR="00CE45F0" w:rsidRDefault="00CE45F0" w:rsidP="00B61890">
      <w:pPr>
        <w:pStyle w:val="Textkrper"/>
        <w:numPr>
          <w:ilvl w:val="0"/>
          <w:numId w:val="8"/>
        </w:numPr>
      </w:pPr>
      <w:r>
        <w:t>Nach Auswahl von mindestens zwei Messreihen werden diese mit unterschiedlichen Fa</w:t>
      </w:r>
      <w:r>
        <w:t>r</w:t>
      </w:r>
      <w:r>
        <w:t>ben dargestellt.</w:t>
      </w:r>
    </w:p>
    <w:p w:rsidR="00CE45F0" w:rsidRDefault="00CE45F0" w:rsidP="00CE45F0">
      <w:pPr>
        <w:pStyle w:val="Textkrper"/>
      </w:pPr>
    </w:p>
    <w:p w:rsidR="00CE45F0" w:rsidRDefault="00CE45F0" w:rsidP="00CE45F0">
      <w:pPr>
        <w:pStyle w:val="Textkrper"/>
        <w:rPr>
          <w:b/>
        </w:rPr>
      </w:pPr>
      <w:r>
        <w:rPr>
          <w:b/>
        </w:rPr>
        <w:t>Erweiterung (Alternativen, Varianten):</w:t>
      </w:r>
    </w:p>
    <w:p w:rsidR="00CE45F0" w:rsidRDefault="00CE45F0" w:rsidP="00CE45F0">
      <w:pPr>
        <w:pStyle w:val="Textkrper"/>
      </w:pPr>
      <w:r>
        <w:t xml:space="preserve">1.a </w:t>
      </w:r>
      <w:r w:rsidR="006C358B">
        <w:t>Gleichzeitige angezeigte Messreihen sind beschränkt</w:t>
      </w:r>
    </w:p>
    <w:p w:rsidR="006C358B" w:rsidRDefault="006C358B" w:rsidP="00B61890">
      <w:pPr>
        <w:pStyle w:val="Textkrper"/>
        <w:numPr>
          <w:ilvl w:val="0"/>
          <w:numId w:val="9"/>
        </w:numPr>
      </w:pPr>
      <w:r>
        <w:t>Hinweis, dass keine neue Messreihe mehr im Plot angezeigt werden kann.</w:t>
      </w:r>
    </w:p>
    <w:p w:rsidR="00CE45F0" w:rsidRPr="00CE45F0" w:rsidRDefault="00CE45F0" w:rsidP="00CE45F0">
      <w:pPr>
        <w:pStyle w:val="Textkrper"/>
        <w:rPr>
          <w:b/>
        </w:rPr>
      </w:pPr>
    </w:p>
    <w:p w:rsidR="00D4180B" w:rsidRPr="008273F3" w:rsidRDefault="00D4180B" w:rsidP="00D4180B">
      <w:pPr>
        <w:pStyle w:val="Textkrper"/>
      </w:pPr>
    </w:p>
    <w:p w:rsidR="00CF251B" w:rsidRDefault="00CF251B">
      <w:pPr>
        <w:widowControl/>
        <w:spacing w:after="200" w:line="276" w:lineRule="auto"/>
        <w:jc w:val="left"/>
        <w:rPr>
          <w:b/>
          <w:bCs/>
          <w:sz w:val="20"/>
          <w:szCs w:val="20"/>
        </w:rPr>
      </w:pPr>
      <w:r>
        <w:br w:type="page"/>
      </w:r>
    </w:p>
    <w:p w:rsidR="003E453D" w:rsidRDefault="003E453D" w:rsidP="003E453D">
      <w:pPr>
        <w:pStyle w:val="berschrift1"/>
      </w:pPr>
      <w:bookmarkStart w:id="40" w:name="_Toc281742903"/>
      <w:r>
        <w:lastRenderedPageBreak/>
        <w:t>Nicht-funktionale Anforderungen</w:t>
      </w:r>
      <w:bookmarkEnd w:id="40"/>
    </w:p>
    <w:p w:rsidR="003E453D" w:rsidRPr="003E453D" w:rsidRDefault="003E453D" w:rsidP="002C00C5">
      <w:pPr>
        <w:pStyle w:val="berschrift2"/>
      </w:pPr>
      <w:bookmarkStart w:id="41" w:name="_Toc281742904"/>
      <w:r>
        <w:t>Entwurfsbedingungen</w:t>
      </w:r>
      <w:bookmarkEnd w:id="41"/>
    </w:p>
    <w:p w:rsidR="003E453D" w:rsidRDefault="003E453D" w:rsidP="00B61890">
      <w:pPr>
        <w:pStyle w:val="Textkrper"/>
        <w:numPr>
          <w:ilvl w:val="0"/>
          <w:numId w:val="10"/>
        </w:numPr>
        <w:rPr>
          <w:lang w:val="de-DE"/>
        </w:rPr>
      </w:pPr>
      <w:r w:rsidRPr="00F53B0E">
        <w:rPr>
          <w:lang w:val="de-DE"/>
        </w:rPr>
        <w:t>Es soll ausschließlich die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Tkinter</w:t>
      </w:r>
      <w:proofErr w:type="spellEnd"/>
      <w:r>
        <w:rPr>
          <w:lang w:val="de-DE"/>
        </w:rPr>
        <w:t xml:space="preserve"> Library zur G</w:t>
      </w:r>
      <w:r w:rsidRPr="00F53B0E">
        <w:rPr>
          <w:lang w:val="de-DE"/>
        </w:rPr>
        <w:t>estaltung der grafischen Oberfläche g</w:t>
      </w:r>
      <w:r w:rsidRPr="00F53B0E">
        <w:rPr>
          <w:lang w:val="de-DE"/>
        </w:rPr>
        <w:t>e</w:t>
      </w:r>
      <w:r w:rsidRPr="00F53B0E">
        <w:rPr>
          <w:lang w:val="de-DE"/>
        </w:rPr>
        <w:t xml:space="preserve">nutzt </w:t>
      </w:r>
      <w:r>
        <w:rPr>
          <w:lang w:val="de-DE"/>
        </w:rPr>
        <w:t>we</w:t>
      </w:r>
      <w:r w:rsidRPr="00F53B0E">
        <w:rPr>
          <w:lang w:val="de-DE"/>
        </w:rPr>
        <w:t>rden.</w:t>
      </w:r>
      <w:r>
        <w:rPr>
          <w:lang w:val="de-DE"/>
        </w:rPr>
        <w:t xml:space="preserve"> </w:t>
      </w:r>
      <w:r w:rsidRPr="00F53B0E">
        <w:rPr>
          <w:lang w:val="de-DE"/>
        </w:rPr>
        <w:t xml:space="preserve"> </w:t>
      </w:r>
    </w:p>
    <w:p w:rsidR="003E453D" w:rsidRDefault="003E453D" w:rsidP="00B61890">
      <w:pPr>
        <w:pStyle w:val="Textkrper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Das Programm muss auf den </w:t>
      </w:r>
      <w:r w:rsidR="003E0292">
        <w:rPr>
          <w:lang w:val="de-DE"/>
        </w:rPr>
        <w:t>Betriebssystemen</w:t>
      </w:r>
      <w:r>
        <w:rPr>
          <w:lang w:val="de-DE"/>
        </w:rPr>
        <w:t xml:space="preserve"> Mac OX und Windows lauffähig sein.</w:t>
      </w:r>
    </w:p>
    <w:p w:rsidR="002C00C5" w:rsidRDefault="002C00C5" w:rsidP="002C00C5">
      <w:pPr>
        <w:pStyle w:val="Textkrper"/>
        <w:ind w:left="720"/>
        <w:rPr>
          <w:lang w:val="de-DE"/>
        </w:rPr>
      </w:pPr>
    </w:p>
    <w:p w:rsidR="003E453D" w:rsidRPr="008273F3" w:rsidRDefault="003E453D" w:rsidP="003E453D">
      <w:pPr>
        <w:pStyle w:val="berschrift2"/>
      </w:pPr>
      <w:bookmarkStart w:id="42" w:name="_Toc281742905"/>
      <w:r>
        <w:t>Effizienz</w:t>
      </w:r>
      <w:bookmarkEnd w:id="42"/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 xml:space="preserve">Das Programm soll auch bei </w:t>
      </w:r>
      <w:proofErr w:type="spellStart"/>
      <w:r w:rsidRPr="002E43C5">
        <w:rPr>
          <w:lang w:val="de-DE"/>
        </w:rPr>
        <w:t>grösseren</w:t>
      </w:r>
      <w:proofErr w:type="spellEnd"/>
      <w:r w:rsidRPr="002E43C5">
        <w:rPr>
          <w:lang w:val="de-DE"/>
        </w:rPr>
        <w:t xml:space="preserve"> Datenmengen </w:t>
      </w:r>
      <w:proofErr w:type="spellStart"/>
      <w:r w:rsidRPr="002E43C5">
        <w:rPr>
          <w:lang w:val="de-DE"/>
        </w:rPr>
        <w:t>performant</w:t>
      </w:r>
      <w:proofErr w:type="spellEnd"/>
      <w:r w:rsidRPr="002E43C5">
        <w:rPr>
          <w:lang w:val="de-DE"/>
        </w:rPr>
        <w:t xml:space="preserve"> sein</w:t>
      </w:r>
      <w:r>
        <w:rPr>
          <w:lang w:val="de-DE"/>
        </w:rPr>
        <w:t xml:space="preserve"> und nicht unnötig Pr</w:t>
      </w:r>
      <w:r>
        <w:rPr>
          <w:lang w:val="de-DE"/>
        </w:rPr>
        <w:t>o</w:t>
      </w:r>
      <w:r>
        <w:rPr>
          <w:lang w:val="de-DE"/>
        </w:rPr>
        <w:t>zessorleistung nehmen.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3E453D" w:rsidRDefault="003E453D" w:rsidP="003E453D">
      <w:pPr>
        <w:pStyle w:val="berschrift2"/>
      </w:pPr>
      <w:bookmarkStart w:id="43" w:name="_Toc281742906"/>
      <w:r>
        <w:t>Dokumentation</w:t>
      </w:r>
      <w:bookmarkEnd w:id="43"/>
    </w:p>
    <w:p w:rsidR="003E453D" w:rsidRDefault="003E453D" w:rsidP="003E453D">
      <w:pPr>
        <w:pStyle w:val="Textkrper"/>
        <w:rPr>
          <w:lang w:val="de-DE"/>
        </w:rPr>
      </w:pPr>
      <w:r w:rsidRPr="002E43C5">
        <w:rPr>
          <w:lang w:val="de-DE"/>
        </w:rPr>
        <w:t>Die Source soll ausreichend Dokumentiert sein, so dass mögliche Modifikationen und Zusat</w:t>
      </w:r>
      <w:r w:rsidRPr="002E43C5">
        <w:rPr>
          <w:lang w:val="de-DE"/>
        </w:rPr>
        <w:t>z</w:t>
      </w:r>
      <w:r w:rsidRPr="002E43C5">
        <w:rPr>
          <w:lang w:val="de-DE"/>
        </w:rPr>
        <w:t xml:space="preserve">module von Dritten einfach eingebunden </w:t>
      </w:r>
      <w:r>
        <w:rPr>
          <w:lang w:val="de-DE"/>
        </w:rPr>
        <w:t>we</w:t>
      </w:r>
      <w:r w:rsidRPr="002E43C5">
        <w:rPr>
          <w:lang w:val="de-DE"/>
        </w:rPr>
        <w:t>rden können.</w:t>
      </w:r>
    </w:p>
    <w:p w:rsidR="002C00C5" w:rsidRDefault="002C00C5" w:rsidP="003E453D">
      <w:pPr>
        <w:pStyle w:val="Textkrper"/>
        <w:rPr>
          <w:lang w:val="de-DE"/>
        </w:rPr>
      </w:pPr>
    </w:p>
    <w:p w:rsidR="003E453D" w:rsidRPr="008273F3" w:rsidRDefault="003E453D" w:rsidP="003E453D">
      <w:pPr>
        <w:pStyle w:val="berschrift2"/>
      </w:pPr>
      <w:bookmarkStart w:id="44" w:name="_Toc281742907"/>
      <w:r>
        <w:t>Schnittstellen</w:t>
      </w:r>
      <w:bookmarkEnd w:id="44"/>
    </w:p>
    <w:p w:rsidR="003E453D" w:rsidRPr="003E453D" w:rsidRDefault="003E453D" w:rsidP="00B61890">
      <w:pPr>
        <w:pStyle w:val="Textkrper"/>
        <w:numPr>
          <w:ilvl w:val="0"/>
          <w:numId w:val="11"/>
        </w:numPr>
        <w:rPr>
          <w:b/>
          <w:lang w:val="de-DE"/>
        </w:rPr>
      </w:pPr>
      <w:proofErr w:type="spellStart"/>
      <w:r w:rsidRPr="008E2C7A">
        <w:rPr>
          <w:b/>
          <w:lang w:val="en-US"/>
        </w:rPr>
        <w:t>Benutzerschnittstellen</w:t>
      </w:r>
      <w:proofErr w:type="spellEnd"/>
      <w:r w:rsidRPr="008E2C7A">
        <w:rPr>
          <w:b/>
          <w:lang w:val="en-US"/>
        </w:rPr>
        <w:t>:</w:t>
      </w:r>
    </w:p>
    <w:p w:rsidR="003E453D" w:rsidRDefault="003E453D" w:rsidP="003E453D">
      <w:pPr>
        <w:pStyle w:val="Textkrper"/>
        <w:ind w:left="720"/>
      </w:pPr>
      <w:r w:rsidRPr="008273F3">
        <w:t>Eine graphische Benutzeroberfläche erlaubt es dem Benutzer die Operationen (einlesen, speichern, plotten, vergleichen) intuitiv zu bedienen</w:t>
      </w:r>
      <w:r>
        <w:t>. Diese Oberfläche muss frei sk</w:t>
      </w:r>
      <w:r>
        <w:t>a</w:t>
      </w:r>
      <w:r>
        <w:t xml:space="preserve">lierbar sein, dass heisst sie muss sich bei Änderung der Fenstergröße anpassen. </w:t>
      </w:r>
      <w:r w:rsidRPr="008273F3">
        <w:t xml:space="preserve"> </w:t>
      </w:r>
    </w:p>
    <w:p w:rsidR="003E453D" w:rsidRPr="00894CD3" w:rsidRDefault="003E453D" w:rsidP="00B61890">
      <w:pPr>
        <w:pStyle w:val="Textkrper"/>
        <w:numPr>
          <w:ilvl w:val="0"/>
          <w:numId w:val="11"/>
        </w:numPr>
        <w:rPr>
          <w:b/>
        </w:rPr>
      </w:pPr>
      <w:r w:rsidRPr="00894CD3">
        <w:rPr>
          <w:b/>
        </w:rPr>
        <w:t>Softwareschnittstellen:</w:t>
      </w:r>
    </w:p>
    <w:p w:rsidR="003E453D" w:rsidRPr="002676E2" w:rsidRDefault="003E453D" w:rsidP="003E453D">
      <w:pPr>
        <w:pStyle w:val="Textkrper"/>
        <w:ind w:left="720"/>
      </w:pPr>
      <w:r>
        <w:t xml:space="preserve">Es besteht die Möglichkeit </w:t>
      </w:r>
      <w:proofErr w:type="spellStart"/>
      <w:r>
        <w:t>Importer</w:t>
      </w:r>
      <w:proofErr w:type="spellEnd"/>
      <w:r>
        <w:t xml:space="preserve">-Module der anderen Informatik Gruppen in unser Programm einzubinden. Nach deren Einbindung ist es möglich die Daten sämtlicher </w:t>
      </w:r>
      <w:proofErr w:type="spellStart"/>
      <w:r>
        <w:t>Medtech</w:t>
      </w:r>
      <w:proofErr w:type="spellEnd"/>
      <w:r>
        <w:t>. Gruppen einzulesen und auszuwerten.</w:t>
      </w:r>
    </w:p>
    <w:p w:rsidR="003E453D" w:rsidRPr="008E2C7A" w:rsidRDefault="003E453D" w:rsidP="003E453D">
      <w:pPr>
        <w:pStyle w:val="Textkrper"/>
        <w:ind w:left="720"/>
      </w:pPr>
    </w:p>
    <w:p w:rsidR="003E453D" w:rsidRPr="003E453D" w:rsidRDefault="003E453D" w:rsidP="003E453D">
      <w:pPr>
        <w:pStyle w:val="Textkrper"/>
      </w:pPr>
    </w:p>
    <w:p w:rsidR="00DF699F" w:rsidRDefault="00DF699F" w:rsidP="00DF699F">
      <w:pPr>
        <w:pStyle w:val="berschrift1"/>
      </w:pPr>
      <w:bookmarkStart w:id="45" w:name="_Toc281742908"/>
      <w:r>
        <w:lastRenderedPageBreak/>
        <w:t>Analysis Modell</w:t>
      </w:r>
      <w:bookmarkEnd w:id="45"/>
    </w:p>
    <w:p w:rsidR="00C865A5" w:rsidRDefault="00C865A5" w:rsidP="00C865A5">
      <w:pPr>
        <w:pStyle w:val="berschrift2"/>
        <w:numPr>
          <w:ilvl w:val="1"/>
          <w:numId w:val="2"/>
        </w:numPr>
      </w:pPr>
      <w:bookmarkStart w:id="46" w:name="_Toc281742909"/>
      <w:r>
        <w:t>Konzeptuelles Modell (Domänen Modell)</w:t>
      </w:r>
      <w:bookmarkEnd w:id="46"/>
    </w:p>
    <w:p w:rsidR="00C865A5" w:rsidRPr="00C865A5" w:rsidRDefault="00C865A5" w:rsidP="00C865A5">
      <w:pPr>
        <w:pStyle w:val="Textkrper"/>
      </w:pPr>
    </w:p>
    <w:p w:rsidR="00C865A5" w:rsidRPr="00C865A5" w:rsidRDefault="0009442B" w:rsidP="00C865A5">
      <w:pPr>
        <w:pStyle w:val="Textkrper"/>
      </w:pPr>
      <w:r>
        <w:rPr>
          <w:noProof/>
          <w:lang w:val="de-DE"/>
        </w:rPr>
        <w:drawing>
          <wp:inline distT="0" distB="0" distL="0" distR="0">
            <wp:extent cx="6372734" cy="6124575"/>
            <wp:effectExtent l="19050" t="0" r="9016" b="0"/>
            <wp:docPr id="1" name="Bild 1" descr="C:\Users\Xandman\Desktop\Plotterversion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ndman\Desktop\Plotterversion1.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734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DB5" w:rsidRPr="006A2DB5" w:rsidRDefault="006A2DB5" w:rsidP="003E453D">
      <w:pPr>
        <w:pStyle w:val="berschrift1"/>
        <w:numPr>
          <w:ilvl w:val="0"/>
          <w:numId w:val="0"/>
        </w:numPr>
      </w:pPr>
    </w:p>
    <w:p w:rsidR="0009442B" w:rsidRDefault="0009442B" w:rsidP="0009442B">
      <w:pPr>
        <w:pStyle w:val="berschrift2"/>
      </w:pPr>
      <w:bookmarkStart w:id="47" w:name="_Toc100721262"/>
      <w:bookmarkStart w:id="48" w:name="_Toc281742910"/>
      <w:r w:rsidRPr="008273F3">
        <w:t>Dat</w:t>
      </w:r>
      <w:r>
        <w:t>en</w:t>
      </w:r>
      <w:r w:rsidRPr="008273F3">
        <w:t xml:space="preserve"> Model</w:t>
      </w:r>
      <w:bookmarkEnd w:id="47"/>
      <w:r>
        <w:t>l</w:t>
      </w:r>
      <w:bookmarkEnd w:id="48"/>
    </w:p>
    <w:p w:rsidR="0009442B" w:rsidRDefault="0009442B" w:rsidP="0009442B">
      <w:pPr>
        <w:pStyle w:val="berschrift3"/>
      </w:pPr>
      <w:bookmarkStart w:id="49" w:name="_Toc281742911"/>
      <w:r>
        <w:t>SQL-</w:t>
      </w:r>
      <w:proofErr w:type="spellStart"/>
      <w:r>
        <w:t>Lite</w:t>
      </w:r>
      <w:proofErr w:type="spellEnd"/>
      <w:r>
        <w:t xml:space="preserve"> Definition</w:t>
      </w:r>
      <w:bookmarkEnd w:id="49"/>
    </w:p>
    <w:p w:rsidR="001F7593" w:rsidRDefault="001F7593" w:rsidP="001F7593">
      <w:pPr>
        <w:pStyle w:val="Textkrper"/>
      </w:pPr>
      <w:r>
        <w:t>Bemerkung:</w:t>
      </w:r>
    </w:p>
    <w:p w:rsidR="001F7593" w:rsidRPr="001F7593" w:rsidRDefault="001F7593" w:rsidP="001F7593">
      <w:pPr>
        <w:pStyle w:val="Textkrper"/>
      </w:pPr>
      <w:r>
        <w:t xml:space="preserve">Die SQL </w:t>
      </w:r>
      <w:proofErr w:type="spellStart"/>
      <w:r>
        <w:t>Lite</w:t>
      </w:r>
      <w:proofErr w:type="spellEnd"/>
      <w:r>
        <w:t xml:space="preserve"> Definition wurde von Michel Heininger und Tobias </w:t>
      </w:r>
      <w:proofErr w:type="spellStart"/>
      <w:r>
        <w:t>Thüring</w:t>
      </w:r>
      <w:proofErr w:type="spellEnd"/>
      <w:r>
        <w:t xml:space="preserve"> erstellt.</w:t>
      </w:r>
    </w:p>
    <w:p w:rsidR="001F7593" w:rsidRPr="006A0319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DE"/>
        </w:rPr>
      </w:pPr>
      <w:r w:rsidRPr="001F7593">
        <w:rPr>
          <w:rFonts w:cs="Times New Roman"/>
          <w:b/>
          <w:bCs/>
          <w:sz w:val="20"/>
          <w:szCs w:val="20"/>
          <w:lang w:val="de-DE"/>
        </w:rPr>
        <w:t xml:space="preserve">Tabelle Messwerte </w:t>
      </w:r>
    </w:p>
    <w:p w:rsidR="001F7593" w:rsidRPr="001F7593" w:rsidRDefault="001F7593" w:rsidP="001F7593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de-DE"/>
        </w:rPr>
      </w:pPr>
      <w:r w:rsidRPr="006A0319">
        <w:rPr>
          <w:rFonts w:cs="Times New Roman"/>
          <w:sz w:val="20"/>
          <w:szCs w:val="20"/>
          <w:lang w:val="de-DE"/>
        </w:rPr>
        <w:t>Tabellenname</w:t>
      </w:r>
      <w:r w:rsidRPr="001F7593">
        <w:rPr>
          <w:rFonts w:cs="Times New Roman"/>
          <w:sz w:val="20"/>
          <w:szCs w:val="20"/>
          <w:lang w:val="de-DE"/>
        </w:rPr>
        <w:t>: “</w:t>
      </w:r>
      <w:proofErr w:type="spellStart"/>
      <w:r w:rsidRPr="001F7593">
        <w:rPr>
          <w:rFonts w:cs="Times New Roman"/>
          <w:b/>
          <w:bCs/>
          <w:sz w:val="20"/>
          <w:szCs w:val="20"/>
          <w:lang w:val="de-DE"/>
        </w:rPr>
        <w:t>values</w:t>
      </w:r>
      <w:proofErr w:type="spellEnd"/>
      <w:r w:rsidRPr="001F7593">
        <w:rPr>
          <w:rFonts w:cs="Times New Roman"/>
          <w:b/>
          <w:bCs/>
          <w:sz w:val="20"/>
          <w:szCs w:val="20"/>
          <w:lang w:val="de-DE"/>
        </w:rPr>
        <w:t>“</w:t>
      </w:r>
      <w:r w:rsidRPr="006A0319">
        <w:rPr>
          <w:rFonts w:cs="Times New Roman"/>
          <w:sz w:val="20"/>
          <w:szCs w:val="20"/>
          <w:lang w:val="de-DE"/>
        </w:rPr>
        <w:t xml:space="preserve"> </w:t>
      </w:r>
      <w:r w:rsidRPr="006A0319">
        <w:rPr>
          <w:rFonts w:cs="Times New Roman"/>
          <w:sz w:val="20"/>
          <w:szCs w:val="20"/>
          <w:lang w:val="de-DE"/>
        </w:rPr>
        <w:br/>
        <w:t>Datentyp  Spalte  “t</w:t>
      </w:r>
      <w:proofErr w:type="gramStart"/>
      <w:r w:rsidRPr="006A0319">
        <w:rPr>
          <w:rFonts w:cs="Times New Roman"/>
          <w:sz w:val="20"/>
          <w:szCs w:val="20"/>
          <w:lang w:val="de-DE"/>
        </w:rPr>
        <w:t>”  :</w:t>
      </w:r>
      <w:proofErr w:type="gramEnd"/>
      <w:r w:rsidRPr="006A0319">
        <w:rPr>
          <w:rFonts w:cs="Times New Roman"/>
          <w:sz w:val="20"/>
          <w:szCs w:val="20"/>
          <w:lang w:val="de-DE"/>
        </w:rPr>
        <w:t xml:space="preserve"> FLOAT</w:t>
      </w:r>
      <w:r w:rsidRPr="006A0319">
        <w:rPr>
          <w:rFonts w:cs="Times New Roman"/>
          <w:sz w:val="20"/>
          <w:szCs w:val="20"/>
          <w:lang w:val="de-DE"/>
        </w:rPr>
        <w:br/>
        <w:t>Datentyp Spalte/n „</w:t>
      </w:r>
      <w:proofErr w:type="spellStart"/>
      <w:r w:rsidRPr="001F7593">
        <w:rPr>
          <w:rFonts w:cs="Times New Roman"/>
          <w:sz w:val="20"/>
          <w:szCs w:val="20"/>
          <w:lang w:val="de-DE"/>
        </w:rPr>
        <w:t>vx</w:t>
      </w:r>
      <w:proofErr w:type="spellEnd"/>
      <w:r w:rsidRPr="006A0319">
        <w:rPr>
          <w:rFonts w:cs="Times New Roman"/>
          <w:sz w:val="20"/>
          <w:szCs w:val="20"/>
          <w:lang w:val="de-DE"/>
        </w:rPr>
        <w:t>“:</w:t>
      </w:r>
      <w:r w:rsidRPr="001F7593">
        <w:rPr>
          <w:rFonts w:cs="Times New Roman"/>
          <w:sz w:val="20"/>
          <w:szCs w:val="20"/>
          <w:lang w:val="de-DE"/>
        </w:rPr>
        <w:t xml:space="preserve"> </w:t>
      </w:r>
      <w:r w:rsidRPr="001F7593">
        <w:rPr>
          <w:rFonts w:cs="Times New Roman"/>
          <w:color w:val="000000"/>
          <w:sz w:val="20"/>
          <w:szCs w:val="20"/>
          <w:lang w:val="de-DE"/>
        </w:rPr>
        <w:t>FLOAT</w:t>
      </w:r>
    </w:p>
    <w:tbl>
      <w:tblPr>
        <w:tblpPr w:leftFromText="141" w:rightFromText="141" w:vertAnchor="text" w:tblpY="138"/>
        <w:tblW w:w="2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79"/>
        <w:gridCol w:w="979"/>
        <w:gridCol w:w="979"/>
        <w:gridCol w:w="979"/>
        <w:gridCol w:w="979"/>
      </w:tblGrid>
      <w:tr w:rsidR="00A2683D" w:rsidRPr="001F7593" w:rsidTr="00A2683D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...</w:t>
            </w:r>
          </w:p>
        </w:tc>
      </w:tr>
      <w:tr w:rsidR="00A2683D" w:rsidRPr="001F7593" w:rsidTr="00A2683D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83D" w:rsidRPr="001F7593" w:rsidTr="00A2683D">
        <w:trPr>
          <w:tblCellSpacing w:w="0" w:type="dxa"/>
        </w:trPr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A2683D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F75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F7593" w:rsidRPr="001F7593" w:rsidRDefault="001F7593" w:rsidP="00A2683D">
            <w:pPr>
              <w:widowControl/>
              <w:spacing w:before="100" w:beforeAutospacing="1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F7593" w:rsidRPr="001F7593" w:rsidRDefault="001F7593" w:rsidP="001F7593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de-DE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2683D" w:rsidRPr="006A0319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A2683D">
        <w:rPr>
          <w:rFonts w:cs="Times New Roman"/>
          <w:b/>
          <w:bCs/>
          <w:sz w:val="20"/>
          <w:szCs w:val="20"/>
          <w:lang w:val="en-US"/>
        </w:rPr>
        <w:t>Tabelle</w:t>
      </w:r>
      <w:proofErr w:type="spellEnd"/>
      <w:r w:rsidRPr="00A2683D">
        <w:rPr>
          <w:rFonts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A2683D">
        <w:rPr>
          <w:rFonts w:cs="Times New Roman"/>
          <w:b/>
          <w:bCs/>
          <w:sz w:val="20"/>
          <w:szCs w:val="20"/>
          <w:lang w:val="en-US"/>
        </w:rPr>
        <w:t>Metadaten</w:t>
      </w:r>
      <w:proofErr w:type="spellEnd"/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6A0319">
        <w:rPr>
          <w:rFonts w:cs="Times New Roman"/>
          <w:sz w:val="20"/>
          <w:szCs w:val="20"/>
          <w:lang w:val="en-US"/>
        </w:rPr>
        <w:t>Tabellenname</w:t>
      </w:r>
      <w:proofErr w:type="spellEnd"/>
      <w:r w:rsidRPr="00A2683D">
        <w:rPr>
          <w:rFonts w:cs="Times New Roman"/>
          <w:sz w:val="20"/>
          <w:szCs w:val="20"/>
          <w:lang w:val="en-US"/>
        </w:rPr>
        <w:t>:</w:t>
      </w:r>
      <w:r w:rsidRPr="00A2683D">
        <w:rPr>
          <w:rFonts w:cs="Times New Roman"/>
          <w:b/>
          <w:bCs/>
          <w:sz w:val="20"/>
          <w:szCs w:val="20"/>
          <w:lang w:val="en-US"/>
        </w:rPr>
        <w:t xml:space="preserve"> “metadata“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“name</w:t>
      </w:r>
      <w:proofErr w:type="gramStart"/>
      <w:r w:rsidRPr="006A0319">
        <w:rPr>
          <w:rFonts w:cs="Times New Roman"/>
          <w:sz w:val="20"/>
          <w:szCs w:val="20"/>
          <w:lang w:val="en-US"/>
        </w:rPr>
        <w:t>” :</w:t>
      </w:r>
      <w:proofErr w:type="gramEnd"/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  <w:r w:rsidRPr="006A0319">
        <w:rPr>
          <w:rFonts w:cs="Times New Roman"/>
          <w:sz w:val="20"/>
          <w:szCs w:val="20"/>
          <w:lang w:val="en-US"/>
        </w:rPr>
        <w:br/>
      </w:r>
      <w:proofErr w:type="spellStart"/>
      <w:r w:rsidRPr="006A0319">
        <w:rPr>
          <w:rFonts w:cs="Times New Roman"/>
          <w:sz w:val="20"/>
          <w:szCs w:val="20"/>
          <w:lang w:val="en-US"/>
        </w:rPr>
        <w:t>Datentyp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6A0319">
        <w:rPr>
          <w:rFonts w:cs="Times New Roman"/>
          <w:sz w:val="20"/>
          <w:szCs w:val="20"/>
          <w:lang w:val="en-US"/>
        </w:rPr>
        <w:t>Spalte</w:t>
      </w:r>
      <w:proofErr w:type="spellEnd"/>
      <w:r w:rsidRPr="006A0319">
        <w:rPr>
          <w:rFonts w:cs="Times New Roman"/>
          <w:sz w:val="20"/>
          <w:szCs w:val="20"/>
          <w:lang w:val="en-US"/>
        </w:rPr>
        <w:t xml:space="preserve"> “value”:</w:t>
      </w:r>
      <w:r w:rsidRPr="00A2683D">
        <w:rPr>
          <w:rFonts w:cs="Times New Roman"/>
          <w:sz w:val="20"/>
          <w:szCs w:val="20"/>
          <w:lang w:val="en-US"/>
        </w:rPr>
        <w:t xml:space="preserve"> </w:t>
      </w:r>
      <w:r w:rsidRPr="00A2683D">
        <w:rPr>
          <w:rFonts w:cs="Times New Roman"/>
          <w:color w:val="000000"/>
          <w:sz w:val="20"/>
          <w:szCs w:val="20"/>
          <w:lang w:val="en-US"/>
        </w:rPr>
        <w:t>TEXT</w:t>
      </w:r>
    </w:p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643"/>
        <w:gridCol w:w="7146"/>
      </w:tblGrid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6E6FF"/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value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Format: „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YYYYMMDDmmss</w:t>
            </w:r>
            <w:proofErr w:type="spellEnd"/>
            <w:r w:rsidRPr="00A2683D">
              <w:rPr>
                <w:rFonts w:cs="Times New Roman"/>
                <w:sz w:val="20"/>
                <w:szCs w:val="20"/>
                <w:lang w:val="en-US"/>
              </w:rPr>
              <w:t>“</w:t>
            </w:r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Ex. „201012011640</w:t>
            </w:r>
            <w:proofErr w:type="gramStart"/>
            <w:r w:rsidRPr="00A2683D">
              <w:rPr>
                <w:rFonts w:cs="Times New Roman"/>
                <w:sz w:val="20"/>
                <w:szCs w:val="20"/>
                <w:lang w:val="en-US"/>
              </w:rPr>
              <w:t>“ =</w:t>
            </w:r>
            <w:proofErr w:type="gramEnd"/>
            <w:r w:rsidRPr="00A2683D">
              <w:rPr>
                <w:rFonts w:cs="Times New Roman"/>
                <w:sz w:val="20"/>
                <w:szCs w:val="20"/>
                <w:lang w:val="en-US"/>
              </w:rPr>
              <w:t xml:space="preserve">= 1. Dec. 2010, 16:40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Uhr</w:t>
            </w:r>
            <w:proofErr w:type="spellEnd"/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exp_name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A2683D">
              <w:rPr>
                <w:rFonts w:cs="Times New Roman"/>
                <w:sz w:val="20"/>
                <w:szCs w:val="20"/>
                <w:lang w:val="en-US"/>
              </w:rPr>
              <w:t>Name des Experiments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en-US"/>
              </w:rPr>
              <w:t>actor_nam</w:t>
            </w:r>
            <w:proofErr w:type="spellEnd"/>
            <w:r w:rsidRPr="00A2683D">
              <w:rPr>
                <w:rFonts w:cs="Times New Roman"/>
                <w:sz w:val="20"/>
                <w:szCs w:val="20"/>
                <w:lang w:val="de-DE"/>
              </w:rPr>
              <w:t>e</w:t>
            </w:r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Namen der durchführenden Person</w:t>
            </w:r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Ex. „Hans, Rita, Petra“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series_nr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Ex. 1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n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_unit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 xml:space="preserve">Einheit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x</w:t>
            </w:r>
            <w:proofErr w:type="spellEnd"/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Ex. „m/s^2“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n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_desc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 xml:space="preserve">Art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x</w:t>
            </w:r>
            <w:proofErr w:type="spellEnd"/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Ex. „Geschwindigkeit“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n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_fault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sz w:val="20"/>
                <w:szCs w:val="20"/>
                <w:lang w:val="de-DE"/>
              </w:rPr>
              <w:t>Fehlertoleranz mit relativer Abweichung/Fehler</w:t>
            </w:r>
            <w:bookmarkStart w:id="50" w:name="sdfootnote1anc"/>
            <w:r w:rsidR="000F3E6D" w:rsidRPr="00A2683D">
              <w:rPr>
                <w:rFonts w:cs="Times New Roman"/>
                <w:sz w:val="20"/>
                <w:szCs w:val="20"/>
                <w:lang w:val="de-DE"/>
              </w:rPr>
              <w:fldChar w:fldCharType="begin"/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instrText xml:space="preserve"> HYPERLINK "" \l "sdfootnote1sym" </w:instrText>
            </w:r>
            <w:r w:rsidR="000F3E6D" w:rsidRPr="00A2683D">
              <w:rPr>
                <w:rFonts w:cs="Times New Roman"/>
                <w:sz w:val="20"/>
                <w:szCs w:val="20"/>
                <w:lang w:val="de-DE"/>
              </w:rPr>
              <w:fldChar w:fldCharType="separate"/>
            </w:r>
            <w:r w:rsidRPr="006A0319">
              <w:rPr>
                <w:rFonts w:cs="Times New Roman"/>
                <w:color w:val="0000FF"/>
                <w:sz w:val="11"/>
                <w:u w:val="single"/>
                <w:vertAlign w:val="superscript"/>
                <w:lang w:val="de-DE"/>
              </w:rPr>
              <w:t>1</w:t>
            </w:r>
            <w:r w:rsidR="000F3E6D" w:rsidRPr="00A2683D">
              <w:rPr>
                <w:rFonts w:cs="Times New Roman"/>
                <w:sz w:val="20"/>
                <w:szCs w:val="20"/>
                <w:lang w:val="de-DE"/>
              </w:rPr>
              <w:fldChar w:fldCharType="end"/>
            </w:r>
            <w:bookmarkEnd w:id="50"/>
            <w:r w:rsidRPr="00A2683D">
              <w:rPr>
                <w:rFonts w:cs="Times New Roman"/>
                <w:sz w:val="20"/>
                <w:szCs w:val="20"/>
                <w:lang w:val="de-DE"/>
              </w:rPr>
              <w:t xml:space="preserve"> der Werte </w:t>
            </w: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v</w:t>
            </w: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x</w:t>
            </w:r>
            <w:proofErr w:type="spellEnd"/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 xml:space="preserve"> 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in Pr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o</w:t>
            </w:r>
            <w:r w:rsidRPr="00A2683D">
              <w:rPr>
                <w:rFonts w:cs="Times New Roman"/>
                <w:sz w:val="20"/>
                <w:szCs w:val="20"/>
                <w:lang w:val="de-DE"/>
              </w:rPr>
              <w:t>zent</w:t>
            </w:r>
          </w:p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A2683D">
              <w:rPr>
                <w:rFonts w:cs="Times New Roman"/>
                <w:i/>
                <w:iCs/>
                <w:sz w:val="20"/>
                <w:szCs w:val="20"/>
                <w:lang w:val="de-DE"/>
              </w:rPr>
              <w:t>Ex. „10“ = 10 % oder „0.2“ = 0.2 %</w:t>
            </w:r>
          </w:p>
        </w:tc>
      </w:tr>
      <w:tr w:rsidR="00A2683D" w:rsidRPr="00A2683D" w:rsidTr="00A2683D">
        <w:trPr>
          <w:tblCellSpacing w:w="0" w:type="dxa"/>
        </w:trPr>
        <w:tc>
          <w:tcPr>
            <w:tcW w:w="1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proofErr w:type="spellStart"/>
            <w:r w:rsidRPr="00A2683D">
              <w:rPr>
                <w:rFonts w:cs="Times New Roman"/>
                <w:sz w:val="20"/>
                <w:szCs w:val="20"/>
                <w:lang w:val="de-DE"/>
              </w:rPr>
              <w:t>additional_info</w:t>
            </w:r>
            <w:proofErr w:type="spellEnd"/>
          </w:p>
        </w:tc>
        <w:tc>
          <w:tcPr>
            <w:tcW w:w="3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A2683D" w:rsidRPr="00A2683D" w:rsidRDefault="00A2683D" w:rsidP="00A2683D">
            <w:pPr>
              <w:widowControl/>
              <w:spacing w:before="100" w:beforeAutospacing="1" w:after="0"/>
              <w:jc w:val="center"/>
              <w:rPr>
                <w:rFonts w:cs="Times New Roman"/>
                <w:sz w:val="20"/>
                <w:szCs w:val="20"/>
                <w:lang w:val="de-DE"/>
              </w:rPr>
            </w:pPr>
            <w:r w:rsidRPr="006A0319">
              <w:rPr>
                <w:rFonts w:cs="Times New Roman"/>
                <w:sz w:val="20"/>
                <w:szCs w:val="20"/>
                <w:lang w:val="de-DE"/>
              </w:rPr>
              <w:t>Weitere Metadaten in Textform</w:t>
            </w:r>
          </w:p>
        </w:tc>
      </w:tr>
    </w:tbl>
    <w:p w:rsidR="00A2683D" w:rsidRPr="00A2683D" w:rsidRDefault="00A2683D" w:rsidP="00A2683D">
      <w:pPr>
        <w:widowControl/>
        <w:spacing w:before="100" w:beforeAutospacing="1" w:after="0"/>
        <w:jc w:val="left"/>
        <w:rPr>
          <w:rFonts w:ascii="Times New Roman" w:hAnsi="Times New Roman" w:cs="Times New Roman"/>
          <w:sz w:val="24"/>
          <w:szCs w:val="24"/>
          <w:lang w:val="de-DE"/>
        </w:rPr>
      </w:pPr>
    </w:p>
    <w:p w:rsidR="0009442B" w:rsidRPr="00A2683D" w:rsidRDefault="0009442B" w:rsidP="0009442B">
      <w:pPr>
        <w:pStyle w:val="Textkrper"/>
        <w:rPr>
          <w:lang w:val="de-DE"/>
        </w:rPr>
      </w:pPr>
    </w:p>
    <w:p w:rsidR="00A2683D" w:rsidRDefault="00A2683D" w:rsidP="00A2683D">
      <w:pPr>
        <w:pStyle w:val="berschrift3"/>
      </w:pPr>
      <w:bookmarkStart w:id="51" w:name="_Toc281742912"/>
      <w:r>
        <w:t>Datenstruktur während der Laufzeit</w:t>
      </w:r>
      <w:bookmarkEnd w:id="51"/>
    </w:p>
    <w:p w:rsidR="006A0319" w:rsidRPr="003E0292" w:rsidRDefault="00A2683D" w:rsidP="00A2683D">
      <w:pPr>
        <w:pStyle w:val="Textkrper"/>
        <w:rPr>
          <w:lang w:val="de-DE"/>
        </w:rPr>
      </w:pPr>
      <w:r w:rsidRPr="00E76714">
        <w:rPr>
          <w:lang w:val="de-DE"/>
        </w:rPr>
        <w:t xml:space="preserve">Über die </w:t>
      </w:r>
      <w:proofErr w:type="spellStart"/>
      <w:r w:rsidRPr="00E76714">
        <w:rPr>
          <w:lang w:val="de-DE"/>
        </w:rPr>
        <w:t>data_access</w:t>
      </w:r>
      <w:proofErr w:type="spellEnd"/>
      <w:r w:rsidRPr="00E76714">
        <w:rPr>
          <w:lang w:val="de-DE"/>
        </w:rPr>
        <w:t xml:space="preserve"> Klasse können </w:t>
      </w:r>
      <w:r w:rsidR="006A0319" w:rsidRPr="00E76714">
        <w:rPr>
          <w:lang w:val="de-DE"/>
        </w:rPr>
        <w:t>SQL-</w:t>
      </w:r>
      <w:proofErr w:type="spellStart"/>
      <w:r w:rsidR="006A0319" w:rsidRPr="00E76714">
        <w:rPr>
          <w:lang w:val="de-DE"/>
        </w:rPr>
        <w:t>Lite</w:t>
      </w:r>
      <w:proofErr w:type="spellEnd"/>
      <w:r w:rsidR="006A0319" w:rsidRPr="00E76714">
        <w:rPr>
          <w:lang w:val="de-DE"/>
        </w:rPr>
        <w:t xml:space="preserve"> Daten in das </w:t>
      </w:r>
      <w:proofErr w:type="spellStart"/>
      <w:r w:rsidR="006A0319" w:rsidRPr="00E76714">
        <w:rPr>
          <w:lang w:val="de-DE"/>
        </w:rPr>
        <w:t>Progamm</w:t>
      </w:r>
      <w:proofErr w:type="spellEnd"/>
      <w:r w:rsidR="006A0319" w:rsidRPr="00E76714">
        <w:rPr>
          <w:lang w:val="de-DE"/>
        </w:rPr>
        <w:t xml:space="preserve"> geladen werden. </w:t>
      </w:r>
      <w:r w:rsidR="006A0319" w:rsidRPr="003E0292">
        <w:rPr>
          <w:lang w:val="de-DE"/>
        </w:rPr>
        <w:t>Die Messwerte werden in ein Array gespeichert.</w:t>
      </w:r>
    </w:p>
    <w:p w:rsidR="00A2683D" w:rsidRPr="00E76714" w:rsidRDefault="006A0319" w:rsidP="00A2683D">
      <w:pPr>
        <w:pStyle w:val="Textkrper"/>
        <w:rPr>
          <w:lang w:val="de-DE"/>
        </w:rPr>
      </w:pPr>
      <w:r w:rsidRPr="00E76714">
        <w:rPr>
          <w:lang w:val="de-DE"/>
        </w:rPr>
        <w:t>Array Messwerte : [[t,v1,v2,…]]</w:t>
      </w:r>
    </w:p>
    <w:p w:rsidR="006A0319" w:rsidRPr="00E76714" w:rsidRDefault="006A0319" w:rsidP="00A2683D">
      <w:pPr>
        <w:pStyle w:val="Textkrper"/>
        <w:rPr>
          <w:lang w:val="de-DE"/>
        </w:rPr>
      </w:pPr>
      <w:r w:rsidRPr="00E76714">
        <w:rPr>
          <w:lang w:val="de-DE"/>
        </w:rPr>
        <w:t xml:space="preserve">Die Metainformationen werden </w:t>
      </w:r>
      <w:r w:rsidR="00E76714">
        <w:rPr>
          <w:lang w:val="de-DE"/>
        </w:rPr>
        <w:t xml:space="preserve">ein </w:t>
      </w:r>
      <w:proofErr w:type="spellStart"/>
      <w:r w:rsidR="00E76714">
        <w:rPr>
          <w:lang w:val="de-DE"/>
        </w:rPr>
        <w:t>Dictionary</w:t>
      </w:r>
      <w:proofErr w:type="spellEnd"/>
      <w:r w:rsidR="00E76714">
        <w:rPr>
          <w:lang w:val="de-DE"/>
        </w:rPr>
        <w:t xml:space="preserve"> Objek</w:t>
      </w:r>
      <w:r w:rsidRPr="00E76714">
        <w:rPr>
          <w:lang w:val="de-DE"/>
        </w:rPr>
        <w:t>t gespeichert.</w:t>
      </w:r>
    </w:p>
    <w:p w:rsidR="006A0319" w:rsidRDefault="006A0319" w:rsidP="006A0319">
      <w:pPr>
        <w:widowControl/>
        <w:spacing w:before="100" w:beforeAutospacing="1" w:after="0"/>
        <w:rPr>
          <w:rFonts w:cs="Times New Roman"/>
          <w:sz w:val="20"/>
          <w:szCs w:val="20"/>
          <w:lang w:val="en-US"/>
        </w:rPr>
      </w:pPr>
      <w:r w:rsidRPr="00E76714">
        <w:rPr>
          <w:sz w:val="20"/>
          <w:szCs w:val="20"/>
          <w:lang w:val="en-US"/>
        </w:rPr>
        <w:t>Meta-Dictionary: {“name</w:t>
      </w:r>
      <w:proofErr w:type="gramStart"/>
      <w:r w:rsidRPr="00E76714">
        <w:rPr>
          <w:sz w:val="20"/>
          <w:szCs w:val="20"/>
          <w:lang w:val="en-US"/>
        </w:rPr>
        <w:t>“ :</w:t>
      </w:r>
      <w:proofErr w:type="gramEnd"/>
      <w:r w:rsidRPr="00E76714">
        <w:rPr>
          <w:sz w:val="20"/>
          <w:szCs w:val="20"/>
          <w:lang w:val="en-US"/>
        </w:rPr>
        <w:t xml:space="preserve"> “</w:t>
      </w:r>
      <w:r w:rsidRPr="00E76714">
        <w:rPr>
          <w:rFonts w:cs="Times New Roman"/>
          <w:sz w:val="20"/>
          <w:szCs w:val="20"/>
          <w:lang w:val="en-US"/>
        </w:rPr>
        <w:t>value”,…..}</w:t>
      </w:r>
    </w:p>
    <w:p w:rsidR="00E76714" w:rsidRPr="00A2683D" w:rsidRDefault="00E76714" w:rsidP="006A0319">
      <w:pPr>
        <w:widowControl/>
        <w:spacing w:before="100" w:beforeAutospacing="1" w:after="0"/>
        <w:rPr>
          <w:rFonts w:cs="Times New Roman"/>
          <w:sz w:val="20"/>
          <w:szCs w:val="20"/>
          <w:lang w:val="en-US"/>
        </w:rPr>
      </w:pPr>
    </w:p>
    <w:p w:rsidR="006A0319" w:rsidRPr="00E76714" w:rsidRDefault="006A0319" w:rsidP="00A2683D">
      <w:pPr>
        <w:pStyle w:val="Textkrper"/>
        <w:rPr>
          <w:lang w:val="en-US"/>
        </w:rPr>
      </w:pPr>
    </w:p>
    <w:p w:rsidR="0009442B" w:rsidRPr="006A0319" w:rsidRDefault="0009442B" w:rsidP="0009442B">
      <w:pPr>
        <w:pStyle w:val="Textkrper"/>
        <w:rPr>
          <w:lang w:val="de-DE"/>
        </w:rPr>
      </w:pPr>
    </w:p>
    <w:p w:rsidR="002676E2" w:rsidRPr="006A0319" w:rsidRDefault="002676E2" w:rsidP="00FF5FB9">
      <w:pPr>
        <w:pStyle w:val="Textkrper"/>
        <w:ind w:left="720"/>
        <w:rPr>
          <w:lang w:val="de-DE"/>
        </w:rPr>
      </w:pPr>
    </w:p>
    <w:p w:rsidR="002676E2" w:rsidRPr="006A0319" w:rsidRDefault="002676E2" w:rsidP="00FF5FB9">
      <w:pPr>
        <w:pStyle w:val="Textkrper"/>
        <w:ind w:left="720"/>
        <w:rPr>
          <w:lang w:val="de-DE"/>
        </w:rPr>
      </w:pPr>
    </w:p>
    <w:p w:rsidR="008E2C7A" w:rsidRPr="006A0319" w:rsidRDefault="008E2C7A" w:rsidP="008E2C7A">
      <w:pPr>
        <w:pStyle w:val="berschrift1"/>
        <w:numPr>
          <w:ilvl w:val="0"/>
          <w:numId w:val="0"/>
        </w:numPr>
        <w:rPr>
          <w:lang w:val="de-DE"/>
        </w:rPr>
      </w:pPr>
    </w:p>
    <w:p w:rsidR="008E2C7A" w:rsidRPr="006A0319" w:rsidRDefault="008E2C7A" w:rsidP="008E2C7A">
      <w:pPr>
        <w:pStyle w:val="berschrift1"/>
        <w:rPr>
          <w:lang w:val="de-DE"/>
        </w:rPr>
      </w:pPr>
      <w:bookmarkStart w:id="52" w:name="_Toc281742913"/>
      <w:bookmarkEnd w:id="52"/>
    </w:p>
    <w:p w:rsidR="008E2C7A" w:rsidRPr="006A0319" w:rsidRDefault="008E2C7A" w:rsidP="008E2C7A">
      <w:pPr>
        <w:pStyle w:val="berschrift1"/>
        <w:rPr>
          <w:lang w:val="de-DE"/>
        </w:rPr>
      </w:pPr>
      <w:bookmarkStart w:id="53" w:name="_Toc281742914"/>
      <w:bookmarkEnd w:id="53"/>
    </w:p>
    <w:p w:rsidR="008E2C7A" w:rsidRPr="006A0319" w:rsidRDefault="008E2C7A" w:rsidP="002E43C5">
      <w:pPr>
        <w:pStyle w:val="Textkrper"/>
        <w:rPr>
          <w:b/>
          <w:lang w:val="de-DE"/>
        </w:rPr>
      </w:pPr>
    </w:p>
    <w:p w:rsidR="002E43C5" w:rsidRPr="006A0319" w:rsidRDefault="002E43C5" w:rsidP="002E43C5">
      <w:pPr>
        <w:pStyle w:val="Textkrper"/>
        <w:ind w:left="720"/>
        <w:rPr>
          <w:lang w:val="de-DE"/>
        </w:rPr>
      </w:pPr>
    </w:p>
    <w:p w:rsidR="00F53B0E" w:rsidRPr="006A0319" w:rsidRDefault="00F53B0E" w:rsidP="00F53B0E">
      <w:pPr>
        <w:pStyle w:val="Textkrper"/>
        <w:rPr>
          <w:lang w:val="de-DE"/>
        </w:rPr>
      </w:pPr>
    </w:p>
    <w:p w:rsidR="00F53B0E" w:rsidRPr="006A0319" w:rsidRDefault="00F53B0E" w:rsidP="00F53B0E">
      <w:pPr>
        <w:pStyle w:val="Textkrper"/>
        <w:ind w:left="720"/>
        <w:rPr>
          <w:lang w:val="de-DE"/>
        </w:rPr>
      </w:pPr>
    </w:p>
    <w:p w:rsidR="00F53B0E" w:rsidRPr="006A0319" w:rsidRDefault="00F53B0E" w:rsidP="00F53B0E">
      <w:pPr>
        <w:pStyle w:val="Textkrper"/>
        <w:ind w:left="720"/>
        <w:rPr>
          <w:lang w:val="de-DE"/>
        </w:rPr>
      </w:pPr>
    </w:p>
    <w:p w:rsidR="00755DEC" w:rsidRPr="006A0319" w:rsidRDefault="00755DEC" w:rsidP="00755DEC">
      <w:pPr>
        <w:pStyle w:val="Comment"/>
        <w:rPr>
          <w:lang w:val="de-DE"/>
        </w:rPr>
      </w:pPr>
    </w:p>
    <w:p w:rsidR="007E5917" w:rsidRPr="001F7593" w:rsidRDefault="00A124D2" w:rsidP="00DF699F">
      <w:pPr>
        <w:pStyle w:val="berschrift1"/>
        <w:numPr>
          <w:ilvl w:val="0"/>
          <w:numId w:val="0"/>
        </w:numPr>
        <w:rPr>
          <w:lang w:val="en-US"/>
        </w:rPr>
      </w:pPr>
      <w:bookmarkStart w:id="54" w:name="_Toc100721259"/>
      <w:bookmarkStart w:id="55" w:name="_Toc281742915"/>
      <w:r w:rsidRPr="001F7593">
        <w:rPr>
          <w:lang w:val="en-US"/>
        </w:rPr>
        <w:lastRenderedPageBreak/>
        <w:t>Analysis M</w:t>
      </w:r>
      <w:r w:rsidR="008C54E1" w:rsidRPr="001F7593">
        <w:rPr>
          <w:lang w:val="en-US"/>
        </w:rPr>
        <w:t>odel</w:t>
      </w:r>
      <w:bookmarkEnd w:id="54"/>
      <w:r w:rsidRPr="001F7593">
        <w:rPr>
          <w:lang w:val="en-US"/>
        </w:rPr>
        <w:t>s</w:t>
      </w:r>
      <w:bookmarkEnd w:id="55"/>
    </w:p>
    <w:p w:rsidR="00A124D2" w:rsidRPr="00E76714" w:rsidRDefault="00A124D2">
      <w:pPr>
        <w:pStyle w:val="Comment"/>
        <w:rPr>
          <w:lang w:val="en-US"/>
        </w:rPr>
      </w:pPr>
      <w:r w:rsidRPr="007E5030">
        <w:rPr>
          <w:lang w:val="en-US"/>
        </w:rPr>
        <w:t xml:space="preserve">This section contains the conceptual model of the problem domain. This consists typically of the domain model, as well as the most important system interactions. </w:t>
      </w:r>
      <w:r w:rsidRPr="00E76714">
        <w:rPr>
          <w:lang w:val="en-US"/>
        </w:rPr>
        <w:t>Additional models can be added as needed.</w:t>
      </w:r>
    </w:p>
    <w:p w:rsidR="00105DD1" w:rsidRPr="00E76714" w:rsidRDefault="00105DD1" w:rsidP="00E76714">
      <w:pPr>
        <w:pStyle w:val="berschrift2"/>
        <w:numPr>
          <w:ilvl w:val="0"/>
          <w:numId w:val="0"/>
        </w:numPr>
        <w:rPr>
          <w:lang w:val="en-US"/>
        </w:rPr>
      </w:pPr>
      <w:bookmarkStart w:id="56" w:name="_Toc100721261"/>
      <w:bookmarkStart w:id="57" w:name="_Toc281742916"/>
      <w:r w:rsidRPr="00E76714">
        <w:rPr>
          <w:lang w:val="en-US"/>
        </w:rPr>
        <w:t>System</w:t>
      </w:r>
      <w:r w:rsidR="00A124D2" w:rsidRPr="00E76714">
        <w:rPr>
          <w:lang w:val="en-US"/>
        </w:rPr>
        <w:t xml:space="preserve"> Interac</w:t>
      </w:r>
      <w:r w:rsidRPr="00E76714">
        <w:rPr>
          <w:lang w:val="en-US"/>
        </w:rPr>
        <w:t>tion</w:t>
      </w:r>
      <w:bookmarkEnd w:id="56"/>
      <w:r w:rsidR="00A124D2" w:rsidRPr="00E76714">
        <w:rPr>
          <w:lang w:val="en-US"/>
        </w:rPr>
        <w:t>s</w:t>
      </w:r>
      <w:bookmarkEnd w:id="57"/>
    </w:p>
    <w:p w:rsidR="007E5917" w:rsidRPr="00E76714" w:rsidRDefault="007E5917">
      <w:pPr>
        <w:pStyle w:val="Appendices"/>
        <w:numPr>
          <w:ilvl w:val="0"/>
          <w:numId w:val="0"/>
        </w:numPr>
        <w:rPr>
          <w:lang w:val="en-US"/>
        </w:rPr>
      </w:pPr>
      <w:bookmarkStart w:id="58" w:name="_Toc100721263"/>
      <w:bookmarkStart w:id="59" w:name="_Toc281742917"/>
      <w:r w:rsidRPr="00E76714">
        <w:rPr>
          <w:lang w:val="en-US"/>
        </w:rPr>
        <w:lastRenderedPageBreak/>
        <w:t>A</w:t>
      </w:r>
      <w:bookmarkEnd w:id="58"/>
      <w:r w:rsidR="00A124D2" w:rsidRPr="00E76714">
        <w:rPr>
          <w:lang w:val="en-US"/>
        </w:rPr>
        <w:t>ppendix</w:t>
      </w:r>
      <w:bookmarkEnd w:id="59"/>
    </w:p>
    <w:p w:rsidR="00306227" w:rsidRPr="00E76714" w:rsidRDefault="00A124D2" w:rsidP="00306227">
      <w:pPr>
        <w:pStyle w:val="Comment"/>
        <w:rPr>
          <w:lang w:val="en-US"/>
        </w:rPr>
      </w:pPr>
      <w:r w:rsidRPr="00E76714">
        <w:rPr>
          <w:lang w:val="en-US"/>
        </w:rPr>
        <w:t>As needed…</w:t>
      </w:r>
    </w:p>
    <w:p w:rsidR="007E5917" w:rsidRPr="00E76714" w:rsidRDefault="00A124D2">
      <w:pPr>
        <w:pStyle w:val="Appendix"/>
        <w:numPr>
          <w:ilvl w:val="0"/>
          <w:numId w:val="0"/>
        </w:numPr>
        <w:rPr>
          <w:lang w:val="en-US"/>
        </w:rPr>
      </w:pPr>
      <w:bookmarkStart w:id="60" w:name="_Toc100721264"/>
      <w:bookmarkStart w:id="61" w:name="_Toc281742918"/>
      <w:r w:rsidRPr="00E76714">
        <w:rPr>
          <w:lang w:val="en-US"/>
        </w:rPr>
        <w:t>Appendix</w:t>
      </w:r>
      <w:r w:rsidR="007E5917" w:rsidRPr="00E76714">
        <w:rPr>
          <w:lang w:val="en-US"/>
        </w:rPr>
        <w:t xml:space="preserve"> A</w:t>
      </w:r>
      <w:bookmarkEnd w:id="60"/>
      <w:bookmarkEnd w:id="61"/>
    </w:p>
    <w:sectPr w:rsidR="007E5917" w:rsidRPr="00E76714" w:rsidSect="0003543C">
      <w:headerReference w:type="default" r:id="rId13"/>
      <w:footerReference w:type="default" r:id="rId14"/>
      <w:pgSz w:w="11907" w:h="16840" w:code="9"/>
      <w:pgMar w:top="1843" w:right="1134" w:bottom="851" w:left="1134" w:header="397" w:footer="27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891" w:rsidRDefault="00EA1891" w:rsidP="004401C3">
      <w:pPr>
        <w:spacing w:after="0"/>
      </w:pPr>
      <w:r>
        <w:separator/>
      </w:r>
    </w:p>
  </w:endnote>
  <w:endnote w:type="continuationSeparator" w:id="0">
    <w:p w:rsidR="00EA1891" w:rsidRDefault="00EA1891" w:rsidP="004401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0F3E6D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0F3E6D">
      <w:rPr>
        <w:sz w:val="16"/>
        <w:szCs w:val="16"/>
      </w:rPr>
      <w:fldChar w:fldCharType="separate"/>
    </w:r>
    <w:r w:rsidR="0055436C">
      <w:rPr>
        <w:noProof/>
        <w:sz w:val="16"/>
        <w:szCs w:val="16"/>
      </w:rPr>
      <w:t>ii</w:t>
    </w:r>
    <w:r w:rsidR="000F3E6D">
      <w:rPr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pBdr>
        <w:top w:val="single" w:sz="4" w:space="4" w:color="auto"/>
      </w:pBdr>
      <w:tabs>
        <w:tab w:val="right" w:pos="9639"/>
      </w:tabs>
      <w:rPr>
        <w:sz w:val="16"/>
        <w:szCs w:val="16"/>
      </w:rPr>
    </w:pPr>
    <w:r>
      <w:rPr>
        <w:sz w:val="16"/>
        <w:szCs w:val="16"/>
      </w:rPr>
      <w:t>Biomedizinische Informatik</w:t>
    </w:r>
    <w:r>
      <w:rPr>
        <w:sz w:val="16"/>
        <w:szCs w:val="16"/>
      </w:rPr>
      <w:tab/>
    </w:r>
    <w:fldSimple w:instr=" TITLE  \* MERGEFORMAT ">
      <w:r>
        <w:rPr>
          <w:sz w:val="16"/>
          <w:szCs w:val="16"/>
        </w:rPr>
        <w:t>Software Pflichtenheft</w:t>
      </w:r>
    </w:fldSimple>
    <w:r>
      <w:rPr>
        <w:sz w:val="16"/>
        <w:szCs w:val="16"/>
      </w:rPr>
      <w:tab/>
    </w:r>
    <w:r w:rsidR="000F3E6D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0F3E6D">
      <w:rPr>
        <w:sz w:val="16"/>
        <w:szCs w:val="16"/>
      </w:rPr>
      <w:fldChar w:fldCharType="separate"/>
    </w:r>
    <w:r w:rsidR="002F2EC8">
      <w:rPr>
        <w:noProof/>
        <w:sz w:val="16"/>
        <w:szCs w:val="16"/>
      </w:rPr>
      <w:t>2</w:t>
    </w:r>
    <w:r w:rsidR="000F3E6D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891" w:rsidRDefault="00EA1891" w:rsidP="004401C3">
      <w:pPr>
        <w:spacing w:after="0"/>
      </w:pPr>
      <w:r>
        <w:separator/>
      </w:r>
    </w:p>
  </w:footnote>
  <w:footnote w:type="continuationSeparator" w:id="0">
    <w:p w:rsidR="00EA1891" w:rsidRDefault="00EA1891" w:rsidP="004401C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jc w:val="right"/>
    </w:pPr>
    <w:r w:rsidRPr="00B85F28">
      <w:rPr>
        <w:noProof/>
        <w:lang w:val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-166370</wp:posOffset>
          </wp:positionH>
          <wp:positionV relativeFrom="margin">
            <wp:posOffset>-802640</wp:posOffset>
          </wp:positionV>
          <wp:extent cx="2331720" cy="356235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C3" w:rsidRDefault="004401C3">
    <w:pPr>
      <w:jc w:val="right"/>
    </w:pPr>
    <w:r w:rsidRPr="007C40F3">
      <w:rPr>
        <w:noProof/>
        <w:lang w:val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-169412</wp:posOffset>
          </wp:positionH>
          <wp:positionV relativeFrom="margin">
            <wp:posOffset>-798165</wp:posOffset>
          </wp:positionV>
          <wp:extent cx="2330745" cy="361507"/>
          <wp:effectExtent l="19050" t="0" r="0" b="0"/>
          <wp:wrapTopAndBottom/>
          <wp:docPr id="6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1720" cy="356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CAD588"/>
    <w:lvl w:ilvl="0">
      <w:start w:val="1"/>
      <w:numFmt w:val="decimal"/>
      <w:pStyle w:val="berschrift1"/>
      <w:lvlText w:val="%1."/>
      <w:lvlJc w:val="left"/>
      <w:pPr>
        <w:ind w:left="142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305294"/>
    <w:multiLevelType w:val="hybridMultilevel"/>
    <w:tmpl w:val="905EE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179E4"/>
    <w:multiLevelType w:val="hybridMultilevel"/>
    <w:tmpl w:val="CBDA05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16E5C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265F2"/>
    <w:multiLevelType w:val="hybridMultilevel"/>
    <w:tmpl w:val="53DA5F4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04344"/>
    <w:multiLevelType w:val="hybridMultilevel"/>
    <w:tmpl w:val="9DCAD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C7722"/>
    <w:multiLevelType w:val="hybridMultilevel"/>
    <w:tmpl w:val="D6004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51192"/>
    <w:multiLevelType w:val="hybridMultilevel"/>
    <w:tmpl w:val="99689C5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F4324"/>
    <w:multiLevelType w:val="hybridMultilevel"/>
    <w:tmpl w:val="8222D8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357486"/>
    <w:multiLevelType w:val="hybridMultilevel"/>
    <w:tmpl w:val="4F4EDD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B96B20"/>
    <w:multiLevelType w:val="hybridMultilevel"/>
    <w:tmpl w:val="FEB02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74E3"/>
    <w:multiLevelType w:val="hybridMultilevel"/>
    <w:tmpl w:val="CC2A1BE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defaultTabStop w:val="1134"/>
  <w:autoHyphenation/>
  <w:hyphenationZone w:val="142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/>
  <w:rsids>
    <w:rsidRoot w:val="007E5917"/>
    <w:rsid w:val="00002895"/>
    <w:rsid w:val="00006E52"/>
    <w:rsid w:val="00020535"/>
    <w:rsid w:val="0003543C"/>
    <w:rsid w:val="00036635"/>
    <w:rsid w:val="0006308D"/>
    <w:rsid w:val="000655E1"/>
    <w:rsid w:val="00076937"/>
    <w:rsid w:val="000852BE"/>
    <w:rsid w:val="0009442B"/>
    <w:rsid w:val="000958B7"/>
    <w:rsid w:val="000B06E7"/>
    <w:rsid w:val="000C078E"/>
    <w:rsid w:val="000D1833"/>
    <w:rsid w:val="000E75E0"/>
    <w:rsid w:val="000F3E6D"/>
    <w:rsid w:val="00105DD1"/>
    <w:rsid w:val="0010684E"/>
    <w:rsid w:val="00111705"/>
    <w:rsid w:val="00134A55"/>
    <w:rsid w:val="001518D7"/>
    <w:rsid w:val="00155BBB"/>
    <w:rsid w:val="00174E5A"/>
    <w:rsid w:val="00177636"/>
    <w:rsid w:val="001B0674"/>
    <w:rsid w:val="001E2062"/>
    <w:rsid w:val="001F57F0"/>
    <w:rsid w:val="001F7593"/>
    <w:rsid w:val="00226C6F"/>
    <w:rsid w:val="0026653E"/>
    <w:rsid w:val="002676E2"/>
    <w:rsid w:val="002741BF"/>
    <w:rsid w:val="00275D01"/>
    <w:rsid w:val="00296A86"/>
    <w:rsid w:val="002C00C5"/>
    <w:rsid w:val="002C322E"/>
    <w:rsid w:val="002D4735"/>
    <w:rsid w:val="002E2436"/>
    <w:rsid w:val="002E43C5"/>
    <w:rsid w:val="002F2EC8"/>
    <w:rsid w:val="00306227"/>
    <w:rsid w:val="00326462"/>
    <w:rsid w:val="0033504F"/>
    <w:rsid w:val="0034546A"/>
    <w:rsid w:val="00345482"/>
    <w:rsid w:val="00393D31"/>
    <w:rsid w:val="003B0778"/>
    <w:rsid w:val="003C1C66"/>
    <w:rsid w:val="003D62DC"/>
    <w:rsid w:val="003E0292"/>
    <w:rsid w:val="003E453D"/>
    <w:rsid w:val="00421AF1"/>
    <w:rsid w:val="004401C3"/>
    <w:rsid w:val="00450DC0"/>
    <w:rsid w:val="00464458"/>
    <w:rsid w:val="004676CD"/>
    <w:rsid w:val="00496F1B"/>
    <w:rsid w:val="004E0784"/>
    <w:rsid w:val="004E089D"/>
    <w:rsid w:val="004F4AE6"/>
    <w:rsid w:val="00500DC3"/>
    <w:rsid w:val="00534490"/>
    <w:rsid w:val="005527CD"/>
    <w:rsid w:val="0055436C"/>
    <w:rsid w:val="00590436"/>
    <w:rsid w:val="005911B7"/>
    <w:rsid w:val="005956C7"/>
    <w:rsid w:val="005A1B83"/>
    <w:rsid w:val="005A4B9F"/>
    <w:rsid w:val="005C1999"/>
    <w:rsid w:val="005E2F8B"/>
    <w:rsid w:val="0062427B"/>
    <w:rsid w:val="00626A42"/>
    <w:rsid w:val="006344C7"/>
    <w:rsid w:val="00636AA7"/>
    <w:rsid w:val="00636BD1"/>
    <w:rsid w:val="006618C7"/>
    <w:rsid w:val="00685B6E"/>
    <w:rsid w:val="0069235D"/>
    <w:rsid w:val="006A0319"/>
    <w:rsid w:val="006A2DB5"/>
    <w:rsid w:val="006B09F4"/>
    <w:rsid w:val="006C358B"/>
    <w:rsid w:val="006C5559"/>
    <w:rsid w:val="006E17AF"/>
    <w:rsid w:val="006E6BC4"/>
    <w:rsid w:val="0070490D"/>
    <w:rsid w:val="00726780"/>
    <w:rsid w:val="00747C82"/>
    <w:rsid w:val="00751655"/>
    <w:rsid w:val="00755DEC"/>
    <w:rsid w:val="00776A83"/>
    <w:rsid w:val="0077737C"/>
    <w:rsid w:val="00784C29"/>
    <w:rsid w:val="007906D3"/>
    <w:rsid w:val="00796738"/>
    <w:rsid w:val="007A4A09"/>
    <w:rsid w:val="007A4BEE"/>
    <w:rsid w:val="007B7326"/>
    <w:rsid w:val="007C40F3"/>
    <w:rsid w:val="007D40F0"/>
    <w:rsid w:val="007E5030"/>
    <w:rsid w:val="007E5917"/>
    <w:rsid w:val="007F6216"/>
    <w:rsid w:val="008110E4"/>
    <w:rsid w:val="0082601F"/>
    <w:rsid w:val="008273F3"/>
    <w:rsid w:val="00832461"/>
    <w:rsid w:val="0085259F"/>
    <w:rsid w:val="00894CD3"/>
    <w:rsid w:val="008B325A"/>
    <w:rsid w:val="008C54E1"/>
    <w:rsid w:val="008E2C7A"/>
    <w:rsid w:val="008E4009"/>
    <w:rsid w:val="008F2AF2"/>
    <w:rsid w:val="008F3723"/>
    <w:rsid w:val="008F3E56"/>
    <w:rsid w:val="00906031"/>
    <w:rsid w:val="0095758F"/>
    <w:rsid w:val="009808E3"/>
    <w:rsid w:val="00983DAB"/>
    <w:rsid w:val="0099647A"/>
    <w:rsid w:val="009A24E8"/>
    <w:rsid w:val="009C5CD9"/>
    <w:rsid w:val="00A124D2"/>
    <w:rsid w:val="00A13183"/>
    <w:rsid w:val="00A16FF7"/>
    <w:rsid w:val="00A215B4"/>
    <w:rsid w:val="00A23218"/>
    <w:rsid w:val="00A2683D"/>
    <w:rsid w:val="00A26D88"/>
    <w:rsid w:val="00A30293"/>
    <w:rsid w:val="00A344B7"/>
    <w:rsid w:val="00A35EE8"/>
    <w:rsid w:val="00A409C9"/>
    <w:rsid w:val="00A513DB"/>
    <w:rsid w:val="00A72A88"/>
    <w:rsid w:val="00AB2306"/>
    <w:rsid w:val="00AD3637"/>
    <w:rsid w:val="00AE04BE"/>
    <w:rsid w:val="00B134A5"/>
    <w:rsid w:val="00B17B67"/>
    <w:rsid w:val="00B22158"/>
    <w:rsid w:val="00B27310"/>
    <w:rsid w:val="00B3558A"/>
    <w:rsid w:val="00B37E5D"/>
    <w:rsid w:val="00B54A97"/>
    <w:rsid w:val="00B61890"/>
    <w:rsid w:val="00B63BF3"/>
    <w:rsid w:val="00B65191"/>
    <w:rsid w:val="00B71894"/>
    <w:rsid w:val="00B72D97"/>
    <w:rsid w:val="00B85F28"/>
    <w:rsid w:val="00B94944"/>
    <w:rsid w:val="00BA1AE4"/>
    <w:rsid w:val="00BC2E8C"/>
    <w:rsid w:val="00BD69CD"/>
    <w:rsid w:val="00BF3CA4"/>
    <w:rsid w:val="00C11436"/>
    <w:rsid w:val="00C35092"/>
    <w:rsid w:val="00C65787"/>
    <w:rsid w:val="00C865A5"/>
    <w:rsid w:val="00CB33AE"/>
    <w:rsid w:val="00CC2ABD"/>
    <w:rsid w:val="00CE16DD"/>
    <w:rsid w:val="00CE39FB"/>
    <w:rsid w:val="00CE45F0"/>
    <w:rsid w:val="00CF251B"/>
    <w:rsid w:val="00D14040"/>
    <w:rsid w:val="00D16137"/>
    <w:rsid w:val="00D34797"/>
    <w:rsid w:val="00D37E2D"/>
    <w:rsid w:val="00D4180B"/>
    <w:rsid w:val="00D57F61"/>
    <w:rsid w:val="00D66D0E"/>
    <w:rsid w:val="00D7037D"/>
    <w:rsid w:val="00D867A8"/>
    <w:rsid w:val="00DA03B2"/>
    <w:rsid w:val="00DB2E35"/>
    <w:rsid w:val="00DF699F"/>
    <w:rsid w:val="00E2520C"/>
    <w:rsid w:val="00E35A39"/>
    <w:rsid w:val="00E37C04"/>
    <w:rsid w:val="00E41691"/>
    <w:rsid w:val="00E512BE"/>
    <w:rsid w:val="00E76714"/>
    <w:rsid w:val="00E929EF"/>
    <w:rsid w:val="00E941CC"/>
    <w:rsid w:val="00EA1891"/>
    <w:rsid w:val="00EB3212"/>
    <w:rsid w:val="00EC1872"/>
    <w:rsid w:val="00ED47DE"/>
    <w:rsid w:val="00EE3DA0"/>
    <w:rsid w:val="00F21FC3"/>
    <w:rsid w:val="00F36D0C"/>
    <w:rsid w:val="00F53B0E"/>
    <w:rsid w:val="00FE0368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03543C"/>
    <w:pPr>
      <w:widowControl w:val="0"/>
      <w:spacing w:after="120" w:line="240" w:lineRule="auto"/>
      <w:jc w:val="both"/>
    </w:pPr>
    <w:rPr>
      <w:rFonts w:ascii="Verdana" w:hAnsi="Verdana" w:cs="Verdana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9"/>
    <w:qFormat/>
    <w:rsid w:val="0003543C"/>
    <w:pPr>
      <w:keepNext/>
      <w:pageBreakBefore/>
      <w:widowControl/>
      <w:numPr>
        <w:numId w:val="1"/>
      </w:numPr>
      <w:shd w:val="clear" w:color="auto" w:fill="E0E0E0"/>
      <w:tabs>
        <w:tab w:val="left" w:pos="680"/>
      </w:tabs>
      <w:spacing w:before="120" w:after="240"/>
      <w:ind w:left="0"/>
      <w:jc w:val="left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Textkrper"/>
    <w:link w:val="berschrift2Zchn"/>
    <w:uiPriority w:val="99"/>
    <w:qFormat/>
    <w:rsid w:val="0003543C"/>
    <w:pPr>
      <w:keepNext/>
      <w:widowControl/>
      <w:numPr>
        <w:ilvl w:val="1"/>
        <w:numId w:val="1"/>
      </w:numPr>
      <w:spacing w:before="24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Textkrper"/>
    <w:link w:val="berschrift3Zchn"/>
    <w:uiPriority w:val="99"/>
    <w:qFormat/>
    <w:rsid w:val="0003543C"/>
    <w:pPr>
      <w:widowControl/>
      <w:numPr>
        <w:ilvl w:val="2"/>
        <w:numId w:val="1"/>
      </w:numPr>
      <w:spacing w:before="240"/>
      <w:jc w:val="left"/>
      <w:outlineLvl w:val="2"/>
    </w:pPr>
    <w:rPr>
      <w:b/>
      <w:bCs/>
      <w:sz w:val="20"/>
      <w:szCs w:val="20"/>
    </w:rPr>
  </w:style>
  <w:style w:type="paragraph" w:styleId="berschrift4">
    <w:name w:val="heading 4"/>
    <w:basedOn w:val="Standard"/>
    <w:next w:val="Textkrper"/>
    <w:link w:val="berschrift4Zchn"/>
    <w:uiPriority w:val="99"/>
    <w:qFormat/>
    <w:rsid w:val="00636AA7"/>
    <w:pPr>
      <w:keepNext/>
      <w:spacing w:before="60" w:after="60"/>
      <w:outlineLvl w:val="3"/>
    </w:pPr>
    <w:rPr>
      <w:b/>
      <w:bCs/>
      <w:sz w:val="20"/>
      <w:szCs w:val="20"/>
    </w:rPr>
  </w:style>
  <w:style w:type="paragraph" w:styleId="berschrift5">
    <w:name w:val="heading 5"/>
    <w:basedOn w:val="Standard"/>
    <w:next w:val="Textkrper"/>
    <w:link w:val="berschrift5Zchn"/>
    <w:uiPriority w:val="99"/>
    <w:qFormat/>
    <w:rsid w:val="0003543C"/>
    <w:pPr>
      <w:spacing w:before="60" w:after="60"/>
      <w:outlineLvl w:val="4"/>
    </w:pPr>
    <w:rPr>
      <w:rFonts w:ascii="Frutiger 45 Light" w:hAnsi="Frutiger 45 Light" w:cs="Frutiger 45 Light"/>
      <w:i/>
      <w:iCs/>
    </w:rPr>
  </w:style>
  <w:style w:type="paragraph" w:styleId="berschrift6">
    <w:name w:val="heading 6"/>
    <w:basedOn w:val="Standard"/>
    <w:next w:val="Textkrper"/>
    <w:link w:val="berschrift6Zchn"/>
    <w:uiPriority w:val="99"/>
    <w:qFormat/>
    <w:rsid w:val="0003543C"/>
    <w:pPr>
      <w:spacing w:before="60" w:after="60"/>
      <w:outlineLvl w:val="5"/>
    </w:pPr>
    <w:rPr>
      <w:i/>
      <w:iCs/>
      <w:lang w:val="en-GB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3543C"/>
    <w:pPr>
      <w:numPr>
        <w:ilvl w:val="6"/>
        <w:numId w:val="1"/>
      </w:numPr>
      <w:spacing w:before="240" w:after="60"/>
      <w:outlineLvl w:val="6"/>
    </w:pPr>
    <w:rPr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3543C"/>
    <w:pPr>
      <w:numPr>
        <w:ilvl w:val="7"/>
        <w:numId w:val="1"/>
      </w:numPr>
      <w:spacing w:before="240" w:after="60"/>
      <w:outlineLvl w:val="7"/>
    </w:pPr>
    <w:rPr>
      <w:i/>
      <w:iCs/>
      <w:sz w:val="20"/>
      <w:szCs w:val="20"/>
      <w:lang w:val="en-GB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3543C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rsid w:val="0003543C"/>
    <w:rPr>
      <w:rFonts w:ascii="Verdana" w:hAnsi="Verdana" w:cs="Verdana"/>
      <w:b/>
      <w:bCs/>
      <w:sz w:val="28"/>
      <w:szCs w:val="28"/>
      <w:shd w:val="clear" w:color="auto" w:fill="E0E0E0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03543C"/>
    <w:rPr>
      <w:rFonts w:ascii="Verdana" w:hAnsi="Verdana" w:cs="Verdana"/>
      <w:b/>
      <w:bCs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03543C"/>
    <w:rPr>
      <w:rFonts w:ascii="Verdana" w:hAnsi="Verdana" w:cs="Verdana"/>
      <w:b/>
      <w:bCs/>
      <w:sz w:val="20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543C"/>
    <w:rPr>
      <w:rFonts w:asciiTheme="minorHAnsi" w:eastAsiaTheme="minorEastAsia" w:hAnsiTheme="minorHAnsi" w:cstheme="minorBidi"/>
      <w:b/>
      <w:bCs/>
      <w:sz w:val="28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543C"/>
    <w:rPr>
      <w:rFonts w:asciiTheme="minorHAnsi" w:eastAsiaTheme="minorEastAsia" w:hAnsiTheme="minorHAnsi" w:cstheme="minorBidi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543C"/>
    <w:rPr>
      <w:rFonts w:asciiTheme="minorHAnsi" w:eastAsiaTheme="minorEastAsia" w:hAnsiTheme="minorHAnsi" w:cstheme="minorBidi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3543C"/>
    <w:rPr>
      <w:rFonts w:ascii="Verdana" w:hAnsi="Verdana" w:cs="Verdana"/>
      <w:sz w:val="20"/>
      <w:szCs w:val="20"/>
      <w:lang w:val="en-GB"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3543C"/>
    <w:rPr>
      <w:rFonts w:ascii="Verdana" w:hAnsi="Verdana" w:cs="Verdana"/>
      <w:i/>
      <w:iCs/>
      <w:sz w:val="20"/>
      <w:szCs w:val="20"/>
      <w:lang w:val="en-GB"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3543C"/>
    <w:rPr>
      <w:rFonts w:ascii="Verdana" w:hAnsi="Verdana" w:cs="Verdana"/>
      <w:i/>
      <w:iCs/>
      <w:sz w:val="18"/>
      <w:szCs w:val="18"/>
      <w:lang w:val="en-GB" w:eastAsia="de-DE"/>
    </w:rPr>
  </w:style>
  <w:style w:type="paragraph" w:styleId="Textkrper">
    <w:name w:val="Body Text"/>
    <w:basedOn w:val="Standard"/>
    <w:link w:val="TextkrperZchn"/>
    <w:uiPriority w:val="99"/>
    <w:rsid w:val="0003543C"/>
    <w:pPr>
      <w:widowControl/>
    </w:pPr>
    <w:rPr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3543C"/>
    <w:rPr>
      <w:rFonts w:ascii="Verdana" w:hAnsi="Verdana" w:cs="Verdana"/>
      <w:lang w:eastAsia="de-DE"/>
    </w:rPr>
  </w:style>
  <w:style w:type="paragraph" w:customStyle="1" w:styleId="Content">
    <w:name w:val="Content"/>
    <w:basedOn w:val="berschrift1"/>
    <w:next w:val="Standard"/>
    <w:uiPriority w:val="99"/>
    <w:rsid w:val="0003543C"/>
    <w:pPr>
      <w:numPr>
        <w:numId w:val="0"/>
      </w:numPr>
      <w:jc w:val="center"/>
    </w:pPr>
  </w:style>
  <w:style w:type="paragraph" w:styleId="Titel">
    <w:name w:val="Title"/>
    <w:basedOn w:val="Standard"/>
    <w:link w:val="TitelZchn"/>
    <w:uiPriority w:val="99"/>
    <w:qFormat/>
    <w:rsid w:val="0003543C"/>
    <w:pPr>
      <w:keepNext/>
      <w:pageBreakBefore/>
      <w:spacing w:before="200" w:after="400"/>
      <w:jc w:val="center"/>
    </w:pPr>
    <w:rPr>
      <w:rFonts w:ascii="Garamond" w:hAnsi="Garamond" w:cs="Garamond"/>
      <w:b/>
      <w:bCs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543C"/>
    <w:rPr>
      <w:rFonts w:asciiTheme="majorHAnsi" w:eastAsiaTheme="majorEastAsia" w:hAnsiTheme="majorHAnsi" w:cstheme="majorBidi"/>
      <w:b/>
      <w:bCs/>
      <w:kern w:val="28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226C6F"/>
    <w:pPr>
      <w:tabs>
        <w:tab w:val="right" w:pos="9639"/>
      </w:tabs>
      <w:spacing w:before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rsid w:val="0003543C"/>
    <w:pPr>
      <w:tabs>
        <w:tab w:val="left" w:pos="720"/>
        <w:tab w:val="left" w:pos="851"/>
        <w:tab w:val="right" w:leader="dot" w:pos="9639"/>
      </w:tabs>
      <w:spacing w:after="0"/>
    </w:pPr>
    <w:rPr>
      <w:noProof/>
      <w:sz w:val="18"/>
      <w:szCs w:val="18"/>
    </w:rPr>
  </w:style>
  <w:style w:type="paragraph" w:styleId="Verzeichnis6">
    <w:name w:val="toc 6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88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10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spacing w:after="0"/>
      <w:ind w:left="1320"/>
    </w:pPr>
    <w:rPr>
      <w:sz w:val="18"/>
      <w:szCs w:val="18"/>
    </w:rPr>
  </w:style>
  <w:style w:type="paragraph" w:styleId="Beschriftung">
    <w:name w:val="caption"/>
    <w:basedOn w:val="Standard"/>
    <w:next w:val="Standard"/>
    <w:uiPriority w:val="99"/>
    <w:qFormat/>
    <w:rsid w:val="0003543C"/>
    <w:pPr>
      <w:spacing w:before="120" w:after="360"/>
      <w:jc w:val="center"/>
    </w:pPr>
    <w:rPr>
      <w:i/>
      <w:i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semiHidden/>
    <w:rsid w:val="0003543C"/>
    <w:pPr>
      <w:tabs>
        <w:tab w:val="right" w:leader="dot" w:pos="9979"/>
      </w:tabs>
      <w:spacing w:after="0"/>
      <w:ind w:left="440" w:hanging="440"/>
      <w:jc w:val="left"/>
    </w:pPr>
    <w:rPr>
      <w:sz w:val="20"/>
      <w:szCs w:val="20"/>
    </w:rPr>
  </w:style>
  <w:style w:type="paragraph" w:customStyle="1" w:styleId="Tabellenkopf">
    <w:name w:val="Tabellenkopf"/>
    <w:basedOn w:val="Standard"/>
    <w:uiPriority w:val="99"/>
    <w:rsid w:val="0003543C"/>
    <w:pPr>
      <w:keepNext/>
      <w:widowControl/>
      <w:spacing w:before="40" w:after="40"/>
      <w:jc w:val="left"/>
    </w:pPr>
    <w:rPr>
      <w:b/>
      <w:bCs/>
      <w:sz w:val="18"/>
      <w:szCs w:val="18"/>
    </w:rPr>
  </w:style>
  <w:style w:type="paragraph" w:customStyle="1" w:styleId="Tabellenstandard">
    <w:name w:val="Tabellenstandard"/>
    <w:basedOn w:val="Standard"/>
    <w:uiPriority w:val="99"/>
    <w:rsid w:val="0003543C"/>
    <w:pPr>
      <w:widowControl/>
      <w:spacing w:before="40" w:after="40"/>
    </w:pPr>
    <w:rPr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rsid w:val="0003543C"/>
    <w:pPr>
      <w:tabs>
        <w:tab w:val="right" w:leader="dot" w:pos="9979"/>
      </w:tabs>
      <w:ind w:left="220" w:hanging="220"/>
    </w:pPr>
  </w:style>
  <w:style w:type="paragraph" w:styleId="Funotentext">
    <w:name w:val="footnote text"/>
    <w:basedOn w:val="Standard"/>
    <w:link w:val="FunotentextZchn"/>
    <w:uiPriority w:val="99"/>
    <w:semiHidden/>
    <w:rsid w:val="0003543C"/>
    <w:pPr>
      <w:ind w:left="284" w:hanging="284"/>
    </w:pPr>
    <w:rPr>
      <w:rFonts w:ascii="Frutiger 45 Light" w:hAnsi="Frutiger 45 Light" w:cs="Frutiger 45 Light"/>
      <w:sz w:val="16"/>
      <w:szCs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354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35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3543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rsid w:val="0003543C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3543C"/>
    <w:rPr>
      <w:rFonts w:ascii="Verdana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rsid w:val="0003543C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rsid w:val="0003543C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3543C"/>
    <w:rPr>
      <w:rFonts w:ascii="Tahoma" w:hAnsi="Tahoma" w:cs="Tahoma"/>
      <w:sz w:val="16"/>
      <w:szCs w:val="16"/>
      <w:lang w:eastAsia="de-DE"/>
    </w:rPr>
  </w:style>
  <w:style w:type="paragraph" w:customStyle="1" w:styleId="Subjects">
    <w:name w:val="Subjects"/>
    <w:basedOn w:val="Standard"/>
    <w:uiPriority w:val="99"/>
    <w:rsid w:val="0070490D"/>
    <w:pPr>
      <w:framePr w:hSpace="181" w:wrap="notBeside" w:vAnchor="page" w:hAnchor="page" w:x="1129" w:y="13252"/>
      <w:widowControl/>
      <w:spacing w:line="288" w:lineRule="auto"/>
      <w:jc w:val="right"/>
    </w:pPr>
    <w:rPr>
      <w:b/>
      <w:bCs/>
      <w:sz w:val="18"/>
      <w:szCs w:val="18"/>
    </w:rPr>
  </w:style>
  <w:style w:type="paragraph" w:customStyle="1" w:styleId="AbstractS">
    <w:name w:val="AbstractS"/>
    <w:basedOn w:val="Standard"/>
    <w:uiPriority w:val="99"/>
    <w:rsid w:val="00636AA7"/>
    <w:pPr>
      <w:framePr w:hSpace="181" w:wrap="notBeside" w:vAnchor="page" w:hAnchor="page" w:x="1129" w:y="13252"/>
      <w:widowControl/>
      <w:spacing w:line="288" w:lineRule="auto"/>
    </w:pPr>
    <w:rPr>
      <w:sz w:val="18"/>
      <w:szCs w:val="18"/>
      <w:lang w:val="en-GB"/>
    </w:rPr>
  </w:style>
  <w:style w:type="paragraph" w:customStyle="1" w:styleId="DocumentTitle">
    <w:name w:val="DocumentTitle"/>
    <w:basedOn w:val="Standard"/>
    <w:uiPriority w:val="99"/>
    <w:rsid w:val="00636AA7"/>
    <w:pPr>
      <w:framePr w:wrap="auto" w:vAnchor="page" w:hAnchor="page" w:x="1128" w:y="5617"/>
      <w:widowControl/>
      <w:jc w:val="left"/>
    </w:pPr>
    <w:rPr>
      <w:rFonts w:ascii="Arial" w:hAnsi="Arial" w:cs="Arial"/>
      <w:sz w:val="28"/>
      <w:szCs w:val="28"/>
    </w:rPr>
  </w:style>
  <w:style w:type="paragraph" w:customStyle="1" w:styleId="Comment">
    <w:name w:val="Comment"/>
    <w:basedOn w:val="Standard"/>
    <w:autoRedefine/>
    <w:uiPriority w:val="99"/>
    <w:rsid w:val="00134A55"/>
    <w:pPr>
      <w:widowControl/>
      <w:overflowPunct w:val="0"/>
      <w:autoSpaceDE w:val="0"/>
      <w:autoSpaceDN w:val="0"/>
      <w:adjustRightInd w:val="0"/>
      <w:textAlignment w:val="baseline"/>
    </w:pPr>
    <w:rPr>
      <w:i/>
      <w:iCs/>
      <w:color w:val="000080"/>
      <w:sz w:val="18"/>
      <w:szCs w:val="18"/>
      <w:lang w:eastAsia="en-US"/>
    </w:rPr>
  </w:style>
  <w:style w:type="paragraph" w:customStyle="1" w:styleId="Appendices">
    <w:name w:val="Appendices"/>
    <w:basedOn w:val="berschrift1"/>
    <w:uiPriority w:val="99"/>
    <w:rsid w:val="0003543C"/>
  </w:style>
  <w:style w:type="paragraph" w:customStyle="1" w:styleId="Appendix">
    <w:name w:val="Appendix"/>
    <w:basedOn w:val="berschrift2"/>
    <w:uiPriority w:val="99"/>
    <w:rsid w:val="000354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4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4BE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E04BE"/>
    <w:rPr>
      <w:rFonts w:ascii="Verdana" w:hAnsi="Verdana" w:cs="Verdana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AE04B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E04BE"/>
    <w:rPr>
      <w:rFonts w:ascii="Verdana" w:hAnsi="Verdana" w:cs="Verdana"/>
      <w:lang w:eastAsia="de-DE"/>
    </w:rPr>
  </w:style>
  <w:style w:type="table" w:styleId="Tabellengitternetz">
    <w:name w:val="Table Grid"/>
    <w:basedOn w:val="NormaleTabelle"/>
    <w:uiPriority w:val="59"/>
    <w:rsid w:val="00E92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8B32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3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F7593"/>
    <w:pPr>
      <w:widowControl/>
      <w:spacing w:before="100" w:beforeAutospacing="1" w:after="119"/>
      <w:jc w:val="left"/>
    </w:pPr>
    <w:rPr>
      <w:rFonts w:ascii="Times New Roman" w:hAnsi="Times New Roman" w:cs="Times New Roman"/>
      <w:sz w:val="24"/>
      <w:szCs w:val="24"/>
      <w:lang w:val="de-DE"/>
    </w:rPr>
  </w:style>
  <w:style w:type="paragraph" w:customStyle="1" w:styleId="western1">
    <w:name w:val="western1"/>
    <w:basedOn w:val="Standard"/>
    <w:rsid w:val="001F7593"/>
    <w:pPr>
      <w:widowControl/>
      <w:spacing w:before="100" w:beforeAutospacing="1" w:after="0"/>
      <w:jc w:val="center"/>
    </w:pPr>
    <w:rPr>
      <w:rFonts w:ascii="Times New Roman" w:hAnsi="Times New Roman" w:cs="Times New Roman"/>
      <w:sz w:val="20"/>
      <w:szCs w:val="20"/>
      <w:lang w:val="de-DE"/>
    </w:rPr>
  </w:style>
  <w:style w:type="character" w:styleId="Hyperlink">
    <w:name w:val="Hyperlink"/>
    <w:basedOn w:val="Absatz-Standardschriftart"/>
    <w:uiPriority w:val="99"/>
    <w:semiHidden/>
    <w:unhideWhenUsed/>
    <w:rsid w:val="00A2683D"/>
    <w:rPr>
      <w:color w:val="0000FF"/>
      <w:u w:val="single"/>
    </w:rPr>
  </w:style>
  <w:style w:type="paragraph" w:customStyle="1" w:styleId="sdfootnote">
    <w:name w:val="sdfootnote"/>
    <w:basedOn w:val="Standard"/>
    <w:rsid w:val="00A2683D"/>
    <w:pPr>
      <w:widowControl/>
      <w:spacing w:before="100" w:beforeAutospacing="1" w:after="0"/>
      <w:ind w:left="284" w:hanging="284"/>
      <w:jc w:val="left"/>
    </w:pPr>
    <w:rPr>
      <w:rFonts w:ascii="Times New Roman" w:hAnsi="Times New Roman" w:cs="Times New Roman"/>
      <w:sz w:val="20"/>
      <w:szCs w:val="2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HSO\Ausbildung\OOAD\Sem%202004-2%20(Winter%20VZ%203.)\Projekt\SRS-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EFF31-569F-405F-BB28-B6FADC98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SRS-template</Template>
  <TotalTime>0</TotalTime>
  <Pages>17</Pages>
  <Words>1808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13174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Dominique Brodbeck</dc:creator>
  <cp:lastModifiedBy>Xandman</cp:lastModifiedBy>
  <cp:revision>22</cp:revision>
  <cp:lastPrinted>2005-04-08T10:00:00Z</cp:lastPrinted>
  <dcterms:created xsi:type="dcterms:W3CDTF">2010-12-14T16:28:00Z</dcterms:created>
  <dcterms:modified xsi:type="dcterms:W3CDTF">2011-01-03T07:20:00Z</dcterms:modified>
</cp:coreProperties>
</file>
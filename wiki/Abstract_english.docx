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Pr="003E7114" w:rsidRDefault="00AE4598">
      <w:pPr>
        <w:pStyle w:val="Titel"/>
        <w:rPr>
          <w:lang w:val="en-US"/>
        </w:rPr>
      </w:pPr>
      <w:r w:rsidRPr="003E7114">
        <w:rPr>
          <w:lang w:val="en-US"/>
        </w:rPr>
        <w:t xml:space="preserve">Newtonsche Axiom         </w:t>
      </w:r>
      <w:r w:rsidR="00161EC7" w:rsidRPr="003E7114">
        <w:rPr>
          <w:lang w:val="en-US"/>
        </w:rPr>
        <w:t>plot applic</w:t>
      </w:r>
      <w:r w:rsidRPr="003E7114">
        <w:rPr>
          <w:lang w:val="en-US"/>
        </w:rPr>
        <w:t>ation</w:t>
      </w:r>
    </w:p>
    <w:p w:rsidR="006239A3" w:rsidRPr="003E7114" w:rsidRDefault="00161EC7">
      <w:pPr>
        <w:pStyle w:val="Untertitel"/>
        <w:rPr>
          <w:lang w:val="en-US"/>
        </w:rPr>
      </w:pPr>
      <w:r w:rsidRPr="003E7114">
        <w:rPr>
          <w:lang w:val="en-US"/>
        </w:rPr>
        <w:t>Python Applic</w:t>
      </w:r>
      <w:r w:rsidR="00195683" w:rsidRPr="003E7114">
        <w:rPr>
          <w:lang w:val="en-US"/>
        </w:rPr>
        <w:t xml:space="preserve">ation </w:t>
      </w:r>
      <w:r w:rsidR="00600714">
        <w:rPr>
          <w:lang w:val="en-US"/>
        </w:rPr>
        <w:t>enabling</w:t>
      </w:r>
      <w:r w:rsidR="00195683" w:rsidRPr="003E7114">
        <w:rPr>
          <w:lang w:val="en-US"/>
        </w:rPr>
        <w:t xml:space="preserve"> Graphi</w:t>
      </w:r>
      <w:r w:rsidRPr="003E7114">
        <w:rPr>
          <w:lang w:val="en-US"/>
        </w:rPr>
        <w:t>cal</w:t>
      </w:r>
      <w:r w:rsidR="00195683" w:rsidRPr="003E7114">
        <w:rPr>
          <w:lang w:val="en-US"/>
        </w:rPr>
        <w:t xml:space="preserve"> </w:t>
      </w:r>
      <w:r w:rsidR="003E7114" w:rsidRPr="003E7114">
        <w:rPr>
          <w:lang w:val="en-US"/>
        </w:rPr>
        <w:t>representation</w:t>
      </w:r>
      <w:r w:rsidR="00600714">
        <w:rPr>
          <w:lang w:val="en-US"/>
        </w:rPr>
        <w:t>s</w:t>
      </w:r>
      <w:r w:rsidR="003E7114" w:rsidRPr="003E7114">
        <w:rPr>
          <w:lang w:val="en-US"/>
        </w:rPr>
        <w:t xml:space="preserve"> of</w:t>
      </w:r>
      <w:r w:rsidR="00195683" w:rsidRPr="003E7114">
        <w:rPr>
          <w:lang w:val="en-US"/>
        </w:rPr>
        <w:t xml:space="preserve"> </w:t>
      </w:r>
      <w:r w:rsidR="003E7114">
        <w:rPr>
          <w:lang w:val="en-US"/>
        </w:rPr>
        <w:t>measured Data</w:t>
      </w:r>
    </w:p>
    <w:p w:rsidR="00195683" w:rsidRPr="003E7114" w:rsidRDefault="008440A0" w:rsidP="00195683">
      <w:pPr>
        <w:pStyle w:val="Textkrper"/>
        <w:ind w:firstLine="0"/>
        <w:jc w:val="left"/>
        <w:rPr>
          <w:lang w:val="en-US"/>
        </w:rPr>
      </w:pPr>
      <w:r>
        <w:rPr>
          <w:lang w:val="en-US"/>
        </w:rPr>
        <w:t>Supervising tut</w:t>
      </w:r>
      <w:r w:rsidR="003E7114" w:rsidRPr="003E7114">
        <w:rPr>
          <w:lang w:val="en-US"/>
        </w:rPr>
        <w:t>ors</w:t>
      </w:r>
      <w:r w:rsidR="00195683" w:rsidRPr="003E7114">
        <w:rPr>
          <w:lang w:val="en-US"/>
        </w:rPr>
        <w:t xml:space="preserve">: Dominique </w:t>
      </w:r>
      <w:proofErr w:type="spellStart"/>
      <w:r w:rsidR="00195683" w:rsidRPr="003E7114">
        <w:rPr>
          <w:lang w:val="en-US"/>
        </w:rPr>
        <w:t>Brodbeck</w:t>
      </w:r>
      <w:proofErr w:type="spellEnd"/>
      <w:r w:rsidR="00195683" w:rsidRPr="003E7114">
        <w:rPr>
          <w:lang w:val="en-US"/>
        </w:rPr>
        <w:t xml:space="preserve">, Markus </w:t>
      </w:r>
      <w:proofErr w:type="spellStart"/>
      <w:r w:rsidR="00195683" w:rsidRPr="003E7114">
        <w:rPr>
          <w:lang w:val="en-US"/>
        </w:rPr>
        <w:t>Degen</w:t>
      </w:r>
      <w:proofErr w:type="spellEnd"/>
      <w:r w:rsidR="00195683" w:rsidRPr="003E7114">
        <w:rPr>
          <w:lang w:val="en-US"/>
        </w:rPr>
        <w:br/>
      </w:r>
      <w:r w:rsidR="003E7114">
        <w:rPr>
          <w:lang w:val="en-US"/>
        </w:rPr>
        <w:t>Developer</w:t>
      </w:r>
      <w:r w:rsidR="00195683" w:rsidRPr="003E7114">
        <w:rPr>
          <w:lang w:val="en-US"/>
        </w:rPr>
        <w:t xml:space="preserve">: John Truong, Daniel </w:t>
      </w:r>
      <w:proofErr w:type="spellStart"/>
      <w:r w:rsidR="00195683" w:rsidRPr="003E7114">
        <w:rPr>
          <w:lang w:val="en-US"/>
        </w:rPr>
        <w:t>Xander</w:t>
      </w:r>
      <w:proofErr w:type="spellEnd"/>
    </w:p>
    <w:p w:rsidR="006239A3" w:rsidRPr="002B0684" w:rsidRDefault="003E7114" w:rsidP="00195683">
      <w:pPr>
        <w:pStyle w:val="berschrift1"/>
        <w:jc w:val="left"/>
        <w:rPr>
          <w:lang w:val="de-CH"/>
        </w:rPr>
      </w:pPr>
      <w:r>
        <w:t>Abstract</w:t>
      </w:r>
    </w:p>
    <w:p w:rsidR="00114E6D" w:rsidRPr="003F026D" w:rsidRDefault="003E7114" w:rsidP="00195683">
      <w:pPr>
        <w:pStyle w:val="Textkrper"/>
        <w:ind w:firstLine="0"/>
        <w:rPr>
          <w:lang w:val="en-US"/>
        </w:rPr>
      </w:pPr>
      <w:r w:rsidRPr="00C96563">
        <w:rPr>
          <w:lang w:val="en-US"/>
        </w:rPr>
        <w:t>The graphical representation</w:t>
      </w:r>
      <w:r w:rsidR="00C96563">
        <w:rPr>
          <w:lang w:val="en-US"/>
        </w:rPr>
        <w:t xml:space="preserve"> of measuring</w:t>
      </w:r>
      <w:r w:rsidRPr="00C96563">
        <w:rPr>
          <w:lang w:val="en-US"/>
        </w:rPr>
        <w:t xml:space="preserve"> data </w:t>
      </w:r>
      <w:r w:rsidR="00114E6D" w:rsidRPr="00C96563">
        <w:rPr>
          <w:lang w:val="en-US"/>
        </w:rPr>
        <w:t>generated by scientific experiments usually h</w:t>
      </w:r>
      <w:r w:rsidR="008D17ED">
        <w:rPr>
          <w:lang w:val="en-US"/>
        </w:rPr>
        <w:t>as</w:t>
      </w:r>
      <w:r w:rsidR="00114E6D" w:rsidRPr="00C96563">
        <w:rPr>
          <w:lang w:val="en-US"/>
        </w:rPr>
        <w:t xml:space="preserve"> a strong influence on the analysis process.</w:t>
      </w:r>
      <w:r w:rsidR="005939FC" w:rsidRPr="00C96563">
        <w:rPr>
          <w:lang w:val="en-US"/>
        </w:rPr>
        <w:t xml:space="preserve"> The detection of correlation and causality between</w:t>
      </w:r>
      <w:r w:rsidR="00C96563">
        <w:rPr>
          <w:lang w:val="en-US"/>
        </w:rPr>
        <w:t xml:space="preserve"> measured data points is</w:t>
      </w:r>
      <w:r w:rsidR="008D17ED">
        <w:rPr>
          <w:lang w:val="en-US"/>
        </w:rPr>
        <w:t xml:space="preserve"> often highly</w:t>
      </w:r>
      <w:r w:rsidR="00C96563">
        <w:rPr>
          <w:lang w:val="en-US"/>
        </w:rPr>
        <w:t xml:space="preserve"> simplified </w:t>
      </w:r>
      <w:r w:rsidR="00A73258">
        <w:rPr>
          <w:lang w:val="en-US"/>
        </w:rPr>
        <w:t xml:space="preserve">viewing a graphical plot compared to a pure numeric representation. The major goal of this project was to </w:t>
      </w:r>
      <w:r w:rsidR="00A3070D">
        <w:rPr>
          <w:lang w:val="en-US"/>
        </w:rPr>
        <w:t>build</w:t>
      </w:r>
      <w:r w:rsidR="00A73258">
        <w:rPr>
          <w:lang w:val="en-US"/>
        </w:rPr>
        <w:t xml:space="preserve"> </w:t>
      </w:r>
      <w:proofErr w:type="gramStart"/>
      <w:r w:rsidR="00A73258">
        <w:rPr>
          <w:lang w:val="en-US"/>
        </w:rPr>
        <w:t>a</w:t>
      </w:r>
      <w:proofErr w:type="gramEnd"/>
      <w:r w:rsidR="00A73258">
        <w:rPr>
          <w:lang w:val="en-US"/>
        </w:rPr>
        <w:t xml:space="preserve"> easy to use and </w:t>
      </w:r>
      <w:r w:rsidR="00DA3DD6">
        <w:rPr>
          <w:lang w:val="en-US"/>
        </w:rPr>
        <w:t>all the same versatile</w:t>
      </w:r>
      <w:r w:rsidR="00A73258">
        <w:rPr>
          <w:lang w:val="en-US"/>
        </w:rPr>
        <w:t xml:space="preserve"> application</w:t>
      </w:r>
      <w:r w:rsidR="00A3070D">
        <w:rPr>
          <w:lang w:val="en-US"/>
        </w:rPr>
        <w:t>,</w:t>
      </w:r>
      <w:r w:rsidR="00DA3DD6">
        <w:rPr>
          <w:lang w:val="en-US"/>
        </w:rPr>
        <w:t xml:space="preserve"> which can be used by experimental groups in order to generate an 2-dimensional plot of measured data. The application is </w:t>
      </w:r>
      <w:r w:rsidR="00DA3DD6" w:rsidRPr="00DA3DD6">
        <w:rPr>
          <w:rStyle w:val="equals"/>
          <w:lang w:val="en-US"/>
        </w:rPr>
        <w:t>capable</w:t>
      </w:r>
      <w:r w:rsidR="00DA3DD6" w:rsidRPr="003F026D">
        <w:rPr>
          <w:rStyle w:val="equals"/>
          <w:lang w:val="en-US"/>
        </w:rPr>
        <w:t xml:space="preserve"> of </w:t>
      </w:r>
      <w:r w:rsidR="003F026D" w:rsidRPr="003F026D">
        <w:rPr>
          <w:rStyle w:val="equals"/>
          <w:lang w:val="en-US"/>
        </w:rPr>
        <w:t xml:space="preserve">comparing different </w:t>
      </w:r>
      <w:r w:rsidR="003F026D">
        <w:rPr>
          <w:rStyle w:val="equals"/>
          <w:lang w:val="en-US"/>
        </w:rPr>
        <w:t>measurement series distinguishing them</w:t>
      </w:r>
      <w:r w:rsidR="003F026D" w:rsidRPr="003F026D">
        <w:rPr>
          <w:rStyle w:val="equals"/>
          <w:lang w:val="en-US"/>
        </w:rPr>
        <w:t xml:space="preserve"> by color.</w:t>
      </w:r>
      <w:r w:rsidR="003F026D">
        <w:rPr>
          <w:rStyle w:val="equals"/>
          <w:lang w:val="en-US"/>
        </w:rPr>
        <w:t xml:space="preserve"> Moreover it is able to draw different </w:t>
      </w:r>
      <w:r w:rsidR="00F656EF">
        <w:rPr>
          <w:rStyle w:val="equals"/>
          <w:lang w:val="en-US"/>
        </w:rPr>
        <w:t xml:space="preserve">representations of data such as dot diagram, linear regression, line graph and </w:t>
      </w:r>
      <w:proofErr w:type="gramStart"/>
      <w:r w:rsidR="00F656EF">
        <w:rPr>
          <w:rStyle w:val="equals"/>
          <w:lang w:val="en-US"/>
        </w:rPr>
        <w:t>a</w:t>
      </w:r>
      <w:proofErr w:type="gramEnd"/>
      <w:r w:rsidR="00F656EF">
        <w:rPr>
          <w:rStyle w:val="equals"/>
          <w:lang w:val="en-US"/>
        </w:rPr>
        <w:t xml:space="preserve"> approximated function. Measured data can be imported f</w:t>
      </w:r>
      <w:r w:rsidR="00642E72">
        <w:rPr>
          <w:rStyle w:val="equals"/>
          <w:lang w:val="en-US"/>
        </w:rPr>
        <w:t>rom a</w:t>
      </w:r>
      <w:r w:rsidR="00F656EF">
        <w:rPr>
          <w:rStyle w:val="equals"/>
          <w:lang w:val="en-US"/>
        </w:rPr>
        <w:t xml:space="preserve"> </w:t>
      </w:r>
      <w:proofErr w:type="spellStart"/>
      <w:r w:rsidR="00F656EF">
        <w:rPr>
          <w:rStyle w:val="equals"/>
          <w:lang w:val="en-US"/>
        </w:rPr>
        <w:t>csv</w:t>
      </w:r>
      <w:proofErr w:type="spellEnd"/>
      <w:r w:rsidR="00F656EF">
        <w:rPr>
          <w:rStyle w:val="equals"/>
          <w:lang w:val="en-US"/>
        </w:rPr>
        <w:t xml:space="preserve">-file. </w:t>
      </w:r>
      <w:r w:rsidR="00642E72">
        <w:rPr>
          <w:rStyle w:val="equals"/>
          <w:lang w:val="en-US"/>
        </w:rPr>
        <w:t>This altogether</w:t>
      </w:r>
      <w:r w:rsidR="00F656EF">
        <w:rPr>
          <w:rStyle w:val="equals"/>
          <w:lang w:val="en-US"/>
        </w:rPr>
        <w:t xml:space="preserve"> </w:t>
      </w:r>
      <w:r w:rsidR="00642E72">
        <w:rPr>
          <w:rStyle w:val="equals"/>
          <w:lang w:val="en-US"/>
        </w:rPr>
        <w:t xml:space="preserve">provides </w:t>
      </w:r>
      <w:proofErr w:type="gramStart"/>
      <w:r w:rsidR="00642E72">
        <w:rPr>
          <w:rStyle w:val="equals"/>
          <w:lang w:val="en-US"/>
        </w:rPr>
        <w:t>an</w:t>
      </w:r>
      <w:proofErr w:type="gramEnd"/>
      <w:r w:rsidR="00642E72">
        <w:rPr>
          <w:rStyle w:val="equals"/>
          <w:lang w:val="en-US"/>
        </w:rPr>
        <w:t xml:space="preserve"> fast and straightforward alternative to comparable plotting applications with higher complexity. The knowledge which we gained</w:t>
      </w:r>
      <w:r w:rsidR="00A3070D">
        <w:rPr>
          <w:rStyle w:val="equals"/>
          <w:lang w:val="en-US"/>
        </w:rPr>
        <w:t>,</w:t>
      </w:r>
      <w:r w:rsidR="00642E72">
        <w:rPr>
          <w:rStyle w:val="equals"/>
          <w:lang w:val="en-US"/>
        </w:rPr>
        <w:t xml:space="preserve"> both in python programming and </w:t>
      </w:r>
      <w:r w:rsidR="00A3070D">
        <w:rPr>
          <w:rStyle w:val="equals"/>
          <w:lang w:val="en-US"/>
        </w:rPr>
        <w:t>project management, provides a solid basis regarding future projects.</w:t>
      </w:r>
    </w:p>
    <w:sectPr w:rsidR="00114E6D" w:rsidRPr="003F026D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4E6" w:rsidRDefault="000664E6">
      <w:r>
        <w:separator/>
      </w:r>
    </w:p>
  </w:endnote>
  <w:endnote w:type="continuationSeparator" w:id="0">
    <w:p w:rsidR="000664E6" w:rsidRDefault="00066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4E6" w:rsidRDefault="000664E6">
      <w:r>
        <w:separator/>
      </w:r>
    </w:p>
  </w:footnote>
  <w:footnote w:type="continuationSeparator" w:id="0">
    <w:p w:rsidR="000664E6" w:rsidRDefault="000664E6">
      <w:r>
        <w:separator/>
      </w:r>
    </w:p>
  </w:footnote>
  <w:footnote w:type="continuationNotice" w:id="1">
    <w:p w:rsidR="000664E6" w:rsidRDefault="000664E6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17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664E6"/>
    <w:rsid w:val="000C4E6C"/>
    <w:rsid w:val="00114E6D"/>
    <w:rsid w:val="00161EC7"/>
    <w:rsid w:val="00195683"/>
    <w:rsid w:val="0026284D"/>
    <w:rsid w:val="002963A8"/>
    <w:rsid w:val="002A273D"/>
    <w:rsid w:val="002B0684"/>
    <w:rsid w:val="002E02F4"/>
    <w:rsid w:val="003E7114"/>
    <w:rsid w:val="003F026D"/>
    <w:rsid w:val="00415441"/>
    <w:rsid w:val="00562398"/>
    <w:rsid w:val="005939FC"/>
    <w:rsid w:val="00600714"/>
    <w:rsid w:val="006239A3"/>
    <w:rsid w:val="0063374A"/>
    <w:rsid w:val="00642E72"/>
    <w:rsid w:val="00826315"/>
    <w:rsid w:val="008440A0"/>
    <w:rsid w:val="008D17ED"/>
    <w:rsid w:val="009F302B"/>
    <w:rsid w:val="00A3070D"/>
    <w:rsid w:val="00A73258"/>
    <w:rsid w:val="00A90782"/>
    <w:rsid w:val="00AE4598"/>
    <w:rsid w:val="00C03407"/>
    <w:rsid w:val="00C753E6"/>
    <w:rsid w:val="00C96563"/>
    <w:rsid w:val="00D25226"/>
    <w:rsid w:val="00DA3DD6"/>
    <w:rsid w:val="00E47A96"/>
    <w:rsid w:val="00E55A31"/>
    <w:rsid w:val="00F6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02F4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2E02F4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2E02F4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2E02F4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2E02F4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2E02F4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2E02F4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2E02F4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2E02F4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2E02F4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2E02F4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2E02F4"/>
    <w:rPr>
      <w:sz w:val="21"/>
      <w:szCs w:val="21"/>
    </w:rPr>
  </w:style>
  <w:style w:type="paragraph" w:styleId="Index2">
    <w:name w:val="index 2"/>
    <w:basedOn w:val="Standard"/>
    <w:semiHidden/>
    <w:rsid w:val="002E02F4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2E02F4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2E02F4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2E02F4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2E02F4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2E02F4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2E02F4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2E02F4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2E02F4"/>
    <w:rPr>
      <w:i/>
    </w:rPr>
  </w:style>
  <w:style w:type="paragraph" w:styleId="Funotentext">
    <w:name w:val="footnote text"/>
    <w:basedOn w:val="Standard"/>
    <w:semiHidden/>
    <w:rsid w:val="002E02F4"/>
  </w:style>
  <w:style w:type="paragraph" w:styleId="Kommentartext">
    <w:name w:val="annotation text"/>
    <w:basedOn w:val="Standard"/>
    <w:semiHidden/>
    <w:rsid w:val="002E02F4"/>
  </w:style>
  <w:style w:type="paragraph" w:styleId="Indexberschrift">
    <w:name w:val="index heading"/>
    <w:basedOn w:val="Standard"/>
    <w:next w:val="Index1"/>
    <w:semiHidden/>
    <w:rsid w:val="002E02F4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2E02F4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2E02F4"/>
  </w:style>
  <w:style w:type="paragraph" w:styleId="Endnotentext">
    <w:name w:val="endnote text"/>
    <w:basedOn w:val="Standard"/>
    <w:semiHidden/>
    <w:rsid w:val="002E02F4"/>
  </w:style>
  <w:style w:type="paragraph" w:styleId="Rechtsgrundlagenverzeichnis">
    <w:name w:val="table of authorities"/>
    <w:basedOn w:val="Standard"/>
    <w:semiHidden/>
    <w:rsid w:val="002E02F4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2E02F4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2E02F4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2E02F4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2E02F4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2E02F4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2E02F4"/>
  </w:style>
  <w:style w:type="character" w:customStyle="1" w:styleId="BlockQuotationChar">
    <w:name w:val="Block Quotation Char"/>
    <w:basedOn w:val="Absatz-Standardschriftart"/>
    <w:link w:val="Zitatblock"/>
    <w:rsid w:val="002E02F4"/>
  </w:style>
  <w:style w:type="paragraph" w:customStyle="1" w:styleId="Zitatblock">
    <w:name w:val="Zitatblock"/>
    <w:basedOn w:val="Textkrper"/>
    <w:link w:val="BlockQuotationChar"/>
    <w:rsid w:val="002E02F4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2E02F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2E02F4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2E02F4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2E02F4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2E02F4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2E02F4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2E02F4"/>
  </w:style>
  <w:style w:type="paragraph" w:customStyle="1" w:styleId="Nummerierung">
    <w:name w:val="Nummerierung"/>
    <w:basedOn w:val="Standard"/>
    <w:link w:val="NumberedListChar"/>
    <w:rsid w:val="002E02F4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2E02F4"/>
  </w:style>
  <w:style w:type="paragraph" w:customStyle="1" w:styleId="NummerierungFett">
    <w:name w:val="Nummerierung Fett"/>
    <w:basedOn w:val="Nummerierung"/>
    <w:link w:val="NumberedListBoldChar"/>
    <w:rsid w:val="002E02F4"/>
    <w:rPr>
      <w:b/>
      <w:bCs/>
    </w:rPr>
  </w:style>
  <w:style w:type="paragraph" w:customStyle="1" w:styleId="Zeilenabstand">
    <w:name w:val="Zeilenabstand"/>
    <w:basedOn w:val="Standard"/>
    <w:rsid w:val="002E02F4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2E02F4"/>
    <w:rPr>
      <w:vertAlign w:val="superscript"/>
    </w:rPr>
  </w:style>
  <w:style w:type="character" w:styleId="Kommentarzeichen">
    <w:name w:val="annotation reference"/>
    <w:semiHidden/>
    <w:rsid w:val="002E02F4"/>
    <w:rPr>
      <w:sz w:val="16"/>
    </w:rPr>
  </w:style>
  <w:style w:type="character" w:styleId="Seitenzahl">
    <w:name w:val="page number"/>
    <w:rsid w:val="002E02F4"/>
    <w:rPr>
      <w:sz w:val="24"/>
    </w:rPr>
  </w:style>
  <w:style w:type="character" w:styleId="Endnotenzeichen">
    <w:name w:val="endnote reference"/>
    <w:semiHidden/>
    <w:rsid w:val="002E02F4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2E02F4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2E02F4"/>
  </w:style>
  <w:style w:type="character" w:customStyle="1" w:styleId="ZitatblockZeichen">
    <w:name w:val="Zitatblock Zeichen"/>
    <w:basedOn w:val="Absatz-Standardschriftart"/>
    <w:link w:val="BlockQuotation"/>
    <w:locked/>
    <w:rsid w:val="002E02F4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2E02F4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2E02F4"/>
  </w:style>
  <w:style w:type="character" w:customStyle="1" w:styleId="NummerierungZeichen">
    <w:name w:val="Nummerierung Zeichen"/>
    <w:basedOn w:val="Absatz-Standardschriftart"/>
    <w:link w:val="NumberedList"/>
    <w:locked/>
    <w:rsid w:val="002E02F4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2E02F4"/>
  </w:style>
  <w:style w:type="character" w:customStyle="1" w:styleId="NummerierungFettZeichen">
    <w:name w:val="Nummerierung Fett Zeichen"/>
    <w:basedOn w:val="NummerierungZeichen"/>
    <w:link w:val="NumberedListBold"/>
    <w:locked/>
    <w:rsid w:val="002E02F4"/>
    <w:rPr>
      <w:b/>
      <w:bCs/>
    </w:rPr>
  </w:style>
  <w:style w:type="table" w:customStyle="1" w:styleId="NormaleTabelle1">
    <w:name w:val="Normale Tabelle1"/>
    <w:semiHidden/>
    <w:rsid w:val="002E02F4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2E02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2E02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939FC"/>
    <w:rPr>
      <w:color w:val="0000FF"/>
      <w:u w:val="single"/>
    </w:rPr>
  </w:style>
  <w:style w:type="character" w:customStyle="1" w:styleId="equals">
    <w:name w:val="equals"/>
    <w:basedOn w:val="Absatz-Standardschriftart"/>
    <w:rsid w:val="00DA3D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108FC-F6D2-4501-BBDE-A68D0EFD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9</cp:revision>
  <dcterms:created xsi:type="dcterms:W3CDTF">2011-01-04T10:48:00Z</dcterms:created>
  <dcterms:modified xsi:type="dcterms:W3CDTF">2011-01-04T13:52:00Z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
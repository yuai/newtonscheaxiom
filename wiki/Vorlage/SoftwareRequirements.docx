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5637"/>
        <w:gridCol w:w="2585"/>
      </w:tblGrid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r w:rsidRPr="008273F3">
              <w:t>Version Nr.:</w:t>
            </w:r>
          </w:p>
        </w:tc>
        <w:tc>
          <w:tcPr>
            <w:tcW w:w="2585" w:type="dxa"/>
          </w:tcPr>
          <w:p w:rsidR="007E5917" w:rsidRPr="008273F3" w:rsidRDefault="008F2AF2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>0.</w:t>
            </w:r>
            <w:r w:rsidR="00AE04BE" w:rsidRPr="008273F3">
              <w:rPr>
                <w:lang w:val="de-CH"/>
              </w:rPr>
              <w:t>1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proofErr w:type="spellStart"/>
            <w:r w:rsidRPr="008273F3">
              <w:t>Aut</w:t>
            </w:r>
            <w:r w:rsidR="005911B7" w:rsidRPr="008273F3">
              <w:t>h</w:t>
            </w:r>
            <w:r w:rsidRPr="008273F3">
              <w:t>or</w:t>
            </w:r>
            <w:proofErr w:type="spellEnd"/>
            <w:r w:rsidRPr="008273F3">
              <w:t>:</w:t>
            </w:r>
          </w:p>
        </w:tc>
        <w:tc>
          <w:tcPr>
            <w:tcW w:w="2585" w:type="dxa"/>
          </w:tcPr>
          <w:p w:rsidR="00AE04BE" w:rsidRPr="008273F3" w:rsidRDefault="00AE04BE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>John Truong</w:t>
            </w:r>
          </w:p>
          <w:p w:rsidR="007E5917" w:rsidRPr="008273F3" w:rsidRDefault="00AE04BE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 xml:space="preserve">Daniel </w:t>
            </w:r>
            <w:proofErr w:type="spellStart"/>
            <w:r w:rsidRPr="008273F3">
              <w:rPr>
                <w:lang w:val="de-CH"/>
              </w:rPr>
              <w:t>Xander</w:t>
            </w:r>
            <w:proofErr w:type="spellEnd"/>
            <w:r w:rsidR="007E5917" w:rsidRPr="008273F3">
              <w:rPr>
                <w:lang w:val="de-CH"/>
              </w:rPr>
              <w:t xml:space="preserve"> 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5911B7">
            <w:pPr>
              <w:pStyle w:val="Subjects"/>
              <w:framePr w:wrap="notBeside" w:x="2513"/>
            </w:pPr>
            <w:r w:rsidRPr="008273F3">
              <w:t>Date Last</w:t>
            </w:r>
            <w:r w:rsidR="00A513DB" w:rsidRPr="008273F3">
              <w:t xml:space="preserve"> Revision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7E5917" w:rsidRPr="008273F3" w:rsidRDefault="00751655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>
              <w:rPr>
                <w:lang w:val="de-CH"/>
              </w:rPr>
              <w:t>05</w:t>
            </w:r>
            <w:r w:rsidR="007E5917" w:rsidRPr="008273F3">
              <w:rPr>
                <w:lang w:val="de-CH"/>
              </w:rPr>
              <w:t>.</w:t>
            </w:r>
            <w:r w:rsidR="00AE04BE" w:rsidRPr="008273F3">
              <w:rPr>
                <w:lang w:val="de-CH"/>
              </w:rPr>
              <w:t>12</w:t>
            </w:r>
            <w:r w:rsidR="007E5917" w:rsidRPr="008273F3">
              <w:rPr>
                <w:lang w:val="de-CH"/>
              </w:rPr>
              <w:t>.</w:t>
            </w:r>
            <w:r w:rsidR="00AE04BE" w:rsidRPr="008273F3">
              <w:rPr>
                <w:lang w:val="de-CH"/>
              </w:rPr>
              <w:t>2010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5911B7">
            <w:pPr>
              <w:pStyle w:val="Subjects"/>
              <w:framePr w:wrap="notBeside" w:x="2513"/>
            </w:pPr>
            <w:proofErr w:type="spellStart"/>
            <w:r w:rsidRPr="008273F3">
              <w:t>Document</w:t>
            </w:r>
            <w:proofErr w:type="spellEnd"/>
            <w:r w:rsidRPr="008273F3">
              <w:t xml:space="preserve"> State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7E5917" w:rsidRPr="008273F3" w:rsidRDefault="005911B7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proofErr w:type="spellStart"/>
            <w:r w:rsidRPr="008273F3">
              <w:rPr>
                <w:lang w:val="de-CH"/>
              </w:rPr>
              <w:t>Draft</w:t>
            </w:r>
            <w:proofErr w:type="spellEnd"/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r w:rsidRPr="008273F3">
              <w:t>File:</w:t>
            </w:r>
          </w:p>
        </w:tc>
        <w:tc>
          <w:tcPr>
            <w:tcW w:w="2585" w:type="dxa"/>
          </w:tcPr>
          <w:p w:rsidR="007E5917" w:rsidRPr="008273F3" w:rsidRDefault="00C35092">
            <w:pPr>
              <w:pStyle w:val="Textkrper"/>
              <w:framePr w:wrap="auto" w:hAnchor="text" w:x="2513"/>
              <w:spacing w:after="0"/>
              <w:jc w:val="right"/>
            </w:pPr>
            <w:fldSimple w:instr=" FILENAME  \* MERGEFORMAT ">
              <w:r w:rsidR="007E5917" w:rsidRPr="008273F3">
                <w:t>Dokument1</w:t>
              </w:r>
            </w:fldSimple>
          </w:p>
        </w:tc>
      </w:tr>
    </w:tbl>
    <w:p w:rsidR="007E5917" w:rsidRPr="008273F3" w:rsidRDefault="002D4735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  <w:r w:rsidRPr="008273F3">
        <w:rPr>
          <w:rFonts w:ascii="Verdana" w:hAnsi="Verdana" w:cs="Verdana"/>
          <w:noProof/>
          <w:kern w:val="0"/>
          <w:sz w:val="28"/>
          <w:szCs w:val="28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213360</wp:posOffset>
            </wp:positionH>
            <wp:positionV relativeFrom="margin">
              <wp:posOffset>-624205</wp:posOffset>
            </wp:positionV>
            <wp:extent cx="3341370" cy="502920"/>
            <wp:effectExtent l="19050" t="0" r="0" b="0"/>
            <wp:wrapTopAndBottom/>
            <wp:docPr id="2" name="Bild 1" descr="FHNW_HLS_1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NW_HLS_10m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/>
      </w:tblPr>
      <w:tblGrid>
        <w:gridCol w:w="8222"/>
      </w:tblGrid>
      <w:tr w:rsidR="007E5917" w:rsidRPr="008273F3">
        <w:trPr>
          <w:cantSplit/>
          <w:trHeight w:val="600"/>
        </w:trPr>
        <w:tc>
          <w:tcPr>
            <w:tcW w:w="8222" w:type="dxa"/>
            <w:tcBorders>
              <w:bottom w:val="single" w:sz="4" w:space="0" w:color="auto"/>
            </w:tcBorders>
          </w:tcPr>
          <w:p w:rsidR="007E5917" w:rsidRPr="008273F3" w:rsidRDefault="004E0784" w:rsidP="0085259F">
            <w:pPr>
              <w:pStyle w:val="DocumentTitle"/>
              <w:framePr w:wrap="auto" w:x="2542" w:y="4145"/>
              <w:jc w:val="right"/>
              <w:rPr>
                <w:rFonts w:ascii="Verdana" w:hAnsi="Verdana" w:cs="Verdana"/>
                <w:b/>
                <w:bCs/>
                <w:sz w:val="40"/>
                <w:szCs w:val="40"/>
              </w:rPr>
            </w:pPr>
            <w:proofErr w:type="spellStart"/>
            <w:r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>Newton</w:t>
            </w:r>
            <w:r w:rsidR="0085259F"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>sche</w:t>
            </w:r>
            <w:proofErr w:type="spellEnd"/>
            <w:r w:rsidR="0085259F"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 xml:space="preserve"> Axiom</w:t>
            </w:r>
          </w:p>
        </w:tc>
      </w:tr>
      <w:tr w:rsidR="007E5917" w:rsidRPr="008273F3">
        <w:trPr>
          <w:cantSplit/>
          <w:trHeight w:val="600"/>
        </w:trPr>
        <w:tc>
          <w:tcPr>
            <w:tcW w:w="8222" w:type="dxa"/>
            <w:tcBorders>
              <w:top w:val="single" w:sz="4" w:space="0" w:color="auto"/>
            </w:tcBorders>
          </w:tcPr>
          <w:p w:rsidR="007E5917" w:rsidRPr="008273F3" w:rsidRDefault="00C35092">
            <w:pPr>
              <w:pStyle w:val="DocumentTitle"/>
              <w:framePr w:wrap="auto" w:x="2542" w:y="4145"/>
              <w:spacing w:before="120" w:after="0"/>
              <w:jc w:val="right"/>
              <w:rPr>
                <w:rFonts w:ascii="Verdana" w:hAnsi="Verdana" w:cs="Verdana"/>
              </w:rPr>
            </w:pPr>
            <w:r>
              <w:fldChar w:fldCharType="begin"/>
            </w:r>
            <w:r w:rsidR="007F6216">
              <w:instrText xml:space="preserve"> TITLE  \* MERGEFORMAT </w:instrText>
            </w:r>
            <w:r>
              <w:fldChar w:fldCharType="separate"/>
            </w:r>
            <w:r w:rsidR="005911B7" w:rsidRPr="008273F3">
              <w:rPr>
                <w:rFonts w:ascii="Verdana" w:hAnsi="Verdana" w:cs="Verdana"/>
              </w:rPr>
              <w:t xml:space="preserve">Software </w:t>
            </w:r>
            <w:proofErr w:type="spellStart"/>
            <w:r w:rsidR="005911B7" w:rsidRPr="008273F3">
              <w:rPr>
                <w:rFonts w:ascii="Verdana" w:hAnsi="Verdana" w:cs="Verdana"/>
              </w:rPr>
              <w:t>Requirements</w:t>
            </w:r>
            <w:proofErr w:type="spellEnd"/>
            <w:r w:rsidR="005911B7" w:rsidRPr="008273F3">
              <w:rPr>
                <w:rFonts w:ascii="Verdana" w:hAnsi="Verdana" w:cs="Verdana"/>
              </w:rPr>
              <w:t xml:space="preserve"> </w:t>
            </w:r>
            <w:proofErr w:type="spellStart"/>
            <w:r w:rsidR="005911B7" w:rsidRPr="008273F3">
              <w:rPr>
                <w:rFonts w:ascii="Verdana" w:hAnsi="Verdana" w:cs="Verdana"/>
              </w:rPr>
              <w:t>Specification</w:t>
            </w:r>
            <w:proofErr w:type="spellEnd"/>
            <w:r>
              <w:fldChar w:fldCharType="end"/>
            </w:r>
            <w:r w:rsidR="007E5917" w:rsidRPr="008273F3">
              <w:rPr>
                <w:rFonts w:ascii="Verdana" w:hAnsi="Verdana" w:cs="Verdana"/>
              </w:rPr>
              <w:t xml:space="preserve"> </w:t>
            </w:r>
          </w:p>
        </w:tc>
      </w:tr>
    </w:tbl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85259F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kern w:val="0"/>
          <w:sz w:val="28"/>
          <w:szCs w:val="28"/>
        </w:rPr>
      </w:pPr>
      <w:proofErr w:type="spellStart"/>
      <w:r w:rsidRPr="008273F3">
        <w:rPr>
          <w:rFonts w:ascii="Verdana" w:hAnsi="Verdana" w:cs="Verdana"/>
          <w:kern w:val="0"/>
          <w:sz w:val="28"/>
          <w:szCs w:val="28"/>
        </w:rPr>
        <w:t>Biomedinische</w:t>
      </w:r>
      <w:proofErr w:type="spellEnd"/>
      <w:r w:rsidRPr="008273F3">
        <w:rPr>
          <w:rFonts w:ascii="Verdana" w:hAnsi="Verdana" w:cs="Verdana"/>
          <w:kern w:val="0"/>
          <w:sz w:val="28"/>
          <w:szCs w:val="28"/>
        </w:rPr>
        <w:t xml:space="preserve"> Informatik</w:t>
      </w: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b w:val="0"/>
          <w:bCs w:val="0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kern w:val="0"/>
          <w:sz w:val="28"/>
          <w:szCs w:val="28"/>
        </w:rPr>
        <w:sectPr w:rsidR="007E5917" w:rsidRPr="008273F3">
          <w:headerReference w:type="default" r:id="rId9"/>
          <w:pgSz w:w="11907" w:h="16840" w:code="9"/>
          <w:pgMar w:top="1843" w:right="1134" w:bottom="851" w:left="1134" w:header="397" w:footer="278" w:gutter="0"/>
          <w:cols w:space="720"/>
        </w:sectPr>
      </w:pPr>
    </w:p>
    <w:p w:rsidR="007E5917" w:rsidRPr="008273F3" w:rsidRDefault="007E5917">
      <w:pPr>
        <w:pStyle w:val="Content"/>
      </w:pPr>
      <w:bookmarkStart w:id="0" w:name="_Toc100721224"/>
      <w:proofErr w:type="spellStart"/>
      <w:r w:rsidRPr="008273F3">
        <w:lastRenderedPageBreak/>
        <w:t>Revision</w:t>
      </w:r>
      <w:bookmarkEnd w:id="0"/>
      <w:r w:rsidR="005911B7" w:rsidRPr="008273F3">
        <w:t>s</w:t>
      </w:r>
      <w:proofErr w:type="spellEnd"/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1276"/>
        <w:gridCol w:w="4111"/>
        <w:gridCol w:w="2976"/>
      </w:tblGrid>
      <w:tr w:rsidR="007E5917" w:rsidRPr="008273F3">
        <w:trPr>
          <w:cantSplit/>
          <w:trHeight w:val="288"/>
          <w:tblHeader/>
        </w:trPr>
        <w:tc>
          <w:tcPr>
            <w:tcW w:w="12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7E591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Version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5911B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Date</w:t>
            </w:r>
          </w:p>
        </w:tc>
        <w:tc>
          <w:tcPr>
            <w:tcW w:w="4111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5911B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Comment</w:t>
            </w:r>
          </w:p>
        </w:tc>
        <w:tc>
          <w:tcPr>
            <w:tcW w:w="29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7E5917">
            <w:pPr>
              <w:pStyle w:val="Tabellenkopf"/>
              <w:rPr>
                <w:sz w:val="16"/>
                <w:szCs w:val="16"/>
              </w:rPr>
            </w:pPr>
            <w:proofErr w:type="spellStart"/>
            <w:r w:rsidRPr="008273F3">
              <w:rPr>
                <w:sz w:val="16"/>
                <w:szCs w:val="16"/>
              </w:rPr>
              <w:t>Aut</w:t>
            </w:r>
            <w:r w:rsidR="005911B7" w:rsidRPr="008273F3">
              <w:rPr>
                <w:sz w:val="16"/>
                <w:szCs w:val="16"/>
              </w:rPr>
              <w:t>h</w:t>
            </w:r>
            <w:r w:rsidRPr="008273F3">
              <w:rPr>
                <w:sz w:val="16"/>
                <w:szCs w:val="16"/>
              </w:rPr>
              <w:t>or</w:t>
            </w:r>
            <w:proofErr w:type="spellEnd"/>
          </w:p>
        </w:tc>
      </w:tr>
      <w:tr w:rsidR="007E5917" w:rsidRPr="008273F3">
        <w:trPr>
          <w:cantSplit/>
          <w:trHeight w:val="288"/>
        </w:trPr>
        <w:tc>
          <w:tcPr>
            <w:tcW w:w="1276" w:type="dxa"/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  <w:r w:rsidRPr="008273F3">
              <w:t>0</w:t>
            </w:r>
            <w:r w:rsidR="008F2AF2" w:rsidRPr="008273F3">
              <w:t>.</w:t>
            </w:r>
            <w:r w:rsidR="00E929EF" w:rsidRPr="008273F3">
              <w:t>1</w:t>
            </w:r>
          </w:p>
        </w:tc>
        <w:tc>
          <w:tcPr>
            <w:tcW w:w="1276" w:type="dxa"/>
          </w:tcPr>
          <w:p w:rsidR="007E5917" w:rsidRPr="008273F3" w:rsidRDefault="00B22158" w:rsidP="00E929EF">
            <w:pPr>
              <w:pStyle w:val="Tabellenstandard"/>
              <w:rPr>
                <w:sz w:val="16"/>
                <w:szCs w:val="16"/>
              </w:rPr>
            </w:pPr>
            <w:r>
              <w:t>05</w:t>
            </w:r>
            <w:r w:rsidR="007E5917" w:rsidRPr="008273F3">
              <w:t>.</w:t>
            </w:r>
            <w:r w:rsidR="00E929EF" w:rsidRPr="008273F3">
              <w:t>12</w:t>
            </w:r>
            <w:r w:rsidR="007E5917" w:rsidRPr="008273F3">
              <w:t>.</w:t>
            </w:r>
            <w:r w:rsidR="00E929EF" w:rsidRPr="008273F3">
              <w:t>10</w:t>
            </w:r>
          </w:p>
        </w:tc>
        <w:tc>
          <w:tcPr>
            <w:tcW w:w="4111" w:type="dxa"/>
          </w:tcPr>
          <w:p w:rsidR="007E5917" w:rsidRPr="008273F3" w:rsidRDefault="00111705">
            <w:pPr>
              <w:pStyle w:val="Comment"/>
              <w:rPr>
                <w:sz w:val="16"/>
                <w:szCs w:val="16"/>
              </w:rPr>
            </w:pPr>
            <w:r>
              <w:t xml:space="preserve">Funktionale </w:t>
            </w:r>
            <w:proofErr w:type="spellStart"/>
            <w:r>
              <w:t>Anfoderungen</w:t>
            </w:r>
            <w:proofErr w:type="spellEnd"/>
            <w:r>
              <w:t xml:space="preserve"> mit </w:t>
            </w:r>
            <w:proofErr w:type="spellStart"/>
            <w:r>
              <w:t>priorisi</w:t>
            </w:r>
            <w:r>
              <w:t>e</w:t>
            </w:r>
            <w:r>
              <w:t>rung</w:t>
            </w:r>
            <w:proofErr w:type="spellEnd"/>
            <w:r>
              <w:t xml:space="preserve">, nicht-Funktionale Anforderungen </w:t>
            </w:r>
          </w:p>
        </w:tc>
        <w:tc>
          <w:tcPr>
            <w:tcW w:w="2976" w:type="dxa"/>
          </w:tcPr>
          <w:p w:rsidR="007E5917" w:rsidRPr="008273F3" w:rsidRDefault="00E929EF">
            <w:pPr>
              <w:pStyle w:val="Tabellenstandard"/>
              <w:rPr>
                <w:sz w:val="16"/>
                <w:szCs w:val="16"/>
              </w:rPr>
            </w:pPr>
            <w:r w:rsidRPr="008273F3">
              <w:t>John Truong</w:t>
            </w:r>
            <w:r w:rsidR="00111705">
              <w:t xml:space="preserve">, Daniel </w:t>
            </w:r>
            <w:proofErr w:type="spellStart"/>
            <w:r w:rsidR="00111705">
              <w:t>Xander</w:t>
            </w:r>
            <w:proofErr w:type="spellEnd"/>
          </w:p>
        </w:tc>
      </w:tr>
      <w:tr w:rsidR="007E5917" w:rsidRPr="008273F3">
        <w:trPr>
          <w:cantSplit/>
          <w:trHeight w:val="288"/>
        </w:trPr>
        <w:tc>
          <w:tcPr>
            <w:tcW w:w="1276" w:type="dxa"/>
            <w:tcBorders>
              <w:bottom w:val="single" w:sz="12" w:space="0" w:color="auto"/>
            </w:tcBorders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</w:p>
        </w:tc>
        <w:tc>
          <w:tcPr>
            <w:tcW w:w="4111" w:type="dxa"/>
            <w:tcBorders>
              <w:bottom w:val="single" w:sz="12" w:space="0" w:color="auto"/>
            </w:tcBorders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</w:p>
        </w:tc>
        <w:tc>
          <w:tcPr>
            <w:tcW w:w="2976" w:type="dxa"/>
            <w:tcBorders>
              <w:bottom w:val="single" w:sz="12" w:space="0" w:color="auto"/>
            </w:tcBorders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</w:p>
        </w:tc>
      </w:tr>
    </w:tbl>
    <w:p w:rsidR="00105DD1" w:rsidRPr="008273F3" w:rsidRDefault="00105DD1" w:rsidP="00105DD1">
      <w:pPr>
        <w:pStyle w:val="Textkrper"/>
      </w:pPr>
    </w:p>
    <w:p w:rsidR="007E5917" w:rsidRPr="008273F3" w:rsidRDefault="007E5917">
      <w:pPr>
        <w:pStyle w:val="Verzeichnis1"/>
        <w:rPr>
          <w:noProof w:val="0"/>
        </w:rPr>
        <w:sectPr w:rsidR="007E5917" w:rsidRPr="008273F3">
          <w:headerReference w:type="default" r:id="rId10"/>
          <w:footerReference w:type="default" r:id="rId11"/>
          <w:pgSz w:w="11907" w:h="16840" w:code="9"/>
          <w:pgMar w:top="1843" w:right="1134" w:bottom="851" w:left="1134" w:header="397" w:footer="278" w:gutter="0"/>
          <w:pgNumType w:fmt="lowerRoman" w:start="1"/>
          <w:cols w:space="720"/>
        </w:sectPr>
      </w:pPr>
      <w:bookmarkStart w:id="1" w:name="_Toc430169289"/>
      <w:bookmarkStart w:id="2" w:name="_Toc439492195"/>
      <w:bookmarkStart w:id="3" w:name="_Ref439561057"/>
      <w:bookmarkStart w:id="4" w:name="_Ref439561060"/>
      <w:bookmarkStart w:id="5" w:name="_Ref439561076"/>
      <w:bookmarkStart w:id="6" w:name="_Ref440703102"/>
      <w:bookmarkStart w:id="7" w:name="_Ref440703118"/>
      <w:bookmarkStart w:id="8" w:name="_Ref441053069"/>
      <w:bookmarkStart w:id="9" w:name="_Ref441053070"/>
      <w:bookmarkStart w:id="10" w:name="_Ref441454999"/>
      <w:bookmarkStart w:id="11" w:name="_Ref441455003"/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7E5917" w:rsidRPr="008273F3" w:rsidRDefault="005911B7">
      <w:pPr>
        <w:pStyle w:val="berschrift1"/>
        <w:numPr>
          <w:ilvl w:val="0"/>
          <w:numId w:val="16"/>
        </w:numPr>
      </w:pPr>
      <w:proofErr w:type="spellStart"/>
      <w:r w:rsidRPr="008273F3">
        <w:lastRenderedPageBreak/>
        <w:t>Introduction</w:t>
      </w:r>
      <w:proofErr w:type="spellEnd"/>
    </w:p>
    <w:p w:rsidR="00134A55" w:rsidRPr="007E5030" w:rsidRDefault="005911B7" w:rsidP="00134A55">
      <w:pPr>
        <w:pStyle w:val="Comment"/>
        <w:rPr>
          <w:lang w:val="en-US"/>
        </w:rPr>
      </w:pPr>
      <w:r w:rsidRPr="007E5030">
        <w:rPr>
          <w:lang w:val="en-US"/>
        </w:rPr>
        <w:t>This section should provide an overview of the whole document</w:t>
      </w:r>
      <w:r w:rsidR="00134A55" w:rsidRPr="007E5030">
        <w:rPr>
          <w:lang w:val="en-US"/>
        </w:rPr>
        <w:t>.</w:t>
      </w:r>
    </w:p>
    <w:p w:rsidR="008F2AF2" w:rsidRDefault="00BF3CA4" w:rsidP="008F2AF2">
      <w:pPr>
        <w:pStyle w:val="berschrift2"/>
        <w:numPr>
          <w:ilvl w:val="1"/>
          <w:numId w:val="16"/>
        </w:numPr>
      </w:pPr>
      <w:r>
        <w:t>Sinn und Zweck des Dokuments</w:t>
      </w:r>
    </w:p>
    <w:p w:rsidR="00BF3CA4" w:rsidRPr="00BF3CA4" w:rsidRDefault="00BF3CA4" w:rsidP="00BF3CA4">
      <w:pPr>
        <w:pStyle w:val="Textkrper"/>
      </w:pPr>
      <w:r>
        <w:t>Der eigentliche Zweck dieses Dokuments ist es</w:t>
      </w:r>
      <w:r w:rsidR="00626A42">
        <w:t>,</w:t>
      </w:r>
      <w:r>
        <w:t xml:space="preserve"> allen Anspruchsgruppen ein gemeinsames Ve</w:t>
      </w:r>
      <w:r>
        <w:t>r</w:t>
      </w:r>
      <w:r>
        <w:t>ständnis der Problemstellung zu ermöglichen. Die Anforderungen werden genau beschrieben so dass</w:t>
      </w:r>
      <w:r w:rsidR="00626A42">
        <w:t xml:space="preserve"> </w:t>
      </w:r>
      <w:r>
        <w:t xml:space="preserve">Entwickler und Benutzer ihre Ziele synchronisieren können. Weiterhin werden </w:t>
      </w:r>
      <w:r w:rsidR="00626A42">
        <w:t>organisat</w:t>
      </w:r>
      <w:r w:rsidR="00626A42">
        <w:t>o</w:t>
      </w:r>
      <w:r w:rsidR="00626A42">
        <w:t>rische Rahmenbedingungen gesetzt.</w:t>
      </w:r>
    </w:p>
    <w:p w:rsidR="00636BD1" w:rsidRPr="008273F3" w:rsidRDefault="00D66D0E" w:rsidP="00636BD1">
      <w:pPr>
        <w:pStyle w:val="berschrift2"/>
      </w:pPr>
      <w:bookmarkStart w:id="12" w:name="_Toc100721228"/>
      <w:r w:rsidRPr="008273F3">
        <w:t>Vision</w:t>
      </w:r>
      <w:bookmarkEnd w:id="12"/>
    </w:p>
    <w:p w:rsidR="00B54A97" w:rsidRPr="007E5030" w:rsidRDefault="00B54A97" w:rsidP="00D66D0E">
      <w:pPr>
        <w:pStyle w:val="Comment"/>
        <w:rPr>
          <w:lang w:val="en-US"/>
        </w:rPr>
      </w:pPr>
      <w:r w:rsidRPr="007E5030">
        <w:rPr>
          <w:lang w:val="en-US"/>
        </w:rPr>
        <w:t>The vision statement describes the most important requirements for the system and its basic characteri</w:t>
      </w:r>
      <w:r w:rsidRPr="007E5030">
        <w:rPr>
          <w:lang w:val="en-US"/>
        </w:rPr>
        <w:t>s</w:t>
      </w:r>
      <w:r w:rsidRPr="007E5030">
        <w:rPr>
          <w:lang w:val="en-US"/>
        </w:rPr>
        <w:t>tics in a few sentences. This description can already have contractual character.</w:t>
      </w:r>
    </w:p>
    <w:p w:rsidR="00B54A97" w:rsidRPr="007E5030" w:rsidRDefault="00B54A97" w:rsidP="00D66D0E">
      <w:pPr>
        <w:pStyle w:val="Comment"/>
        <w:rPr>
          <w:lang w:val="en-US"/>
        </w:rPr>
      </w:pPr>
      <w:r w:rsidRPr="007E5030">
        <w:rPr>
          <w:lang w:val="en-US"/>
        </w:rPr>
        <w:t>What problem is solved by this project and for whom? What are the most important needs of the users and why? What are the goals that should be reached?</w:t>
      </w:r>
    </w:p>
    <w:p w:rsidR="00B54A97" w:rsidRDefault="00B54A97" w:rsidP="00D66D0E">
      <w:pPr>
        <w:pStyle w:val="Comment"/>
        <w:rPr>
          <w:lang w:val="en-US"/>
        </w:rPr>
      </w:pPr>
      <w:r w:rsidRPr="007E5030">
        <w:rPr>
          <w:lang w:val="en-US"/>
        </w:rPr>
        <w:t xml:space="preserve">How </w:t>
      </w:r>
      <w:proofErr w:type="gramStart"/>
      <w:r w:rsidRPr="007E5030">
        <w:rPr>
          <w:lang w:val="en-US"/>
        </w:rPr>
        <w:t>is</w:t>
      </w:r>
      <w:proofErr w:type="gramEnd"/>
      <w:r w:rsidRPr="007E5030">
        <w:rPr>
          <w:lang w:val="en-US"/>
        </w:rPr>
        <w:t xml:space="preserve"> the problem solved and what approach is chosen? What is the difference to existing solutions?</w:t>
      </w:r>
    </w:p>
    <w:p w:rsidR="00534490" w:rsidRDefault="00534490" w:rsidP="00D66D0E">
      <w:pPr>
        <w:pStyle w:val="Comment"/>
        <w:rPr>
          <w:lang w:val="en-US"/>
        </w:rPr>
      </w:pPr>
    </w:p>
    <w:p w:rsidR="00626A42" w:rsidRPr="007E5030" w:rsidRDefault="00626A42" w:rsidP="00D66D0E">
      <w:pPr>
        <w:pStyle w:val="Comment"/>
        <w:rPr>
          <w:lang w:val="en-US"/>
        </w:rPr>
      </w:pPr>
    </w:p>
    <w:p w:rsidR="00636BD1" w:rsidRPr="008273F3" w:rsidRDefault="00B54A97" w:rsidP="00636BD1">
      <w:pPr>
        <w:pStyle w:val="berschrift2"/>
      </w:pPr>
      <w:bookmarkStart w:id="13" w:name="_Toc100721229"/>
      <w:proofErr w:type="spellStart"/>
      <w:r w:rsidRPr="008273F3">
        <w:t>Definitions</w:t>
      </w:r>
      <w:proofErr w:type="spellEnd"/>
      <w:r w:rsidR="00636BD1" w:rsidRPr="008273F3">
        <w:t xml:space="preserve"> </w:t>
      </w:r>
      <w:bookmarkEnd w:id="13"/>
      <w:proofErr w:type="spellStart"/>
      <w:r w:rsidRPr="008273F3">
        <w:t>and</w:t>
      </w:r>
      <w:proofErr w:type="spellEnd"/>
      <w:r w:rsidRPr="008273F3">
        <w:t xml:space="preserve"> </w:t>
      </w:r>
      <w:proofErr w:type="spellStart"/>
      <w:r w:rsidRPr="008273F3">
        <w:t>Abbreviations</w:t>
      </w:r>
      <w:proofErr w:type="spellEnd"/>
    </w:p>
    <w:p w:rsidR="008F2AF2" w:rsidRPr="007E5030" w:rsidRDefault="00B54A97" w:rsidP="008F2AF2">
      <w:pPr>
        <w:pStyle w:val="Comment"/>
        <w:rPr>
          <w:lang w:val="en-US"/>
        </w:rPr>
      </w:pPr>
      <w:proofErr w:type="gramStart"/>
      <w:r w:rsidRPr="007E5030">
        <w:rPr>
          <w:lang w:val="en-US"/>
        </w:rPr>
        <w:t>Can also be moved to the appendix.</w:t>
      </w:r>
      <w:proofErr w:type="gramEnd"/>
    </w:p>
    <w:p w:rsidR="00636BD1" w:rsidRPr="008273F3" w:rsidRDefault="00636BD1" w:rsidP="00636BD1">
      <w:pPr>
        <w:pStyle w:val="berschrift2"/>
      </w:pPr>
      <w:bookmarkStart w:id="14" w:name="_Toc100721230"/>
      <w:r w:rsidRPr="008273F3">
        <w:t>Referen</w:t>
      </w:r>
      <w:bookmarkEnd w:id="14"/>
      <w:r w:rsidR="00B54A97" w:rsidRPr="008273F3">
        <w:t>ces</w:t>
      </w:r>
    </w:p>
    <w:p w:rsidR="00B54A97" w:rsidRPr="007E5030" w:rsidRDefault="00B54A97" w:rsidP="00B54A97">
      <w:pPr>
        <w:pStyle w:val="Comment"/>
        <w:rPr>
          <w:lang w:val="en-US"/>
        </w:rPr>
      </w:pPr>
      <w:bookmarkStart w:id="15" w:name="_Toc100721231"/>
      <w:proofErr w:type="gramStart"/>
      <w:r w:rsidRPr="007E5030">
        <w:rPr>
          <w:lang w:val="en-US"/>
        </w:rPr>
        <w:t>Can also be moved to the appendix.</w:t>
      </w:r>
      <w:proofErr w:type="gramEnd"/>
    </w:p>
    <w:bookmarkEnd w:id="15"/>
    <w:p w:rsidR="008F2AF2" w:rsidRPr="008273F3" w:rsidRDefault="00B54A97" w:rsidP="008F2AF2">
      <w:pPr>
        <w:pStyle w:val="berschrift2"/>
      </w:pPr>
      <w:proofErr w:type="spellStart"/>
      <w:r w:rsidRPr="008273F3">
        <w:t>Overview</w:t>
      </w:r>
      <w:proofErr w:type="spellEnd"/>
    </w:p>
    <w:p w:rsidR="008F2AF2" w:rsidRPr="008273F3" w:rsidRDefault="00B54A97" w:rsidP="008F2AF2">
      <w:pPr>
        <w:pStyle w:val="Comment"/>
      </w:pPr>
      <w:r w:rsidRPr="007E5030">
        <w:rPr>
          <w:lang w:val="en-US"/>
        </w:rPr>
        <w:t xml:space="preserve">How is the document structured? </w:t>
      </w:r>
      <w:proofErr w:type="spellStart"/>
      <w:r w:rsidRPr="008273F3">
        <w:t>What</w:t>
      </w:r>
      <w:proofErr w:type="spellEnd"/>
      <w:r w:rsidRPr="008273F3">
        <w:t xml:space="preserve"> </w:t>
      </w:r>
      <w:proofErr w:type="spellStart"/>
      <w:r w:rsidRPr="008273F3">
        <w:t>is</w:t>
      </w:r>
      <w:proofErr w:type="spellEnd"/>
      <w:r w:rsidRPr="008273F3">
        <w:t xml:space="preserve"> </w:t>
      </w:r>
      <w:proofErr w:type="spellStart"/>
      <w:r w:rsidRPr="008273F3">
        <w:t>described</w:t>
      </w:r>
      <w:proofErr w:type="spellEnd"/>
      <w:r w:rsidRPr="008273F3">
        <w:t xml:space="preserve"> </w:t>
      </w:r>
      <w:proofErr w:type="spellStart"/>
      <w:r w:rsidRPr="008273F3">
        <w:t>where</w:t>
      </w:r>
      <w:proofErr w:type="spellEnd"/>
      <w:r w:rsidRPr="008273F3">
        <w:t>?</w:t>
      </w:r>
    </w:p>
    <w:p w:rsidR="007E5917" w:rsidRPr="008273F3" w:rsidRDefault="00B54A97">
      <w:pPr>
        <w:pStyle w:val="berschrift1"/>
        <w:numPr>
          <w:ilvl w:val="0"/>
          <w:numId w:val="16"/>
        </w:numPr>
      </w:pPr>
      <w:r w:rsidRPr="008273F3">
        <w:lastRenderedPageBreak/>
        <w:t>General Description</w:t>
      </w:r>
    </w:p>
    <w:p w:rsidR="00B54A97" w:rsidRPr="007E5030" w:rsidRDefault="00B54A97">
      <w:pPr>
        <w:pStyle w:val="Comment"/>
        <w:rPr>
          <w:lang w:val="en-US"/>
        </w:rPr>
      </w:pPr>
      <w:r w:rsidRPr="007E5030">
        <w:rPr>
          <w:lang w:val="en-US"/>
        </w:rPr>
        <w:t>This section describes the general factors that influence the product and the requirements. These are meant to be background information and not specific requirements.</w:t>
      </w:r>
    </w:p>
    <w:p w:rsidR="006E6BC4" w:rsidRPr="008273F3" w:rsidRDefault="00B54A97">
      <w:pPr>
        <w:pStyle w:val="berschrift2"/>
        <w:numPr>
          <w:ilvl w:val="1"/>
          <w:numId w:val="16"/>
        </w:numPr>
      </w:pPr>
      <w:proofErr w:type="spellStart"/>
      <w:r w:rsidRPr="008273F3">
        <w:t>Stakeholders</w:t>
      </w:r>
      <w:proofErr w:type="spellEnd"/>
    </w:p>
    <w:p w:rsidR="00B54A97" w:rsidRPr="008273F3" w:rsidRDefault="00B54A97" w:rsidP="00EB3212">
      <w:pPr>
        <w:pStyle w:val="Comment"/>
      </w:pPr>
      <w:r w:rsidRPr="007E5030">
        <w:rPr>
          <w:lang w:val="en-US"/>
        </w:rPr>
        <w:t xml:space="preserve">Who has an interest in the system to be developed? </w:t>
      </w:r>
      <w:r w:rsidRPr="008273F3">
        <w:t xml:space="preserve">Who </w:t>
      </w:r>
      <w:proofErr w:type="spellStart"/>
      <w:r w:rsidRPr="008273F3">
        <w:t>represents</w:t>
      </w:r>
      <w:proofErr w:type="spellEnd"/>
      <w:r w:rsidRPr="008273F3">
        <w:t xml:space="preserve"> </w:t>
      </w:r>
      <w:proofErr w:type="spellStart"/>
      <w:r w:rsidRPr="008273F3">
        <w:t>them</w:t>
      </w:r>
      <w:proofErr w:type="spellEnd"/>
      <w:r w:rsidRPr="008273F3">
        <w:t>?</w:t>
      </w:r>
    </w:p>
    <w:p w:rsidR="007E5917" w:rsidRPr="008273F3" w:rsidRDefault="00B54A97">
      <w:pPr>
        <w:pStyle w:val="berschrift2"/>
        <w:numPr>
          <w:ilvl w:val="1"/>
          <w:numId w:val="16"/>
        </w:numPr>
      </w:pPr>
      <w:bookmarkStart w:id="16" w:name="_Toc100721234"/>
      <w:r w:rsidRPr="008273F3">
        <w:t xml:space="preserve">Users </w:t>
      </w:r>
      <w:proofErr w:type="spellStart"/>
      <w:r w:rsidRPr="008273F3">
        <w:t>and</w:t>
      </w:r>
      <w:proofErr w:type="spellEnd"/>
      <w:r w:rsidRPr="008273F3">
        <w:t xml:space="preserve"> </w:t>
      </w:r>
      <w:proofErr w:type="spellStart"/>
      <w:r w:rsidRPr="008273F3">
        <w:t>their</w:t>
      </w:r>
      <w:proofErr w:type="spellEnd"/>
      <w:r w:rsidRPr="008273F3">
        <w:t xml:space="preserve"> </w:t>
      </w:r>
      <w:proofErr w:type="spellStart"/>
      <w:r w:rsidRPr="008273F3">
        <w:t>Characteristics</w:t>
      </w:r>
      <w:bookmarkEnd w:id="16"/>
      <w:proofErr w:type="spellEnd"/>
    </w:p>
    <w:p w:rsidR="00B54A97" w:rsidRPr="008273F3" w:rsidRDefault="00B54A97" w:rsidP="00EB3212">
      <w:pPr>
        <w:pStyle w:val="Comment"/>
      </w:pPr>
      <w:r w:rsidRPr="007E5030">
        <w:rPr>
          <w:lang w:val="en-US"/>
        </w:rPr>
        <w:t xml:space="preserve">Who will use the system? </w:t>
      </w:r>
      <w:proofErr w:type="spellStart"/>
      <w:r w:rsidRPr="008273F3">
        <w:t>How</w:t>
      </w:r>
      <w:proofErr w:type="spellEnd"/>
      <w:r w:rsidRPr="008273F3">
        <w:t xml:space="preserve"> </w:t>
      </w:r>
      <w:proofErr w:type="spellStart"/>
      <w:r w:rsidRPr="008273F3">
        <w:t>are</w:t>
      </w:r>
      <w:proofErr w:type="spellEnd"/>
      <w:r w:rsidRPr="008273F3">
        <w:t xml:space="preserve"> </w:t>
      </w:r>
      <w:proofErr w:type="spellStart"/>
      <w:r w:rsidRPr="008273F3">
        <w:t>they</w:t>
      </w:r>
      <w:proofErr w:type="spellEnd"/>
      <w:r w:rsidRPr="008273F3">
        <w:t xml:space="preserve"> </w:t>
      </w:r>
      <w:proofErr w:type="spellStart"/>
      <w:r w:rsidRPr="008273F3">
        <w:t>characterized</w:t>
      </w:r>
      <w:proofErr w:type="spellEnd"/>
      <w:r w:rsidRPr="008273F3">
        <w:t>?</w:t>
      </w:r>
    </w:p>
    <w:p w:rsidR="006E6BC4" w:rsidRPr="008273F3" w:rsidRDefault="00B54A97" w:rsidP="006E6BC4">
      <w:pPr>
        <w:pStyle w:val="berschrift2"/>
      </w:pPr>
      <w:bookmarkStart w:id="17" w:name="_Toc100721235"/>
      <w:r w:rsidRPr="008273F3">
        <w:t xml:space="preserve">User Tasks </w:t>
      </w:r>
      <w:proofErr w:type="spellStart"/>
      <w:r w:rsidRPr="008273F3">
        <w:t>and</w:t>
      </w:r>
      <w:proofErr w:type="spellEnd"/>
      <w:r w:rsidRPr="008273F3">
        <w:t xml:space="preserve"> Goals</w:t>
      </w:r>
      <w:bookmarkEnd w:id="17"/>
    </w:p>
    <w:p w:rsidR="00B54A97" w:rsidRPr="008273F3" w:rsidRDefault="00B54A97">
      <w:pPr>
        <w:pStyle w:val="Comment"/>
      </w:pPr>
      <w:r w:rsidRPr="007E5030">
        <w:rPr>
          <w:lang w:val="en-US"/>
        </w:rPr>
        <w:t xml:space="preserve">What tasks will the users want to perform with the system? </w:t>
      </w:r>
      <w:proofErr w:type="spellStart"/>
      <w:r w:rsidRPr="008273F3">
        <w:t>What</w:t>
      </w:r>
      <w:proofErr w:type="spellEnd"/>
      <w:r w:rsidRPr="008273F3">
        <w:t xml:space="preserve"> </w:t>
      </w:r>
      <w:proofErr w:type="spellStart"/>
      <w:r w:rsidRPr="008273F3">
        <w:t>are</w:t>
      </w:r>
      <w:proofErr w:type="spellEnd"/>
      <w:r w:rsidRPr="008273F3">
        <w:t xml:space="preserve"> </w:t>
      </w:r>
      <w:proofErr w:type="spellStart"/>
      <w:r w:rsidRPr="008273F3">
        <w:t>their</w:t>
      </w:r>
      <w:proofErr w:type="spellEnd"/>
      <w:r w:rsidRPr="008273F3">
        <w:t xml:space="preserve"> </w:t>
      </w:r>
      <w:proofErr w:type="spellStart"/>
      <w:r w:rsidRPr="008273F3">
        <w:t>needs</w:t>
      </w:r>
      <w:proofErr w:type="spellEnd"/>
      <w:r w:rsidRPr="008273F3">
        <w:t>?</w:t>
      </w:r>
    </w:p>
    <w:p w:rsidR="0077737C" w:rsidRPr="008273F3" w:rsidRDefault="001B0674" w:rsidP="006E6BC4">
      <w:pPr>
        <w:pStyle w:val="berschrift2"/>
      </w:pPr>
      <w:bookmarkStart w:id="18" w:name="_Toc100721236"/>
      <w:proofErr w:type="spellStart"/>
      <w:r w:rsidRPr="008273F3">
        <w:t>Assumption</w:t>
      </w:r>
      <w:proofErr w:type="spellEnd"/>
      <w:r w:rsidRPr="008273F3">
        <w:t xml:space="preserve"> </w:t>
      </w:r>
      <w:proofErr w:type="spellStart"/>
      <w:r w:rsidRPr="008273F3">
        <w:t>and</w:t>
      </w:r>
      <w:proofErr w:type="spellEnd"/>
      <w:r w:rsidRPr="008273F3">
        <w:t xml:space="preserve"> </w:t>
      </w:r>
      <w:proofErr w:type="spellStart"/>
      <w:r w:rsidRPr="008273F3">
        <w:t>Dependencies</w:t>
      </w:r>
      <w:bookmarkEnd w:id="18"/>
      <w:proofErr w:type="spellEnd"/>
    </w:p>
    <w:p w:rsidR="001B0674" w:rsidRPr="007E5030" w:rsidRDefault="001B0674" w:rsidP="0077737C">
      <w:pPr>
        <w:pStyle w:val="Comment"/>
        <w:rPr>
          <w:lang w:val="en-US"/>
        </w:rPr>
      </w:pPr>
      <w:proofErr w:type="gramStart"/>
      <w:r w:rsidRPr="007E5030">
        <w:rPr>
          <w:lang w:val="en-US"/>
        </w:rPr>
        <w:t>A list of assumptions that, if changed, have an influence on the requirements (e.g. specific version of o</w:t>
      </w:r>
      <w:r w:rsidRPr="007E5030">
        <w:rPr>
          <w:lang w:val="en-US"/>
        </w:rPr>
        <w:t>p</w:t>
      </w:r>
      <w:r w:rsidRPr="007E5030">
        <w:rPr>
          <w:lang w:val="en-US"/>
        </w:rPr>
        <w:t>eration system, availability of hardware).</w:t>
      </w:r>
      <w:proofErr w:type="gramEnd"/>
    </w:p>
    <w:p w:rsidR="009808E3" w:rsidRPr="008273F3" w:rsidRDefault="001B0674" w:rsidP="006E6BC4">
      <w:pPr>
        <w:pStyle w:val="berschrift2"/>
      </w:pPr>
      <w:bookmarkStart w:id="19" w:name="_Toc100721237"/>
      <w:proofErr w:type="spellStart"/>
      <w:r w:rsidRPr="008273F3">
        <w:t>Realization</w:t>
      </w:r>
      <w:proofErr w:type="spellEnd"/>
      <w:r w:rsidRPr="008273F3">
        <w:t xml:space="preserve"> </w:t>
      </w:r>
      <w:proofErr w:type="spellStart"/>
      <w:r w:rsidRPr="008273F3">
        <w:t>of</w:t>
      </w:r>
      <w:proofErr w:type="spellEnd"/>
      <w:r w:rsidRPr="008273F3">
        <w:t xml:space="preserve"> </w:t>
      </w:r>
      <w:proofErr w:type="spellStart"/>
      <w:r w:rsidRPr="008273F3">
        <w:t>the</w:t>
      </w:r>
      <w:proofErr w:type="spellEnd"/>
      <w:r w:rsidRPr="008273F3">
        <w:t xml:space="preserve"> </w:t>
      </w:r>
      <w:proofErr w:type="spellStart"/>
      <w:r w:rsidRPr="008273F3">
        <w:t>Requirements</w:t>
      </w:r>
      <w:bookmarkEnd w:id="19"/>
      <w:proofErr w:type="spellEnd"/>
    </w:p>
    <w:p w:rsidR="009808E3" w:rsidRPr="008273F3" w:rsidRDefault="001B0674" w:rsidP="009808E3">
      <w:pPr>
        <w:pStyle w:val="berschrift3"/>
      </w:pPr>
      <w:bookmarkStart w:id="20" w:name="_Toc100721238"/>
      <w:proofErr w:type="spellStart"/>
      <w:r w:rsidRPr="008273F3">
        <w:t>Ris</w:t>
      </w:r>
      <w:r w:rsidR="009808E3" w:rsidRPr="008273F3">
        <w:t>k</w:t>
      </w:r>
      <w:bookmarkEnd w:id="20"/>
      <w:r w:rsidRPr="008273F3">
        <w:t>s</w:t>
      </w:r>
      <w:proofErr w:type="spellEnd"/>
    </w:p>
    <w:p w:rsidR="009808E3" w:rsidRPr="007E5030" w:rsidRDefault="001B0674" w:rsidP="009808E3">
      <w:pPr>
        <w:pStyle w:val="Comment"/>
        <w:rPr>
          <w:lang w:val="en-US"/>
        </w:rPr>
      </w:pPr>
      <w:r w:rsidRPr="007E5030">
        <w:rPr>
          <w:lang w:val="en-US"/>
        </w:rPr>
        <w:t xml:space="preserve">A description of the most important </w:t>
      </w:r>
      <w:proofErr w:type="gramStart"/>
      <w:r w:rsidRPr="007E5030">
        <w:rPr>
          <w:lang w:val="en-US"/>
        </w:rPr>
        <w:t>risks,</w:t>
      </w:r>
      <w:proofErr w:type="gramEnd"/>
      <w:r w:rsidRPr="007E5030">
        <w:rPr>
          <w:lang w:val="en-US"/>
        </w:rPr>
        <w:t xml:space="preserve"> and what is done to reduce them</w:t>
      </w:r>
      <w:r w:rsidR="009808E3" w:rsidRPr="007E5030">
        <w:rPr>
          <w:lang w:val="en-US"/>
        </w:rPr>
        <w:t>.</w:t>
      </w:r>
    </w:p>
    <w:p w:rsidR="009808E3" w:rsidRPr="008273F3" w:rsidRDefault="001B0674" w:rsidP="009808E3">
      <w:pPr>
        <w:pStyle w:val="berschrift3"/>
      </w:pPr>
      <w:bookmarkStart w:id="21" w:name="_Toc100721239"/>
      <w:r w:rsidRPr="008273F3">
        <w:t>Res</w:t>
      </w:r>
      <w:r w:rsidR="009808E3" w:rsidRPr="008273F3">
        <w:t>ource</w:t>
      </w:r>
      <w:bookmarkEnd w:id="21"/>
      <w:r w:rsidRPr="008273F3">
        <w:t>s</w:t>
      </w:r>
    </w:p>
    <w:p w:rsidR="000D1833" w:rsidRPr="007E5030" w:rsidRDefault="001B0674" w:rsidP="000D1833">
      <w:pPr>
        <w:pStyle w:val="Comment"/>
        <w:rPr>
          <w:lang w:val="en-US"/>
        </w:rPr>
      </w:pPr>
      <w:r w:rsidRPr="007E5030">
        <w:rPr>
          <w:lang w:val="en-US"/>
        </w:rPr>
        <w:t>What resources are available</w:t>
      </w:r>
      <w:r w:rsidR="000D1833" w:rsidRPr="007E5030">
        <w:rPr>
          <w:lang w:val="en-US"/>
        </w:rPr>
        <w:t xml:space="preserve"> (</w:t>
      </w:r>
      <w:r w:rsidRPr="007E5030">
        <w:rPr>
          <w:lang w:val="en-US"/>
        </w:rPr>
        <w:t>people, k</w:t>
      </w:r>
      <w:r w:rsidR="000D1833" w:rsidRPr="007E5030">
        <w:rPr>
          <w:lang w:val="en-US"/>
        </w:rPr>
        <w:t xml:space="preserve">now-how, etc.) </w:t>
      </w:r>
      <w:r w:rsidRPr="007E5030">
        <w:rPr>
          <w:lang w:val="en-US"/>
        </w:rPr>
        <w:t>and how are they organized</w:t>
      </w:r>
      <w:r w:rsidR="000D1833" w:rsidRPr="007E5030">
        <w:rPr>
          <w:lang w:val="en-US"/>
        </w:rPr>
        <w:t>?</w:t>
      </w:r>
    </w:p>
    <w:p w:rsidR="009808E3" w:rsidRPr="008273F3" w:rsidRDefault="001B0674" w:rsidP="009808E3">
      <w:pPr>
        <w:pStyle w:val="berschrift3"/>
      </w:pPr>
      <w:r w:rsidRPr="008273F3">
        <w:t>Tools</w:t>
      </w:r>
    </w:p>
    <w:p w:rsidR="007E5917" w:rsidRPr="008273F3" w:rsidRDefault="00A409C9" w:rsidP="00306227">
      <w:pPr>
        <w:pStyle w:val="berschrift1"/>
      </w:pPr>
      <w:r w:rsidRPr="008273F3">
        <w:lastRenderedPageBreak/>
        <w:t>Funktionale Anforderungen</w:t>
      </w:r>
    </w:p>
    <w:p w:rsidR="00636BD1" w:rsidRPr="008273F3" w:rsidRDefault="00636BD1" w:rsidP="00BC2E8C">
      <w:pPr>
        <w:pStyle w:val="berschrift2"/>
      </w:pPr>
      <w:bookmarkStart w:id="22" w:name="_Toc100721242"/>
      <w:proofErr w:type="spellStart"/>
      <w:r w:rsidRPr="008273F3">
        <w:t>Use</w:t>
      </w:r>
      <w:proofErr w:type="spellEnd"/>
      <w:r w:rsidRPr="008273F3">
        <w:t xml:space="preserve"> </w:t>
      </w:r>
      <w:proofErr w:type="spellStart"/>
      <w:r w:rsidRPr="008273F3">
        <w:t>Case</w:t>
      </w:r>
      <w:r w:rsidR="0033504F" w:rsidRPr="008273F3">
        <w:t>s</w:t>
      </w:r>
      <w:proofErr w:type="spellEnd"/>
      <w:r w:rsidRPr="008273F3">
        <w:t xml:space="preserve"> </w:t>
      </w:r>
      <w:bookmarkEnd w:id="22"/>
      <w:r w:rsidR="0033504F" w:rsidRPr="008273F3">
        <w:t>Überblick</w:t>
      </w:r>
    </w:p>
    <w:p w:rsidR="00EC1872" w:rsidRPr="008273F3" w:rsidRDefault="00BC2E8C" w:rsidP="00EC1872">
      <w:pPr>
        <w:pStyle w:val="Textkrper"/>
      </w:pPr>
      <w:r w:rsidRPr="008273F3">
        <w:t>*</w:t>
      </w:r>
      <w:r w:rsidR="00EC1872" w:rsidRPr="008273F3">
        <w:t>Produktnutzen</w:t>
      </w:r>
      <w:r w:rsidRPr="008273F3">
        <w:t>, **</w:t>
      </w:r>
      <w:r w:rsidR="00EC1872" w:rsidRPr="008273F3">
        <w:t>Technische Schwierigkeit</w:t>
      </w:r>
      <w:r w:rsidRPr="008273F3">
        <w:t>, ***</w:t>
      </w:r>
      <w:r w:rsidR="00EC1872" w:rsidRPr="008273F3">
        <w:t>Priorität</w:t>
      </w:r>
    </w:p>
    <w:tbl>
      <w:tblPr>
        <w:tblStyle w:val="Tabellengitternetz"/>
        <w:tblW w:w="0" w:type="auto"/>
        <w:tblLayout w:type="fixed"/>
        <w:tblLook w:val="04A0"/>
      </w:tblPr>
      <w:tblGrid>
        <w:gridCol w:w="1595"/>
        <w:gridCol w:w="1774"/>
        <w:gridCol w:w="3969"/>
        <w:gridCol w:w="850"/>
        <w:gridCol w:w="851"/>
        <w:gridCol w:w="816"/>
      </w:tblGrid>
      <w:tr w:rsidR="00EC1872" w:rsidRPr="008273F3" w:rsidTr="00EC1872">
        <w:tc>
          <w:tcPr>
            <w:tcW w:w="1595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Akteur</w:t>
            </w:r>
          </w:p>
        </w:tc>
        <w:tc>
          <w:tcPr>
            <w:tcW w:w="1774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Ziel</w:t>
            </w:r>
          </w:p>
        </w:tc>
        <w:tc>
          <w:tcPr>
            <w:tcW w:w="3969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Hauptablauf</w:t>
            </w:r>
          </w:p>
        </w:tc>
        <w:tc>
          <w:tcPr>
            <w:tcW w:w="850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</w:t>
            </w:r>
          </w:p>
        </w:tc>
        <w:tc>
          <w:tcPr>
            <w:tcW w:w="851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**</w:t>
            </w:r>
          </w:p>
        </w:tc>
        <w:tc>
          <w:tcPr>
            <w:tcW w:w="816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***</w:t>
            </w:r>
          </w:p>
        </w:tc>
      </w:tr>
      <w:tr w:rsidR="00B37E5D" w:rsidRPr="008273F3" w:rsidTr="00EC1872">
        <w:tc>
          <w:tcPr>
            <w:tcW w:w="1595" w:type="dxa"/>
            <w:vMerge w:val="restart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 Medtech.</w:t>
            </w:r>
          </w:p>
          <w:p w:rsidR="00B37E5D" w:rsidRPr="008273F3" w:rsidRDefault="00B37E5D" w:rsidP="00EC1872">
            <w:pPr>
              <w:pStyle w:val="Textkrper"/>
              <w:jc w:val="left"/>
            </w:pPr>
            <w:r w:rsidRPr="008273F3">
              <w:t>Gruppen</w:t>
            </w: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1.1 Messreihen einlesen</w:t>
            </w:r>
            <w:r w:rsidR="003D62DC" w:rsidRPr="008273F3">
              <w:rPr>
                <w:b w:val="0"/>
              </w:rPr>
              <w:t xml:space="preserve"> (</w:t>
            </w:r>
            <w:r w:rsidR="00421AF1" w:rsidRPr="008273F3">
              <w:rPr>
                <w:b w:val="0"/>
              </w:rPr>
              <w:t>E</w:t>
            </w:r>
            <w:r w:rsidR="00421AF1" w:rsidRPr="008273F3">
              <w:rPr>
                <w:b w:val="0"/>
              </w:rPr>
              <w:t>x</w:t>
            </w:r>
            <w:r w:rsidR="00421AF1" w:rsidRPr="008273F3">
              <w:rPr>
                <w:b w:val="0"/>
              </w:rPr>
              <w:t>cel,</w:t>
            </w:r>
            <w:r w:rsidR="003D62DC" w:rsidRPr="008273F3">
              <w:rPr>
                <w:b w:val="0"/>
              </w:rPr>
              <w:t xml:space="preserve"> Labview)</w:t>
            </w:r>
          </w:p>
        </w:tc>
        <w:tc>
          <w:tcPr>
            <w:tcW w:w="3969" w:type="dxa"/>
          </w:tcPr>
          <w:p w:rsidR="00B37E5D" w:rsidRPr="008273F3" w:rsidRDefault="003D62DC" w:rsidP="00D4180B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Das System soll von Excel oder La</w:t>
            </w:r>
            <w:r w:rsidRPr="008273F3">
              <w:rPr>
                <w:b w:val="0"/>
              </w:rPr>
              <w:t>b</w:t>
            </w:r>
            <w:r w:rsidRPr="008273F3">
              <w:rPr>
                <w:b w:val="0"/>
              </w:rPr>
              <w:t>view generierte Daten einlesen kö</w:t>
            </w:r>
            <w:r w:rsidRPr="008273F3">
              <w:rPr>
                <w:b w:val="0"/>
              </w:rPr>
              <w:t>n</w:t>
            </w:r>
            <w:r w:rsidRPr="008273F3">
              <w:rPr>
                <w:b w:val="0"/>
              </w:rPr>
              <w:t>nen.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1.2 Tabellar</w:t>
            </w:r>
            <w:r w:rsidRPr="008273F3">
              <w:rPr>
                <w:b w:val="0"/>
              </w:rPr>
              <w:t>i</w:t>
            </w:r>
            <w:r w:rsidRPr="008273F3">
              <w:rPr>
                <w:b w:val="0"/>
              </w:rPr>
              <w:t>sche Darste</w:t>
            </w:r>
            <w:r w:rsidRPr="008273F3">
              <w:rPr>
                <w:b w:val="0"/>
              </w:rPr>
              <w:t>l</w:t>
            </w:r>
            <w:r w:rsidRPr="008273F3">
              <w:rPr>
                <w:b w:val="0"/>
              </w:rPr>
              <w:t xml:space="preserve">lung </w:t>
            </w:r>
          </w:p>
        </w:tc>
        <w:tc>
          <w:tcPr>
            <w:tcW w:w="3969" w:type="dxa"/>
          </w:tcPr>
          <w:p w:rsidR="00B37E5D" w:rsidRPr="008273F3" w:rsidRDefault="00B37E5D" w:rsidP="00020535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System stellt die eingegeben Mes</w:t>
            </w:r>
            <w:r w:rsidRPr="008273F3">
              <w:rPr>
                <w:b w:val="0"/>
              </w:rPr>
              <w:t>s</w:t>
            </w:r>
            <w:r w:rsidRPr="008273F3">
              <w:rPr>
                <w:b w:val="0"/>
              </w:rPr>
              <w:t>reihen tabellarisch dar.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Tief</w:t>
            </w:r>
          </w:p>
          <w:p w:rsidR="00B37E5D" w:rsidRPr="008273F3" w:rsidRDefault="00B37E5D" w:rsidP="00036635"/>
        </w:tc>
        <w:tc>
          <w:tcPr>
            <w:tcW w:w="851" w:type="dxa"/>
          </w:tcPr>
          <w:p w:rsidR="00B37E5D" w:rsidRPr="008273F3" w:rsidRDefault="00B37E5D" w:rsidP="00036635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  <w:p w:rsidR="00B37E5D" w:rsidRPr="008273F3" w:rsidRDefault="00B37E5D" w:rsidP="00036635"/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1.3 X-Y Plot</w:t>
            </w:r>
          </w:p>
        </w:tc>
        <w:tc>
          <w:tcPr>
            <w:tcW w:w="3969" w:type="dxa"/>
          </w:tcPr>
          <w:p w:rsidR="00B37E5D" w:rsidRPr="008273F3" w:rsidRDefault="00B37E5D" w:rsidP="003D62DC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System stellt gleichzeitig mehrere Messreihen in einem X-Y Plot dar, </w:t>
            </w:r>
            <w:r w:rsidR="003D62DC" w:rsidRPr="008273F3">
              <w:rPr>
                <w:b w:val="0"/>
              </w:rPr>
              <w:t>und unterscheidet diese farblich</w:t>
            </w:r>
            <w:r w:rsidRPr="008273F3">
              <w:rPr>
                <w:b w:val="0"/>
              </w:rPr>
              <w:t>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002895" w:rsidRPr="008273F3" w:rsidTr="00EC1872">
        <w:tc>
          <w:tcPr>
            <w:tcW w:w="1595" w:type="dxa"/>
            <w:vMerge/>
          </w:tcPr>
          <w:p w:rsidR="00002895" w:rsidRPr="008273F3" w:rsidRDefault="00002895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002895" w:rsidRPr="008273F3" w:rsidRDefault="00002895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1.4 Vergleich zweier Mes</w:t>
            </w:r>
            <w:r w:rsidRPr="008273F3">
              <w:rPr>
                <w:b w:val="0"/>
              </w:rPr>
              <w:t>s</w:t>
            </w:r>
            <w:r w:rsidRPr="008273F3">
              <w:rPr>
                <w:b w:val="0"/>
              </w:rPr>
              <w:t>reihen</w:t>
            </w:r>
          </w:p>
        </w:tc>
        <w:tc>
          <w:tcPr>
            <w:tcW w:w="3969" w:type="dxa"/>
          </w:tcPr>
          <w:p w:rsidR="00002895" w:rsidRPr="008273F3" w:rsidRDefault="00002895" w:rsidP="00A72A88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Es muss möglich sein die Werte zweier Messreihen zu vergleichen und unterschied</w:t>
            </w:r>
            <w:r w:rsidR="00A72A88">
              <w:rPr>
                <w:b w:val="0"/>
              </w:rPr>
              <w:t>lich</w:t>
            </w:r>
            <w:r w:rsidRPr="008273F3">
              <w:rPr>
                <w:b w:val="0"/>
              </w:rPr>
              <w:t xml:space="preserve"> </w:t>
            </w:r>
            <w:r w:rsidR="00A72A88">
              <w:rPr>
                <w:b w:val="0"/>
              </w:rPr>
              <w:t>d</w:t>
            </w:r>
            <w:r w:rsidRPr="008273F3">
              <w:rPr>
                <w:b w:val="0"/>
              </w:rPr>
              <w:t>arzustellen</w:t>
            </w:r>
          </w:p>
        </w:tc>
        <w:tc>
          <w:tcPr>
            <w:tcW w:w="850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</w:tbl>
    <w:p w:rsidR="00E929EF" w:rsidRPr="008273F3" w:rsidRDefault="00E929EF" w:rsidP="00636BD1">
      <w:pPr>
        <w:pStyle w:val="berschrift4"/>
      </w:pPr>
    </w:p>
    <w:p w:rsidR="00BC2E8C" w:rsidRPr="008273F3" w:rsidRDefault="00BC2E8C" w:rsidP="008B325A">
      <w:pPr>
        <w:pStyle w:val="berschrift3"/>
      </w:pPr>
      <w:r w:rsidRPr="008273F3">
        <w:t>Prioritäten</w:t>
      </w:r>
    </w:p>
    <w:p w:rsidR="00BC2E8C" w:rsidRPr="008273F3" w:rsidRDefault="00BC2E8C" w:rsidP="00BC2E8C">
      <w:pPr>
        <w:pStyle w:val="Textkrper"/>
      </w:pPr>
      <w:r w:rsidRPr="008273F3">
        <w:t xml:space="preserve">Die Prioritäten </w:t>
      </w:r>
      <w:r w:rsidR="00796738" w:rsidRPr="008273F3">
        <w:t>we</w:t>
      </w:r>
      <w:r w:rsidRPr="008273F3">
        <w:t xml:space="preserve">rden bestimmt aus der Kombination von Produktnutzen und technischer Schwierigkeit. </w:t>
      </w:r>
    </w:p>
    <w:tbl>
      <w:tblPr>
        <w:tblStyle w:val="Tabellengitternetz"/>
        <w:tblW w:w="0" w:type="auto"/>
        <w:tblLook w:val="04A0"/>
      </w:tblPr>
      <w:tblGrid>
        <w:gridCol w:w="1242"/>
        <w:gridCol w:w="8588"/>
      </w:tblGrid>
      <w:tr w:rsidR="00BC2E8C" w:rsidRPr="008273F3" w:rsidTr="00B27310">
        <w:tc>
          <w:tcPr>
            <w:tcW w:w="1242" w:type="dxa"/>
          </w:tcPr>
          <w:p w:rsidR="00BC2E8C" w:rsidRPr="001518D7" w:rsidRDefault="00BC2E8C" w:rsidP="00BC2E8C">
            <w:pPr>
              <w:pStyle w:val="Textkrper"/>
              <w:rPr>
                <w:b/>
              </w:rPr>
            </w:pPr>
            <w:r w:rsidRPr="001518D7">
              <w:rPr>
                <w:b/>
              </w:rPr>
              <w:t>Priorität</w:t>
            </w:r>
          </w:p>
        </w:tc>
        <w:tc>
          <w:tcPr>
            <w:tcW w:w="8588" w:type="dxa"/>
          </w:tcPr>
          <w:p w:rsidR="00BC2E8C" w:rsidRPr="001518D7" w:rsidRDefault="00BC2E8C" w:rsidP="00BC2E8C">
            <w:pPr>
              <w:pStyle w:val="Textkrper"/>
              <w:rPr>
                <w:b/>
              </w:rPr>
            </w:pPr>
            <w:r w:rsidRPr="001518D7">
              <w:rPr>
                <w:b/>
              </w:rPr>
              <w:t>Bedeutung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Hoch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ist unabdingbar und notwendig für das korrekte Funktionieren der Software; sie muss realisiert werden.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Mittel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ist nicht unabdingbar ihre Realisierung trägt zur wesentlichen Verbesserung der Software bei. Sie soll wenn möglich realisiert werden.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Tief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trägt zur Verbesserung der Software bei, ist jedoch nicht unb</w:t>
            </w:r>
            <w:r w:rsidRPr="008273F3">
              <w:t>e</w:t>
            </w:r>
            <w:r w:rsidRPr="008273F3">
              <w:t>dingt notwendig. Es wäre aus wünschenswert, wenn die Anforderung realisiert würde.</w:t>
            </w:r>
          </w:p>
        </w:tc>
      </w:tr>
    </w:tbl>
    <w:p w:rsidR="00BC2E8C" w:rsidRPr="008273F3" w:rsidRDefault="00BC2E8C" w:rsidP="00BC2E8C">
      <w:pPr>
        <w:pStyle w:val="Textkrper"/>
      </w:pPr>
    </w:p>
    <w:p w:rsidR="00747C82" w:rsidRPr="008273F3" w:rsidRDefault="00747C82" w:rsidP="00B37E5D">
      <w:pPr>
        <w:pStyle w:val="berschrift4"/>
      </w:pPr>
    </w:p>
    <w:p w:rsidR="00E512BE" w:rsidRPr="008273F3" w:rsidRDefault="00E512BE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 w:rsidRPr="008273F3">
        <w:br w:type="page"/>
      </w:r>
    </w:p>
    <w:p w:rsidR="00105DD1" w:rsidRPr="000E75E0" w:rsidRDefault="00636BD1" w:rsidP="00E512BE">
      <w:pPr>
        <w:pStyle w:val="berschrift3"/>
        <w:rPr>
          <w:lang w:val="en-US"/>
        </w:rPr>
      </w:pPr>
      <w:r w:rsidRPr="000E75E0">
        <w:rPr>
          <w:lang w:val="en-US"/>
        </w:rPr>
        <w:lastRenderedPageBreak/>
        <w:t>Use Case 1</w:t>
      </w:r>
      <w:r w:rsidR="008B325A" w:rsidRPr="000E75E0">
        <w:rPr>
          <w:lang w:val="en-US"/>
        </w:rPr>
        <w:t>.1:</w:t>
      </w:r>
      <w:r w:rsidR="008B325A" w:rsidRPr="00B22158">
        <w:rPr>
          <w:lang w:val="en-US"/>
        </w:rPr>
        <w:t xml:space="preserve"> </w:t>
      </w:r>
      <w:proofErr w:type="spellStart"/>
      <w:r w:rsidR="008B325A" w:rsidRPr="00B22158">
        <w:rPr>
          <w:lang w:val="en-US"/>
        </w:rPr>
        <w:t>Messreihe</w:t>
      </w:r>
      <w:r w:rsidR="000E75E0" w:rsidRPr="00B22158">
        <w:rPr>
          <w:lang w:val="en-US"/>
        </w:rPr>
        <w:t>n</w:t>
      </w:r>
      <w:proofErr w:type="spellEnd"/>
      <w:r w:rsidR="008B325A" w:rsidRPr="00B22158">
        <w:rPr>
          <w:lang w:val="en-US"/>
        </w:rPr>
        <w:t xml:space="preserve"> </w:t>
      </w:r>
      <w:proofErr w:type="spellStart"/>
      <w:r w:rsidR="008B325A" w:rsidRPr="00B22158">
        <w:rPr>
          <w:lang w:val="en-US"/>
        </w:rPr>
        <w:t>einlesen</w:t>
      </w:r>
      <w:proofErr w:type="spellEnd"/>
      <w:r w:rsidR="00D7037D" w:rsidRPr="000E75E0">
        <w:rPr>
          <w:lang w:val="en-US"/>
        </w:rPr>
        <w:t xml:space="preserve"> (Excel,</w:t>
      </w:r>
      <w:r w:rsidR="008273F3" w:rsidRPr="000E75E0">
        <w:rPr>
          <w:lang w:val="en-US"/>
        </w:rPr>
        <w:t xml:space="preserve"> </w:t>
      </w:r>
      <w:proofErr w:type="spellStart"/>
      <w:r w:rsidR="00D7037D" w:rsidRPr="000E75E0">
        <w:rPr>
          <w:lang w:val="en-US"/>
        </w:rPr>
        <w:t>Labview</w:t>
      </w:r>
      <w:proofErr w:type="spellEnd"/>
      <w:r w:rsidR="00D7037D" w:rsidRPr="000E75E0">
        <w:rPr>
          <w:lang w:val="en-US"/>
        </w:rPr>
        <w:t>)</w:t>
      </w:r>
    </w:p>
    <w:p w:rsidR="00105DD1" w:rsidRPr="008273F3" w:rsidRDefault="00E512BE" w:rsidP="00105DD1">
      <w:pPr>
        <w:pStyle w:val="Textkrper"/>
      </w:pPr>
      <w:r w:rsidRPr="008273F3">
        <w:rPr>
          <w:b/>
        </w:rPr>
        <w:t>Akteur</w:t>
      </w:r>
      <w:r w:rsidR="00105DD1" w:rsidRPr="008273F3">
        <w:rPr>
          <w:b/>
        </w:rPr>
        <w:t>:</w:t>
      </w:r>
      <w:r w:rsidR="00B65191" w:rsidRPr="008273F3">
        <w:t xml:space="preserve"> Medtech</w:t>
      </w:r>
      <w:r w:rsidRPr="008273F3">
        <w:t>.</w:t>
      </w:r>
      <w:r w:rsidR="00B65191" w:rsidRPr="008273F3">
        <w:t xml:space="preserve"> Gruppen</w:t>
      </w:r>
    </w:p>
    <w:p w:rsidR="00105DD1" w:rsidRPr="008273F3" w:rsidRDefault="0033504F" w:rsidP="00105DD1">
      <w:pPr>
        <w:pStyle w:val="Textkrper"/>
      </w:pPr>
      <w:r w:rsidRPr="008273F3">
        <w:rPr>
          <w:b/>
        </w:rPr>
        <w:t>Vorbedingungen</w:t>
      </w:r>
      <w:r w:rsidR="00105DD1" w:rsidRPr="008273F3">
        <w:rPr>
          <w:b/>
        </w:rPr>
        <w:t>:</w:t>
      </w:r>
      <w:r w:rsidR="004F4AE6">
        <w:t xml:space="preserve"> Die Messreihen müssen in kompatiblen Format erstellt sein</w:t>
      </w:r>
    </w:p>
    <w:p w:rsidR="00105DD1" w:rsidRDefault="0033504F" w:rsidP="00105DD1">
      <w:pPr>
        <w:pStyle w:val="Textkrper"/>
      </w:pPr>
      <w:r w:rsidRPr="008273F3">
        <w:rPr>
          <w:b/>
        </w:rPr>
        <w:t>Nachbedingungen (Erfolgsgarantie)</w:t>
      </w:r>
      <w:r w:rsidR="00105DD1" w:rsidRPr="008273F3">
        <w:rPr>
          <w:b/>
        </w:rPr>
        <w:t>:</w:t>
      </w:r>
      <w:r w:rsidR="00D4180B" w:rsidRPr="008273F3">
        <w:t xml:space="preserve"> </w:t>
      </w:r>
      <w:r w:rsidR="00B27310">
        <w:t>System soll von Excel oder Labview generierte Daten entgegennehmen</w:t>
      </w:r>
      <w:r w:rsidR="00DB2E35">
        <w:t>, validieren und präsentieren.</w:t>
      </w:r>
    </w:p>
    <w:p w:rsidR="00155BBB" w:rsidRPr="00155BBB" w:rsidRDefault="00155BBB" w:rsidP="00105DD1">
      <w:pPr>
        <w:pStyle w:val="Textkrper"/>
      </w:pPr>
      <w:r>
        <w:rPr>
          <w:b/>
        </w:rPr>
        <w:t xml:space="preserve">Trigger: </w:t>
      </w:r>
      <w:r>
        <w:t>Benutzer will die erstellten Messreihen mit dem System darstellen.</w:t>
      </w:r>
    </w:p>
    <w:p w:rsidR="00B27310" w:rsidRDefault="006E17AF" w:rsidP="00D4180B">
      <w:pPr>
        <w:pStyle w:val="Textkrper"/>
      </w:pPr>
      <w:r w:rsidRPr="008273F3">
        <w:rPr>
          <w:b/>
        </w:rPr>
        <w:t>Hauptablauf</w:t>
      </w:r>
      <w:r w:rsidR="00105DD1" w:rsidRPr="008273F3">
        <w:rPr>
          <w:b/>
        </w:rPr>
        <w:t>:</w:t>
      </w:r>
      <w:r w:rsidR="00D4180B" w:rsidRPr="008273F3">
        <w:t xml:space="preserve"> </w:t>
      </w:r>
    </w:p>
    <w:p w:rsidR="00DB2E35" w:rsidRDefault="00DB2E35" w:rsidP="00B27310">
      <w:pPr>
        <w:pStyle w:val="Textkrper"/>
        <w:numPr>
          <w:ilvl w:val="0"/>
          <w:numId w:val="35"/>
        </w:numPr>
      </w:pPr>
      <w:r>
        <w:t>Benutzer startet das System</w:t>
      </w:r>
    </w:p>
    <w:p w:rsidR="00DB2E35" w:rsidRDefault="00B27310" w:rsidP="00DB2E35">
      <w:pPr>
        <w:pStyle w:val="Textkrper"/>
        <w:numPr>
          <w:ilvl w:val="0"/>
          <w:numId w:val="35"/>
        </w:numPr>
      </w:pPr>
      <w:r>
        <w:t xml:space="preserve">Benutzer sucht </w:t>
      </w:r>
      <w:r w:rsidR="00DB2E35">
        <w:t xml:space="preserve">via Benutzeroberfläche </w:t>
      </w:r>
      <w:r>
        <w:t>bestimmte Excel oder Labview Dateiformate auf der Festplatte</w:t>
      </w:r>
      <w:r w:rsidR="00DB2E35">
        <w:t xml:space="preserve"> und kann diese hochladen.</w:t>
      </w:r>
    </w:p>
    <w:p w:rsidR="00DB2E35" w:rsidRDefault="00DB2E35" w:rsidP="00DB2E35">
      <w:pPr>
        <w:pStyle w:val="Textkrper"/>
        <w:numPr>
          <w:ilvl w:val="0"/>
          <w:numId w:val="35"/>
        </w:numPr>
      </w:pPr>
      <w:r>
        <w:t>System validiert die hochgeladenen Daten.</w:t>
      </w:r>
    </w:p>
    <w:p w:rsidR="00DB2E35" w:rsidRDefault="00DB2E35" w:rsidP="00DB2E35">
      <w:pPr>
        <w:pStyle w:val="Textkrper"/>
        <w:numPr>
          <w:ilvl w:val="0"/>
          <w:numId w:val="35"/>
        </w:numPr>
      </w:pPr>
      <w:r>
        <w:t>System speichert die Daten Programmintern und präsentiert diese tabellarisch.</w:t>
      </w:r>
    </w:p>
    <w:p w:rsidR="00155BBB" w:rsidRPr="00155BBB" w:rsidRDefault="00155BBB" w:rsidP="00155BBB">
      <w:pPr>
        <w:pStyle w:val="Textkrper"/>
      </w:pPr>
    </w:p>
    <w:p w:rsidR="00DB2E35" w:rsidRDefault="00DB2E35" w:rsidP="00DB2E35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DB2E35" w:rsidRDefault="00E37C04" w:rsidP="00DB2E35">
      <w:pPr>
        <w:pStyle w:val="Textkrper"/>
      </w:pPr>
      <w:r>
        <w:t>2</w:t>
      </w:r>
      <w:r w:rsidR="00155BBB">
        <w:t>.a Hochgeladene Datei</w:t>
      </w:r>
      <w:r w:rsidR="00DB2E35">
        <w:t xml:space="preserve"> </w:t>
      </w:r>
      <w:r w:rsidR="00155BBB">
        <w:t>wird</w:t>
      </w:r>
      <w:r w:rsidR="00DB2E35">
        <w:t xml:space="preserve"> nicht erkannt</w:t>
      </w:r>
    </w:p>
    <w:p w:rsidR="00155BBB" w:rsidRDefault="00155BBB" w:rsidP="00155BBB">
      <w:pPr>
        <w:pStyle w:val="Textkrper"/>
        <w:numPr>
          <w:ilvl w:val="0"/>
          <w:numId w:val="36"/>
        </w:numPr>
      </w:pPr>
      <w:r>
        <w:t>System verlangt einen erneuten Versuch</w:t>
      </w:r>
      <w:r w:rsidR="00E37C04">
        <w:t xml:space="preserve"> und macht einen Hinweis auf das Dateiformat.</w:t>
      </w:r>
    </w:p>
    <w:p w:rsidR="00E37C04" w:rsidRDefault="00E37C04" w:rsidP="00E37C04">
      <w:pPr>
        <w:pStyle w:val="Textkrper"/>
      </w:pPr>
      <w:r>
        <w:t>3.a Daten können nicht validiert werden.</w:t>
      </w:r>
    </w:p>
    <w:p w:rsidR="00E37C04" w:rsidRDefault="00E37C04" w:rsidP="00E37C04">
      <w:pPr>
        <w:pStyle w:val="Textkrper"/>
        <w:numPr>
          <w:ilvl w:val="0"/>
          <w:numId w:val="37"/>
        </w:numPr>
      </w:pPr>
      <w:r>
        <w:t xml:space="preserve">System </w:t>
      </w:r>
      <w:r w:rsidR="00776A83">
        <w:t>versteht die Daten in der Datei nicht und macht einen Hinweis.</w:t>
      </w:r>
    </w:p>
    <w:p w:rsidR="00DB2E35" w:rsidRPr="008273F3" w:rsidRDefault="00DB2E35" w:rsidP="00DB2E35">
      <w:pPr>
        <w:pStyle w:val="Textkrper"/>
        <w:ind w:left="720"/>
      </w:pPr>
    </w:p>
    <w:p w:rsidR="008B325A" w:rsidRPr="008273F3" w:rsidRDefault="000D1833" w:rsidP="00E512BE">
      <w:pPr>
        <w:pStyle w:val="berschrift3"/>
      </w:pPr>
      <w:r w:rsidRPr="008273F3">
        <w:t xml:space="preserve">Use Case </w:t>
      </w:r>
      <w:r w:rsidR="008B325A" w:rsidRPr="008273F3">
        <w:t>1.2:</w:t>
      </w:r>
      <w:r w:rsidR="004676CD" w:rsidRPr="008273F3">
        <w:t xml:space="preserve"> Tabellarische Darstellung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Medtech</w:t>
      </w:r>
      <w:r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Messreihen sind erfolgreich </w:t>
      </w:r>
      <w:r w:rsidR="0034546A">
        <w:t>validiert</w:t>
      </w:r>
      <w:r w:rsidR="00D4180B" w:rsidRPr="008273F3">
        <w:t xml:space="preserve"> worden.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D4180B" w:rsidRPr="008273F3">
        <w:t xml:space="preserve"> Messreihen werden tabellarisch dargestellt.</w:t>
      </w:r>
    </w:p>
    <w:p w:rsidR="0034546A" w:rsidRDefault="00E512BE" w:rsidP="00D4180B">
      <w:pPr>
        <w:pStyle w:val="Textkrper"/>
      </w:pPr>
      <w:r w:rsidRPr="008273F3">
        <w:rPr>
          <w:b/>
        </w:rPr>
        <w:t>Hauptablauf</w:t>
      </w:r>
      <w:r w:rsidR="00D4180B" w:rsidRPr="008273F3">
        <w:rPr>
          <w:b/>
        </w:rPr>
        <w:t>:</w:t>
      </w:r>
      <w:r w:rsidR="00B37E5D" w:rsidRPr="008273F3">
        <w:t xml:space="preserve"> </w:t>
      </w:r>
    </w:p>
    <w:p w:rsidR="00D4180B" w:rsidRDefault="0034546A" w:rsidP="0034546A">
      <w:pPr>
        <w:pStyle w:val="Textkrper"/>
        <w:numPr>
          <w:ilvl w:val="0"/>
          <w:numId w:val="38"/>
        </w:numPr>
      </w:pPr>
      <w:r>
        <w:t>Nach erfolgreicher Validierung der Messreihen werden</w:t>
      </w:r>
      <w:r w:rsidR="00B37E5D" w:rsidRPr="008273F3">
        <w:t xml:space="preserve"> diese automatisch in einer Tabe</w:t>
      </w:r>
      <w:r w:rsidR="00B37E5D" w:rsidRPr="008273F3">
        <w:t>l</w:t>
      </w:r>
      <w:r w:rsidR="00B37E5D" w:rsidRPr="008273F3">
        <w:t>le dargestellt.</w:t>
      </w:r>
    </w:p>
    <w:p w:rsidR="0034546A" w:rsidRDefault="0034546A" w:rsidP="0034546A">
      <w:pPr>
        <w:pStyle w:val="Textkrper"/>
      </w:pPr>
    </w:p>
    <w:p w:rsidR="0034546A" w:rsidRDefault="0034546A" w:rsidP="0034546A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34546A" w:rsidRPr="0034546A" w:rsidRDefault="0034546A" w:rsidP="0034546A">
      <w:pPr>
        <w:pStyle w:val="Textkrper"/>
      </w:pPr>
      <w:r>
        <w:t>1.a Tabelle wird nicht angezeigt.</w:t>
      </w:r>
    </w:p>
    <w:p w:rsidR="0034546A" w:rsidRDefault="0034546A" w:rsidP="0034546A">
      <w:pPr>
        <w:pStyle w:val="Textkrper"/>
      </w:pPr>
      <w:r>
        <w:t>1.b Tabelle wird nicht richtig dargestellt.</w:t>
      </w:r>
    </w:p>
    <w:p w:rsidR="0034546A" w:rsidRDefault="0034546A" w:rsidP="0034546A">
      <w:pPr>
        <w:pStyle w:val="Textkrper"/>
      </w:pPr>
      <w:r>
        <w:t>1.c Tabelle zeigt keine Werte an.</w:t>
      </w:r>
    </w:p>
    <w:p w:rsidR="00D4180B" w:rsidRPr="008273F3" w:rsidRDefault="00D4180B" w:rsidP="00D4180B">
      <w:pPr>
        <w:pStyle w:val="Textkrper"/>
      </w:pPr>
    </w:p>
    <w:p w:rsidR="0034546A" w:rsidRDefault="0034546A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8B325A" w:rsidRPr="008273F3" w:rsidRDefault="008B325A" w:rsidP="00E512BE">
      <w:pPr>
        <w:pStyle w:val="berschrift3"/>
      </w:pPr>
      <w:r w:rsidRPr="008273F3">
        <w:lastRenderedPageBreak/>
        <w:t>Use Case 1.3:</w:t>
      </w:r>
      <w:r w:rsidR="004676CD" w:rsidRPr="008273F3">
        <w:t xml:space="preserve"> X-Y Plot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Medtech</w:t>
      </w:r>
      <w:r w:rsidR="008273F3"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</w:t>
      </w:r>
      <w:r w:rsidR="00B37E5D" w:rsidRPr="008273F3">
        <w:t xml:space="preserve">Messreihen sind erfolgreich </w:t>
      </w:r>
      <w:r w:rsidR="0034546A">
        <w:t>validiert worden und werden tabellarisch da</w:t>
      </w:r>
      <w:r w:rsidR="0034546A">
        <w:t>r</w:t>
      </w:r>
      <w:r w:rsidR="0034546A">
        <w:t>gestellt.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CE45F0">
        <w:t xml:space="preserve"> Messreihe</w:t>
      </w:r>
      <w:r w:rsidR="00B37E5D" w:rsidRPr="008273F3">
        <w:t xml:space="preserve"> </w:t>
      </w:r>
      <w:r w:rsidR="00CE45F0">
        <w:t>wird</w:t>
      </w:r>
      <w:r w:rsidR="00B37E5D" w:rsidRPr="008273F3">
        <w:t xml:space="preserve"> im X-Y Plot dargestellt</w:t>
      </w:r>
    </w:p>
    <w:p w:rsidR="0034546A" w:rsidRDefault="00E512BE" w:rsidP="00D4180B">
      <w:pPr>
        <w:pStyle w:val="Textkrper"/>
      </w:pPr>
      <w:r w:rsidRPr="008273F3">
        <w:rPr>
          <w:b/>
        </w:rPr>
        <w:t>Hauptablauf</w:t>
      </w:r>
      <w:r w:rsidR="00D4180B" w:rsidRPr="008273F3">
        <w:rPr>
          <w:b/>
        </w:rPr>
        <w:t>:</w:t>
      </w:r>
      <w:r w:rsidR="00B37E5D" w:rsidRPr="008273F3">
        <w:t xml:space="preserve"> </w:t>
      </w:r>
    </w:p>
    <w:p w:rsidR="00D4180B" w:rsidRDefault="00CE45F0" w:rsidP="0034546A">
      <w:pPr>
        <w:pStyle w:val="Textkrper"/>
        <w:numPr>
          <w:ilvl w:val="0"/>
          <w:numId w:val="39"/>
        </w:numPr>
      </w:pPr>
      <w:r>
        <w:t>Messreihe</w:t>
      </w:r>
      <w:r w:rsidR="00B37E5D" w:rsidRPr="008273F3">
        <w:t xml:space="preserve"> </w:t>
      </w:r>
      <w:r>
        <w:t>ist tabellarisch vorhanden und kann mit Bestätigung</w:t>
      </w:r>
      <w:r w:rsidR="00B37E5D" w:rsidRPr="008273F3">
        <w:t xml:space="preserve"> automatisch im X-Y Plot dargestellt</w:t>
      </w:r>
      <w:r>
        <w:t xml:space="preserve"> werden</w:t>
      </w:r>
      <w:r w:rsidR="00B37E5D" w:rsidRPr="008273F3">
        <w:t>.</w:t>
      </w:r>
    </w:p>
    <w:p w:rsidR="0034546A" w:rsidRDefault="0034546A" w:rsidP="0034546A">
      <w:pPr>
        <w:pStyle w:val="Textkrper"/>
      </w:pPr>
    </w:p>
    <w:p w:rsidR="0034546A" w:rsidRDefault="0034546A" w:rsidP="0034546A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34546A" w:rsidRDefault="0034546A" w:rsidP="0034546A">
      <w:pPr>
        <w:pStyle w:val="Textkrper"/>
      </w:pPr>
      <w:r>
        <w:t>1.a X-Y Plot wird nicht angezei</w:t>
      </w:r>
      <w:r w:rsidR="007E5030">
        <w:t>g</w:t>
      </w:r>
      <w:r>
        <w:t>t</w:t>
      </w:r>
    </w:p>
    <w:p w:rsidR="0034546A" w:rsidRDefault="0034546A" w:rsidP="0034546A">
      <w:pPr>
        <w:pStyle w:val="Textkrper"/>
      </w:pPr>
      <w:r>
        <w:t>1.b X-Y Plot wird nicht richtig angezeigt.</w:t>
      </w:r>
    </w:p>
    <w:p w:rsidR="0034546A" w:rsidRPr="0034546A" w:rsidRDefault="0034546A" w:rsidP="0034546A">
      <w:pPr>
        <w:pStyle w:val="Textkrper"/>
      </w:pPr>
      <w:r>
        <w:t>1.c X-Y Plot zeigt keine Werte an.</w:t>
      </w:r>
    </w:p>
    <w:p w:rsidR="00F21FC3" w:rsidRPr="008273F3" w:rsidRDefault="00F21FC3" w:rsidP="00D4180B">
      <w:pPr>
        <w:pStyle w:val="Textkrper"/>
      </w:pPr>
    </w:p>
    <w:p w:rsidR="00F21FC3" w:rsidRPr="008273F3" w:rsidRDefault="00F21FC3" w:rsidP="00E512BE">
      <w:pPr>
        <w:pStyle w:val="berschrift3"/>
      </w:pPr>
      <w:r w:rsidRPr="008273F3">
        <w:t>Use Case 1.4: Vergleich zweier Messreihen</w:t>
      </w:r>
    </w:p>
    <w:p w:rsidR="00F21FC3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F21FC3" w:rsidRPr="008273F3">
        <w:rPr>
          <w:b/>
        </w:rPr>
        <w:t>:</w:t>
      </w:r>
      <w:r w:rsidR="00F21FC3" w:rsidRPr="008273F3">
        <w:t xml:space="preserve"> Medtech</w:t>
      </w:r>
      <w:r w:rsidR="008273F3" w:rsidRPr="008273F3">
        <w:t>.</w:t>
      </w:r>
      <w:r w:rsidR="00F21FC3" w:rsidRPr="008273F3">
        <w:t xml:space="preserve"> Gruppen</w:t>
      </w:r>
    </w:p>
    <w:p w:rsidR="00F21FC3" w:rsidRPr="008273F3" w:rsidRDefault="00E512BE" w:rsidP="00E512BE">
      <w:pPr>
        <w:pStyle w:val="Textkrper"/>
      </w:pPr>
      <w:r w:rsidRPr="008273F3">
        <w:rPr>
          <w:b/>
        </w:rPr>
        <w:t>Vorbedingungen</w:t>
      </w:r>
      <w:r w:rsidR="00F21FC3" w:rsidRPr="008273F3">
        <w:rPr>
          <w:b/>
        </w:rPr>
        <w:t>:</w:t>
      </w:r>
      <w:r w:rsidR="00685B6E" w:rsidRPr="008273F3">
        <w:rPr>
          <w:b/>
        </w:rPr>
        <w:t xml:space="preserve"> </w:t>
      </w:r>
      <w:r w:rsidR="00685B6E" w:rsidRPr="008273F3">
        <w:t>Messreihen sind erfolgreich eingelesen worden</w:t>
      </w:r>
      <w:r w:rsidR="00726780">
        <w:t>.</w:t>
      </w:r>
    </w:p>
    <w:p w:rsidR="00685B6E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685B6E" w:rsidRPr="008273F3">
        <w:rPr>
          <w:b/>
        </w:rPr>
        <w:t>:</w:t>
      </w:r>
      <w:r w:rsidR="00685B6E" w:rsidRPr="008273F3">
        <w:t xml:space="preserve"> Zwei Messreihen sind verglichen und Unterschiede sind dargestellt.</w:t>
      </w:r>
    </w:p>
    <w:p w:rsidR="00726780" w:rsidRDefault="00E512BE" w:rsidP="00D4180B">
      <w:pPr>
        <w:pStyle w:val="Textkrper"/>
      </w:pPr>
      <w:r w:rsidRPr="008273F3">
        <w:rPr>
          <w:b/>
        </w:rPr>
        <w:t>Hauptablauf:</w:t>
      </w:r>
      <w:r w:rsidRPr="008273F3">
        <w:t xml:space="preserve"> </w:t>
      </w:r>
    </w:p>
    <w:p w:rsidR="00D4180B" w:rsidRDefault="00726780" w:rsidP="00D4180B">
      <w:pPr>
        <w:pStyle w:val="Textkrper"/>
        <w:numPr>
          <w:ilvl w:val="0"/>
          <w:numId w:val="40"/>
        </w:numPr>
      </w:pPr>
      <w:r>
        <w:t>Messreihen sind ta</w:t>
      </w:r>
      <w:r w:rsidR="00CE45F0">
        <w:t>bellarisch vorhanden und können mit Bestätigung im X-Y Plot darg</w:t>
      </w:r>
      <w:r w:rsidR="00CE45F0">
        <w:t>e</w:t>
      </w:r>
      <w:r w:rsidR="00CE45F0">
        <w:t>stellt werden.</w:t>
      </w:r>
    </w:p>
    <w:p w:rsidR="00CE45F0" w:rsidRDefault="00CE45F0" w:rsidP="00D4180B">
      <w:pPr>
        <w:pStyle w:val="Textkrper"/>
        <w:numPr>
          <w:ilvl w:val="0"/>
          <w:numId w:val="40"/>
        </w:numPr>
      </w:pPr>
      <w:r>
        <w:t>Nach Auswahl von mindestens zwei Messreihen werden diese mit unterschiedlichen Fa</w:t>
      </w:r>
      <w:r>
        <w:t>r</w:t>
      </w:r>
      <w:r>
        <w:t>ben dargestellt.</w:t>
      </w:r>
    </w:p>
    <w:p w:rsidR="00CE45F0" w:rsidRDefault="00CE45F0" w:rsidP="00CE45F0">
      <w:pPr>
        <w:pStyle w:val="Textkrper"/>
      </w:pPr>
    </w:p>
    <w:p w:rsidR="00CE45F0" w:rsidRDefault="00CE45F0" w:rsidP="00CE45F0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CE45F0" w:rsidRDefault="00CE45F0" w:rsidP="00CE45F0">
      <w:pPr>
        <w:pStyle w:val="Textkrper"/>
      </w:pPr>
      <w:r>
        <w:t xml:space="preserve">1.a </w:t>
      </w:r>
      <w:r w:rsidR="006C358B">
        <w:t>Gleichzeitige angezeigte Messreihen sind beschränkt</w:t>
      </w:r>
    </w:p>
    <w:p w:rsidR="006C358B" w:rsidRDefault="006C358B" w:rsidP="006C358B">
      <w:pPr>
        <w:pStyle w:val="Textkrper"/>
        <w:numPr>
          <w:ilvl w:val="0"/>
          <w:numId w:val="41"/>
        </w:numPr>
      </w:pPr>
      <w:r>
        <w:t>Hinweis, dass keine neue Messreihe mehr im Plot angezeigt werden kann.</w:t>
      </w:r>
    </w:p>
    <w:p w:rsidR="00CE45F0" w:rsidRPr="00CE45F0" w:rsidRDefault="00CE45F0" w:rsidP="00CE45F0">
      <w:pPr>
        <w:pStyle w:val="Textkrper"/>
        <w:rPr>
          <w:b/>
        </w:rPr>
      </w:pPr>
    </w:p>
    <w:p w:rsidR="00D4180B" w:rsidRPr="008273F3" w:rsidRDefault="00D4180B" w:rsidP="00D4180B">
      <w:pPr>
        <w:pStyle w:val="Textkrper"/>
      </w:pPr>
    </w:p>
    <w:p w:rsidR="00CF251B" w:rsidRDefault="00CF251B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3E453D" w:rsidRDefault="003E453D" w:rsidP="003E453D">
      <w:pPr>
        <w:pStyle w:val="berschrift1"/>
      </w:pPr>
      <w:r>
        <w:lastRenderedPageBreak/>
        <w:t>Nicht-funktionale Anforderungen</w:t>
      </w:r>
    </w:p>
    <w:p w:rsidR="003E453D" w:rsidRPr="003E453D" w:rsidRDefault="003E453D" w:rsidP="002C00C5">
      <w:pPr>
        <w:pStyle w:val="berschrift2"/>
      </w:pPr>
      <w:r>
        <w:t>Entwurfsbedingungen</w:t>
      </w:r>
    </w:p>
    <w:p w:rsidR="003E453D" w:rsidRDefault="003E453D" w:rsidP="003E453D">
      <w:pPr>
        <w:pStyle w:val="Textkrper"/>
        <w:numPr>
          <w:ilvl w:val="0"/>
          <w:numId w:val="47"/>
        </w:numPr>
        <w:rPr>
          <w:lang w:val="de-DE"/>
        </w:rPr>
      </w:pPr>
      <w:r w:rsidRPr="00F53B0E">
        <w:rPr>
          <w:lang w:val="de-DE"/>
        </w:rPr>
        <w:t>Es soll ausschließlich die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Tkinter</w:t>
      </w:r>
      <w:proofErr w:type="spellEnd"/>
      <w:r>
        <w:rPr>
          <w:lang w:val="de-DE"/>
        </w:rPr>
        <w:t xml:space="preserve"> Library zur G</w:t>
      </w:r>
      <w:r w:rsidRPr="00F53B0E">
        <w:rPr>
          <w:lang w:val="de-DE"/>
        </w:rPr>
        <w:t>estaltung der grafischen Oberfläche g</w:t>
      </w:r>
      <w:r w:rsidRPr="00F53B0E">
        <w:rPr>
          <w:lang w:val="de-DE"/>
        </w:rPr>
        <w:t>e</w:t>
      </w:r>
      <w:r w:rsidRPr="00F53B0E">
        <w:rPr>
          <w:lang w:val="de-DE"/>
        </w:rPr>
        <w:t xml:space="preserve">nutzt </w:t>
      </w:r>
      <w:r>
        <w:rPr>
          <w:lang w:val="de-DE"/>
        </w:rPr>
        <w:t>we</w:t>
      </w:r>
      <w:r w:rsidRPr="00F53B0E">
        <w:rPr>
          <w:lang w:val="de-DE"/>
        </w:rPr>
        <w:t>r</w:t>
      </w:r>
      <w:r w:rsidRPr="00F53B0E">
        <w:rPr>
          <w:lang w:val="de-DE"/>
        </w:rPr>
        <w:t>den.</w:t>
      </w:r>
      <w:r>
        <w:rPr>
          <w:lang w:val="de-DE"/>
        </w:rPr>
        <w:t xml:space="preserve"> </w:t>
      </w:r>
      <w:r w:rsidRPr="00F53B0E">
        <w:rPr>
          <w:lang w:val="de-DE"/>
        </w:rPr>
        <w:t xml:space="preserve"> </w:t>
      </w:r>
    </w:p>
    <w:p w:rsidR="003E453D" w:rsidRDefault="003E453D" w:rsidP="003E453D">
      <w:pPr>
        <w:pStyle w:val="Textkrper"/>
        <w:numPr>
          <w:ilvl w:val="0"/>
          <w:numId w:val="47"/>
        </w:numPr>
        <w:rPr>
          <w:lang w:val="de-DE"/>
        </w:rPr>
      </w:pPr>
      <w:r>
        <w:rPr>
          <w:lang w:val="de-DE"/>
        </w:rPr>
        <w:t xml:space="preserve">Das Programm muss auf den </w:t>
      </w:r>
      <w:proofErr w:type="spellStart"/>
      <w:r>
        <w:rPr>
          <w:lang w:val="de-DE"/>
        </w:rPr>
        <w:t>Betriebsystemen</w:t>
      </w:r>
      <w:proofErr w:type="spellEnd"/>
      <w:r>
        <w:rPr>
          <w:lang w:val="de-DE"/>
        </w:rPr>
        <w:t xml:space="preserve"> Mac OX und Windows lauffähig sein.</w:t>
      </w:r>
    </w:p>
    <w:p w:rsidR="002C00C5" w:rsidRDefault="002C00C5" w:rsidP="002C00C5">
      <w:pPr>
        <w:pStyle w:val="Textkrper"/>
        <w:ind w:left="720"/>
        <w:rPr>
          <w:lang w:val="de-DE"/>
        </w:rPr>
      </w:pPr>
    </w:p>
    <w:p w:rsidR="003E453D" w:rsidRPr="008273F3" w:rsidRDefault="003E453D" w:rsidP="003E453D">
      <w:pPr>
        <w:pStyle w:val="berschrift2"/>
      </w:pPr>
      <w:r>
        <w:t>Effizienz</w:t>
      </w:r>
    </w:p>
    <w:p w:rsidR="003E453D" w:rsidRDefault="003E453D" w:rsidP="003E453D">
      <w:pPr>
        <w:pStyle w:val="Textkrper"/>
        <w:rPr>
          <w:lang w:val="de-DE"/>
        </w:rPr>
      </w:pPr>
      <w:r w:rsidRPr="002E43C5">
        <w:rPr>
          <w:lang w:val="de-DE"/>
        </w:rPr>
        <w:t xml:space="preserve">Das Programm soll auch bei </w:t>
      </w:r>
      <w:proofErr w:type="spellStart"/>
      <w:r w:rsidRPr="002E43C5">
        <w:rPr>
          <w:lang w:val="de-DE"/>
        </w:rPr>
        <w:t>grösseren</w:t>
      </w:r>
      <w:proofErr w:type="spellEnd"/>
      <w:r w:rsidRPr="002E43C5">
        <w:rPr>
          <w:lang w:val="de-DE"/>
        </w:rPr>
        <w:t xml:space="preserve"> Datenmengen </w:t>
      </w:r>
      <w:proofErr w:type="spellStart"/>
      <w:r w:rsidRPr="002E43C5">
        <w:rPr>
          <w:lang w:val="de-DE"/>
        </w:rPr>
        <w:t>performant</w:t>
      </w:r>
      <w:proofErr w:type="spellEnd"/>
      <w:r w:rsidRPr="002E43C5">
        <w:rPr>
          <w:lang w:val="de-DE"/>
        </w:rPr>
        <w:t xml:space="preserve"> sein</w:t>
      </w:r>
      <w:r>
        <w:rPr>
          <w:lang w:val="de-DE"/>
        </w:rPr>
        <w:t xml:space="preserve"> und nicht unnötig Pr</w:t>
      </w:r>
      <w:r>
        <w:rPr>
          <w:lang w:val="de-DE"/>
        </w:rPr>
        <w:t>o</w:t>
      </w:r>
      <w:r>
        <w:rPr>
          <w:lang w:val="de-DE"/>
        </w:rPr>
        <w:t>zessorleistung nehmen.</w:t>
      </w:r>
    </w:p>
    <w:p w:rsidR="002C00C5" w:rsidRDefault="002C00C5" w:rsidP="003E453D">
      <w:pPr>
        <w:pStyle w:val="Textkrper"/>
        <w:rPr>
          <w:lang w:val="de-DE"/>
        </w:rPr>
      </w:pPr>
    </w:p>
    <w:p w:rsidR="003E453D" w:rsidRPr="003E453D" w:rsidRDefault="003E453D" w:rsidP="003E453D">
      <w:pPr>
        <w:pStyle w:val="berschrift2"/>
      </w:pPr>
      <w:r>
        <w:t>Dokumentation</w:t>
      </w:r>
    </w:p>
    <w:p w:rsidR="003E453D" w:rsidRDefault="003E453D" w:rsidP="003E453D">
      <w:pPr>
        <w:pStyle w:val="Textkrper"/>
        <w:rPr>
          <w:lang w:val="de-DE"/>
        </w:rPr>
      </w:pPr>
      <w:r w:rsidRPr="002E43C5">
        <w:rPr>
          <w:lang w:val="de-DE"/>
        </w:rPr>
        <w:t>Die Source soll ausreichend Dokumentiert sein, so dass mögliche Modifikationen und Zusat</w:t>
      </w:r>
      <w:r w:rsidRPr="002E43C5">
        <w:rPr>
          <w:lang w:val="de-DE"/>
        </w:rPr>
        <w:t>z</w:t>
      </w:r>
      <w:r w:rsidRPr="002E43C5">
        <w:rPr>
          <w:lang w:val="de-DE"/>
        </w:rPr>
        <w:t xml:space="preserve">module von Dritten einfach eingebunden </w:t>
      </w:r>
      <w:r>
        <w:rPr>
          <w:lang w:val="de-DE"/>
        </w:rPr>
        <w:t>we</w:t>
      </w:r>
      <w:r w:rsidRPr="002E43C5">
        <w:rPr>
          <w:lang w:val="de-DE"/>
        </w:rPr>
        <w:t>rden können.</w:t>
      </w:r>
    </w:p>
    <w:p w:rsidR="002C00C5" w:rsidRDefault="002C00C5" w:rsidP="003E453D">
      <w:pPr>
        <w:pStyle w:val="Textkrper"/>
        <w:rPr>
          <w:lang w:val="de-DE"/>
        </w:rPr>
      </w:pPr>
    </w:p>
    <w:p w:rsidR="003E453D" w:rsidRPr="008273F3" w:rsidRDefault="003E453D" w:rsidP="003E453D">
      <w:pPr>
        <w:pStyle w:val="berschrift2"/>
      </w:pPr>
      <w:r>
        <w:t>Schnittstellen</w:t>
      </w:r>
    </w:p>
    <w:p w:rsidR="003E453D" w:rsidRPr="003E453D" w:rsidRDefault="003E453D" w:rsidP="003E453D">
      <w:pPr>
        <w:pStyle w:val="Textkrper"/>
        <w:numPr>
          <w:ilvl w:val="0"/>
          <w:numId w:val="50"/>
        </w:numPr>
        <w:rPr>
          <w:b/>
          <w:lang w:val="de-DE"/>
        </w:rPr>
      </w:pPr>
      <w:proofErr w:type="spellStart"/>
      <w:r w:rsidRPr="008E2C7A">
        <w:rPr>
          <w:b/>
          <w:lang w:val="en-US"/>
        </w:rPr>
        <w:t>Benutzerschnittstellen</w:t>
      </w:r>
      <w:proofErr w:type="spellEnd"/>
      <w:r w:rsidRPr="008E2C7A">
        <w:rPr>
          <w:b/>
          <w:lang w:val="en-US"/>
        </w:rPr>
        <w:t>:</w:t>
      </w:r>
    </w:p>
    <w:p w:rsidR="003E453D" w:rsidRDefault="003E453D" w:rsidP="003E453D">
      <w:pPr>
        <w:pStyle w:val="Textkrper"/>
        <w:ind w:left="720"/>
      </w:pPr>
      <w:r w:rsidRPr="008273F3">
        <w:t>Eine graphische Benutzeroberfläche erlaubt es dem B</w:t>
      </w:r>
      <w:r w:rsidRPr="008273F3">
        <w:t>e</w:t>
      </w:r>
      <w:r w:rsidRPr="008273F3">
        <w:t>nutzer die Operationen (einlesen, speichern, plotten, vergleichen) intuitiv zu bedienen</w:t>
      </w:r>
      <w:r>
        <w:t>. Diese Oberfläche muss frei sk</w:t>
      </w:r>
      <w:r>
        <w:t>a</w:t>
      </w:r>
      <w:r>
        <w:t xml:space="preserve">lierbar sein, dass heisst sie muss sich bei Änderung der Fenstergröße anpassen. </w:t>
      </w:r>
      <w:r w:rsidRPr="008273F3">
        <w:t xml:space="preserve"> </w:t>
      </w:r>
    </w:p>
    <w:p w:rsidR="003E453D" w:rsidRPr="00894CD3" w:rsidRDefault="003E453D" w:rsidP="003E453D">
      <w:pPr>
        <w:pStyle w:val="Textkrper"/>
        <w:numPr>
          <w:ilvl w:val="0"/>
          <w:numId w:val="50"/>
        </w:numPr>
        <w:rPr>
          <w:b/>
        </w:rPr>
      </w:pPr>
      <w:r w:rsidRPr="00894CD3">
        <w:rPr>
          <w:b/>
        </w:rPr>
        <w:t>Softwareschnittstellen:</w:t>
      </w:r>
    </w:p>
    <w:p w:rsidR="003E453D" w:rsidRPr="002676E2" w:rsidRDefault="003E453D" w:rsidP="003E453D">
      <w:pPr>
        <w:pStyle w:val="Textkrper"/>
        <w:ind w:left="720"/>
      </w:pPr>
      <w:r>
        <w:t xml:space="preserve">Es besteht die Möglichkeit </w:t>
      </w:r>
      <w:proofErr w:type="spellStart"/>
      <w:r>
        <w:t>Importer</w:t>
      </w:r>
      <w:proofErr w:type="spellEnd"/>
      <w:r>
        <w:t xml:space="preserve">-Module der anderen Informatik Gruppen in unser Programm einzubinden. Nach deren Einbindung ist es möglich die Daten sämtlicher </w:t>
      </w:r>
      <w:proofErr w:type="spellStart"/>
      <w:r>
        <w:t>Medtech</w:t>
      </w:r>
      <w:proofErr w:type="spellEnd"/>
      <w:r>
        <w:t>. Gruppen einzulesen und auszuwerten.</w:t>
      </w:r>
    </w:p>
    <w:p w:rsidR="003E453D" w:rsidRPr="008E2C7A" w:rsidRDefault="003E453D" w:rsidP="003E453D">
      <w:pPr>
        <w:pStyle w:val="Textkrper"/>
        <w:ind w:left="720"/>
      </w:pPr>
    </w:p>
    <w:p w:rsidR="003E453D" w:rsidRPr="003E453D" w:rsidRDefault="003E453D" w:rsidP="003E453D">
      <w:pPr>
        <w:pStyle w:val="Textkrper"/>
      </w:pPr>
    </w:p>
    <w:p w:rsidR="006A2DB5" w:rsidRPr="006A2DB5" w:rsidRDefault="006A2DB5" w:rsidP="003E453D">
      <w:pPr>
        <w:pStyle w:val="berschrift1"/>
        <w:numPr>
          <w:ilvl w:val="0"/>
          <w:numId w:val="0"/>
        </w:numPr>
      </w:pPr>
    </w:p>
    <w:p w:rsidR="002676E2" w:rsidRDefault="002676E2" w:rsidP="00FF5FB9">
      <w:pPr>
        <w:pStyle w:val="Textkrper"/>
        <w:ind w:left="720"/>
      </w:pPr>
    </w:p>
    <w:p w:rsidR="002676E2" w:rsidRPr="008E2C7A" w:rsidRDefault="002676E2" w:rsidP="00FF5FB9">
      <w:pPr>
        <w:pStyle w:val="Textkrper"/>
        <w:ind w:left="720"/>
        <w:rPr>
          <w:lang w:val="de-DE"/>
        </w:rPr>
      </w:pPr>
    </w:p>
    <w:p w:rsidR="008E2C7A" w:rsidRPr="008E2C7A" w:rsidRDefault="008E2C7A" w:rsidP="008E2C7A">
      <w:pPr>
        <w:pStyle w:val="berschrift1"/>
        <w:numPr>
          <w:ilvl w:val="0"/>
          <w:numId w:val="0"/>
        </w:numPr>
        <w:rPr>
          <w:lang w:val="de-DE"/>
        </w:rPr>
      </w:pPr>
    </w:p>
    <w:p w:rsidR="008E2C7A" w:rsidRPr="008E2C7A" w:rsidRDefault="008E2C7A" w:rsidP="008E2C7A">
      <w:pPr>
        <w:pStyle w:val="berschrift1"/>
        <w:rPr>
          <w:lang w:val="de-DE"/>
        </w:rPr>
      </w:pPr>
    </w:p>
    <w:p w:rsidR="008E2C7A" w:rsidRPr="008E2C7A" w:rsidRDefault="008E2C7A" w:rsidP="008E2C7A">
      <w:pPr>
        <w:pStyle w:val="berschrift1"/>
        <w:rPr>
          <w:lang w:val="de-DE"/>
        </w:rPr>
      </w:pPr>
    </w:p>
    <w:p w:rsidR="008E2C7A" w:rsidRPr="008E2C7A" w:rsidRDefault="008E2C7A" w:rsidP="002E43C5">
      <w:pPr>
        <w:pStyle w:val="Textkrper"/>
        <w:rPr>
          <w:b/>
          <w:lang w:val="de-DE"/>
        </w:rPr>
      </w:pPr>
    </w:p>
    <w:p w:rsidR="002E43C5" w:rsidRPr="002E43C5" w:rsidRDefault="002E43C5" w:rsidP="002E43C5">
      <w:pPr>
        <w:pStyle w:val="Textkrper"/>
        <w:ind w:left="720"/>
        <w:rPr>
          <w:lang w:val="de-DE"/>
        </w:rPr>
      </w:pPr>
    </w:p>
    <w:p w:rsidR="00F53B0E" w:rsidRPr="002E43C5" w:rsidRDefault="00F53B0E" w:rsidP="00F53B0E">
      <w:pPr>
        <w:pStyle w:val="Textkrper"/>
        <w:rPr>
          <w:lang w:val="de-DE"/>
        </w:rPr>
      </w:pPr>
    </w:p>
    <w:p w:rsidR="00F53B0E" w:rsidRDefault="00F53B0E" w:rsidP="00F53B0E">
      <w:pPr>
        <w:pStyle w:val="Textkrper"/>
        <w:ind w:left="720"/>
        <w:rPr>
          <w:lang w:val="de-DE"/>
        </w:rPr>
      </w:pPr>
    </w:p>
    <w:p w:rsidR="00F53B0E" w:rsidRPr="00F53B0E" w:rsidRDefault="00F53B0E" w:rsidP="00F53B0E">
      <w:pPr>
        <w:pStyle w:val="Textkrper"/>
        <w:ind w:left="720"/>
        <w:rPr>
          <w:lang w:val="de-DE"/>
        </w:rPr>
      </w:pPr>
    </w:p>
    <w:p w:rsidR="00755DEC" w:rsidRPr="00F53B0E" w:rsidRDefault="00755DEC" w:rsidP="00755DEC">
      <w:pPr>
        <w:pStyle w:val="Comment"/>
        <w:rPr>
          <w:lang w:val="de-DE"/>
        </w:rPr>
      </w:pPr>
    </w:p>
    <w:p w:rsidR="007E5917" w:rsidRPr="008273F3" w:rsidRDefault="00A124D2">
      <w:pPr>
        <w:pStyle w:val="berschrift1"/>
        <w:numPr>
          <w:ilvl w:val="0"/>
          <w:numId w:val="16"/>
        </w:numPr>
      </w:pPr>
      <w:bookmarkStart w:id="23" w:name="_Toc100721259"/>
      <w:r w:rsidRPr="008273F3">
        <w:lastRenderedPageBreak/>
        <w:t>Analysis M</w:t>
      </w:r>
      <w:r w:rsidR="008C54E1" w:rsidRPr="008273F3">
        <w:t>odel</w:t>
      </w:r>
      <w:bookmarkEnd w:id="23"/>
      <w:r w:rsidRPr="008273F3">
        <w:t>s</w:t>
      </w:r>
    </w:p>
    <w:p w:rsidR="00A124D2" w:rsidRPr="008273F3" w:rsidRDefault="00A124D2">
      <w:pPr>
        <w:pStyle w:val="Comment"/>
      </w:pPr>
      <w:r w:rsidRPr="007E5030">
        <w:rPr>
          <w:lang w:val="en-US"/>
        </w:rPr>
        <w:t xml:space="preserve">This section contains the conceptual model of the problem domain. This consists typically of the domain model, as well as the most important system interactions. </w:t>
      </w:r>
      <w:r w:rsidRPr="008273F3">
        <w:t xml:space="preserve">Additional </w:t>
      </w:r>
      <w:proofErr w:type="spellStart"/>
      <w:r w:rsidRPr="008273F3">
        <w:t>models</w:t>
      </w:r>
      <w:proofErr w:type="spellEnd"/>
      <w:r w:rsidRPr="008273F3">
        <w:t xml:space="preserve"> </w:t>
      </w:r>
      <w:proofErr w:type="spellStart"/>
      <w:r w:rsidRPr="008273F3">
        <w:t>can</w:t>
      </w:r>
      <w:proofErr w:type="spellEnd"/>
      <w:r w:rsidRPr="008273F3">
        <w:t xml:space="preserve"> </w:t>
      </w:r>
      <w:proofErr w:type="spellStart"/>
      <w:r w:rsidRPr="008273F3">
        <w:t>be</w:t>
      </w:r>
      <w:proofErr w:type="spellEnd"/>
      <w:r w:rsidRPr="008273F3">
        <w:t xml:space="preserve"> </w:t>
      </w:r>
      <w:proofErr w:type="spellStart"/>
      <w:r w:rsidRPr="008273F3">
        <w:t>added</w:t>
      </w:r>
      <w:proofErr w:type="spellEnd"/>
      <w:r w:rsidRPr="008273F3">
        <w:t xml:space="preserve"> </w:t>
      </w:r>
      <w:proofErr w:type="spellStart"/>
      <w:r w:rsidRPr="008273F3">
        <w:t>as</w:t>
      </w:r>
      <w:proofErr w:type="spellEnd"/>
      <w:r w:rsidRPr="008273F3">
        <w:t xml:space="preserve"> </w:t>
      </w:r>
      <w:proofErr w:type="spellStart"/>
      <w:r w:rsidRPr="008273F3">
        <w:t>needed</w:t>
      </w:r>
      <w:proofErr w:type="spellEnd"/>
      <w:r w:rsidRPr="008273F3">
        <w:t>.</w:t>
      </w:r>
    </w:p>
    <w:p w:rsidR="007E5917" w:rsidRPr="008273F3" w:rsidRDefault="00A124D2">
      <w:pPr>
        <w:pStyle w:val="berschrift2"/>
        <w:numPr>
          <w:ilvl w:val="1"/>
          <w:numId w:val="16"/>
        </w:numPr>
      </w:pPr>
      <w:bookmarkStart w:id="24" w:name="_Toc100721260"/>
      <w:r w:rsidRPr="008273F3">
        <w:t>Domain M</w:t>
      </w:r>
      <w:r w:rsidR="00105DD1" w:rsidRPr="008273F3">
        <w:t>odel</w:t>
      </w:r>
      <w:bookmarkEnd w:id="24"/>
    </w:p>
    <w:p w:rsidR="00105DD1" w:rsidRPr="008273F3" w:rsidRDefault="00105DD1" w:rsidP="00105DD1">
      <w:pPr>
        <w:pStyle w:val="berschrift2"/>
      </w:pPr>
      <w:bookmarkStart w:id="25" w:name="_Toc100721261"/>
      <w:r w:rsidRPr="008273F3">
        <w:t>System</w:t>
      </w:r>
      <w:r w:rsidR="00A124D2" w:rsidRPr="008273F3">
        <w:t xml:space="preserve"> Interac</w:t>
      </w:r>
      <w:r w:rsidRPr="008273F3">
        <w:t>tion</w:t>
      </w:r>
      <w:bookmarkEnd w:id="25"/>
      <w:r w:rsidR="00A124D2" w:rsidRPr="008273F3">
        <w:t>s</w:t>
      </w:r>
    </w:p>
    <w:p w:rsidR="00105DD1" w:rsidRPr="008273F3" w:rsidRDefault="00A124D2" w:rsidP="00105DD1">
      <w:pPr>
        <w:pStyle w:val="berschrift2"/>
      </w:pPr>
      <w:bookmarkStart w:id="26" w:name="_Toc100721262"/>
      <w:r w:rsidRPr="008273F3">
        <w:t>Data M</w:t>
      </w:r>
      <w:r w:rsidR="00105DD1" w:rsidRPr="008273F3">
        <w:t>odel</w:t>
      </w:r>
      <w:bookmarkEnd w:id="26"/>
    </w:p>
    <w:p w:rsidR="007E5917" w:rsidRPr="008273F3" w:rsidRDefault="007E5917">
      <w:pPr>
        <w:pStyle w:val="Appendices"/>
        <w:numPr>
          <w:ilvl w:val="0"/>
          <w:numId w:val="0"/>
        </w:numPr>
      </w:pPr>
      <w:bookmarkStart w:id="27" w:name="_Toc100721263"/>
      <w:r w:rsidRPr="008273F3">
        <w:lastRenderedPageBreak/>
        <w:t>A</w:t>
      </w:r>
      <w:bookmarkEnd w:id="27"/>
      <w:r w:rsidR="00A124D2" w:rsidRPr="008273F3">
        <w:t>ppendix</w:t>
      </w:r>
    </w:p>
    <w:p w:rsidR="00306227" w:rsidRPr="008273F3" w:rsidRDefault="00A124D2" w:rsidP="00306227">
      <w:pPr>
        <w:pStyle w:val="Comment"/>
      </w:pPr>
      <w:r w:rsidRPr="008273F3">
        <w:t xml:space="preserve">As </w:t>
      </w:r>
      <w:proofErr w:type="spellStart"/>
      <w:r w:rsidRPr="008273F3">
        <w:t>needed</w:t>
      </w:r>
      <w:proofErr w:type="spellEnd"/>
      <w:r w:rsidRPr="008273F3">
        <w:t>…</w:t>
      </w:r>
    </w:p>
    <w:p w:rsidR="007E5917" w:rsidRPr="008273F3" w:rsidRDefault="00A124D2">
      <w:pPr>
        <w:pStyle w:val="Appendix"/>
        <w:numPr>
          <w:ilvl w:val="0"/>
          <w:numId w:val="0"/>
        </w:numPr>
      </w:pPr>
      <w:bookmarkStart w:id="28" w:name="_Toc100721264"/>
      <w:r w:rsidRPr="008273F3">
        <w:t>Appendix</w:t>
      </w:r>
      <w:r w:rsidR="007E5917" w:rsidRPr="008273F3">
        <w:t xml:space="preserve"> A</w:t>
      </w:r>
      <w:bookmarkEnd w:id="28"/>
    </w:p>
    <w:sectPr w:rsidR="007E5917" w:rsidRPr="008273F3" w:rsidSect="0003543C">
      <w:headerReference w:type="default" r:id="rId12"/>
      <w:footerReference w:type="default" r:id="rId13"/>
      <w:pgSz w:w="11907" w:h="16840" w:code="9"/>
      <w:pgMar w:top="1843" w:right="1134" w:bottom="851" w:left="1134" w:header="397" w:footer="278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4009" w:rsidRDefault="008E4009" w:rsidP="007976C9">
      <w:pPr>
        <w:spacing w:after="0"/>
      </w:pPr>
      <w:r>
        <w:separator/>
      </w:r>
    </w:p>
  </w:endnote>
  <w:endnote w:type="continuationSeparator" w:id="0">
    <w:p w:rsidR="008E4009" w:rsidRDefault="008E4009" w:rsidP="007976C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utiger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326462">
    <w:pPr>
      <w:pBdr>
        <w:top w:val="single" w:sz="4" w:space="4" w:color="auto"/>
      </w:pBdr>
      <w:tabs>
        <w:tab w:val="right" w:pos="9639"/>
      </w:tabs>
      <w:rPr>
        <w:sz w:val="16"/>
        <w:szCs w:val="16"/>
      </w:rPr>
    </w:pPr>
    <w:r>
      <w:rPr>
        <w:sz w:val="16"/>
        <w:szCs w:val="16"/>
      </w:rPr>
      <w:t>Biomedizinische Informatik</w:t>
    </w:r>
    <w:r w:rsidR="000D1833">
      <w:rPr>
        <w:sz w:val="16"/>
        <w:szCs w:val="16"/>
      </w:rPr>
      <w:tab/>
    </w:r>
    <w:fldSimple w:instr=" TITLE  \* MERGEFORMAT ">
      <w:r w:rsidR="00A513DB">
        <w:rPr>
          <w:sz w:val="16"/>
          <w:szCs w:val="16"/>
        </w:rPr>
        <w:t>Software Pflichtenheft</w:t>
      </w:r>
    </w:fldSimple>
    <w:r w:rsidR="000D1833">
      <w:rPr>
        <w:sz w:val="16"/>
        <w:szCs w:val="16"/>
      </w:rPr>
      <w:tab/>
    </w:r>
    <w:r w:rsidR="00C35092">
      <w:rPr>
        <w:sz w:val="16"/>
        <w:szCs w:val="16"/>
      </w:rPr>
      <w:fldChar w:fldCharType="begin"/>
    </w:r>
    <w:r w:rsidR="000D1833">
      <w:rPr>
        <w:sz w:val="16"/>
        <w:szCs w:val="16"/>
      </w:rPr>
      <w:instrText xml:space="preserve"> PAGE </w:instrText>
    </w:r>
    <w:r w:rsidR="00C35092">
      <w:rPr>
        <w:sz w:val="16"/>
        <w:szCs w:val="16"/>
      </w:rPr>
      <w:fldChar w:fldCharType="separate"/>
    </w:r>
    <w:r w:rsidR="00534490">
      <w:rPr>
        <w:noProof/>
        <w:sz w:val="16"/>
        <w:szCs w:val="16"/>
      </w:rPr>
      <w:t>i</w:t>
    </w:r>
    <w:r w:rsidR="00C35092">
      <w:rPr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4676CD">
    <w:pPr>
      <w:pBdr>
        <w:top w:val="single" w:sz="4" w:space="4" w:color="auto"/>
      </w:pBdr>
      <w:tabs>
        <w:tab w:val="right" w:pos="9639"/>
      </w:tabs>
      <w:rPr>
        <w:sz w:val="16"/>
        <w:szCs w:val="16"/>
      </w:rPr>
    </w:pPr>
    <w:r>
      <w:rPr>
        <w:sz w:val="16"/>
        <w:szCs w:val="16"/>
      </w:rPr>
      <w:t>Biomedizinische Informatik</w:t>
    </w:r>
    <w:r w:rsidR="000D1833">
      <w:rPr>
        <w:sz w:val="16"/>
        <w:szCs w:val="16"/>
      </w:rPr>
      <w:tab/>
    </w:r>
    <w:fldSimple w:instr=" TITLE  \* MERGEFORMAT ">
      <w:r w:rsidR="00A513DB">
        <w:rPr>
          <w:sz w:val="16"/>
          <w:szCs w:val="16"/>
        </w:rPr>
        <w:t>Software Pflichtenheft</w:t>
      </w:r>
    </w:fldSimple>
    <w:r w:rsidR="000D1833">
      <w:rPr>
        <w:sz w:val="16"/>
        <w:szCs w:val="16"/>
      </w:rPr>
      <w:tab/>
    </w:r>
    <w:r w:rsidR="00C35092">
      <w:rPr>
        <w:sz w:val="16"/>
        <w:szCs w:val="16"/>
      </w:rPr>
      <w:fldChar w:fldCharType="begin"/>
    </w:r>
    <w:r w:rsidR="000D1833">
      <w:rPr>
        <w:sz w:val="16"/>
        <w:szCs w:val="16"/>
      </w:rPr>
      <w:instrText xml:space="preserve"> PAGE </w:instrText>
    </w:r>
    <w:r w:rsidR="00C35092">
      <w:rPr>
        <w:sz w:val="16"/>
        <w:szCs w:val="16"/>
      </w:rPr>
      <w:fldChar w:fldCharType="separate"/>
    </w:r>
    <w:r w:rsidR="00534490">
      <w:rPr>
        <w:noProof/>
        <w:sz w:val="16"/>
        <w:szCs w:val="16"/>
      </w:rPr>
      <w:t>2</w:t>
    </w:r>
    <w:r w:rsidR="00C35092">
      <w:rPr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4009" w:rsidRDefault="008E4009" w:rsidP="007976C9">
      <w:pPr>
        <w:spacing w:after="0"/>
      </w:pPr>
      <w:r>
        <w:separator/>
      </w:r>
    </w:p>
  </w:footnote>
  <w:footnote w:type="continuationSeparator" w:id="0">
    <w:p w:rsidR="008E4009" w:rsidRDefault="008E4009" w:rsidP="007976C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0D1833">
    <w:pPr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B85F28">
    <w:pPr>
      <w:jc w:val="right"/>
    </w:pPr>
    <w:r w:rsidRPr="00B85F28">
      <w:rPr>
        <w:noProof/>
        <w:lang w:val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-166370</wp:posOffset>
          </wp:positionH>
          <wp:positionV relativeFrom="margin">
            <wp:posOffset>-802640</wp:posOffset>
          </wp:positionV>
          <wp:extent cx="2331720" cy="356235"/>
          <wp:effectExtent l="19050" t="0" r="0" b="0"/>
          <wp:wrapTopAndBottom/>
          <wp:docPr id="4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72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7C40F3">
    <w:pPr>
      <w:jc w:val="right"/>
    </w:pPr>
    <w:r w:rsidRPr="007C40F3">
      <w:rPr>
        <w:noProof/>
        <w:lang w:val="de-DE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-169412</wp:posOffset>
          </wp:positionH>
          <wp:positionV relativeFrom="margin">
            <wp:posOffset>-798165</wp:posOffset>
          </wp:positionV>
          <wp:extent cx="2330745" cy="361507"/>
          <wp:effectExtent l="19050" t="0" r="0" b="0"/>
          <wp:wrapTopAndBottom/>
          <wp:docPr id="6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72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1A88C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FFFFFFFB"/>
    <w:multiLevelType w:val="multilevel"/>
    <w:tmpl w:val="A5CAD588"/>
    <w:lvl w:ilvl="0">
      <w:start w:val="1"/>
      <w:numFmt w:val="decimal"/>
      <w:pStyle w:val="berschrift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02B503C1"/>
    <w:multiLevelType w:val="hybridMultilevel"/>
    <w:tmpl w:val="1696C9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C0C7F"/>
    <w:multiLevelType w:val="hybridMultilevel"/>
    <w:tmpl w:val="448C3B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F15FDD"/>
    <w:multiLevelType w:val="hybridMultilevel"/>
    <w:tmpl w:val="CF8A92C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04072B"/>
    <w:multiLevelType w:val="singleLevel"/>
    <w:tmpl w:val="007CEC1A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7">
    <w:nsid w:val="14D576C5"/>
    <w:multiLevelType w:val="hybridMultilevel"/>
    <w:tmpl w:val="506A4C9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2144C2"/>
    <w:multiLevelType w:val="hybridMultilevel"/>
    <w:tmpl w:val="79226F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F170FC"/>
    <w:multiLevelType w:val="hybridMultilevel"/>
    <w:tmpl w:val="6CF459D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1C620205"/>
    <w:multiLevelType w:val="hybridMultilevel"/>
    <w:tmpl w:val="6228FA8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03D028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54C1674"/>
    <w:multiLevelType w:val="multilevel"/>
    <w:tmpl w:val="2E8C2F8C"/>
    <w:lvl w:ilvl="0">
      <w:start w:val="1"/>
      <w:numFmt w:val="decimal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3">
    <w:nsid w:val="270179E4"/>
    <w:multiLevelType w:val="hybridMultilevel"/>
    <w:tmpl w:val="CBDA053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342EFB"/>
    <w:multiLevelType w:val="singleLevel"/>
    <w:tmpl w:val="29D88C72"/>
    <w:lvl w:ilvl="0">
      <w:start w:val="1"/>
      <w:numFmt w:val="decimal"/>
      <w:lvlText w:val="[%1]"/>
      <w:legacy w:legacy="1" w:legacySpace="0" w:legacyIndent="283"/>
      <w:lvlJc w:val="left"/>
    </w:lvl>
  </w:abstractNum>
  <w:abstractNum w:abstractNumId="15">
    <w:nsid w:val="2FDE22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304D26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30E16E5C"/>
    <w:multiLevelType w:val="hybridMultilevel"/>
    <w:tmpl w:val="CC2A1BE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A06C0E"/>
    <w:multiLevelType w:val="hybridMultilevel"/>
    <w:tmpl w:val="2A008D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1C0A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368265F2"/>
    <w:multiLevelType w:val="hybridMultilevel"/>
    <w:tmpl w:val="53DA5F4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0A1E42"/>
    <w:multiLevelType w:val="hybridMultilevel"/>
    <w:tmpl w:val="02EC52C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6E34231"/>
    <w:multiLevelType w:val="hybridMultilevel"/>
    <w:tmpl w:val="234A36AA"/>
    <w:lvl w:ilvl="0" w:tplc="2E027E0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FB3734"/>
    <w:multiLevelType w:val="hybridMultilevel"/>
    <w:tmpl w:val="E9248C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2C7722"/>
    <w:multiLevelType w:val="hybridMultilevel"/>
    <w:tmpl w:val="D60049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551192"/>
    <w:multiLevelType w:val="hybridMultilevel"/>
    <w:tmpl w:val="99689C5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4F4324"/>
    <w:multiLevelType w:val="hybridMultilevel"/>
    <w:tmpl w:val="8222D8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DA1D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>
    <w:nsid w:val="5D357486"/>
    <w:multiLevelType w:val="hybridMultilevel"/>
    <w:tmpl w:val="4F4EDDE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CC796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30">
    <w:nsid w:val="5FD67280"/>
    <w:multiLevelType w:val="hybridMultilevel"/>
    <w:tmpl w:val="BBD428A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F74E76"/>
    <w:multiLevelType w:val="singleLevel"/>
    <w:tmpl w:val="745A2CE0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2">
    <w:nsid w:val="61084C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3">
    <w:nsid w:val="687D58B6"/>
    <w:multiLevelType w:val="hybridMultilevel"/>
    <w:tmpl w:val="921256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C05A75"/>
    <w:multiLevelType w:val="hybridMultilevel"/>
    <w:tmpl w:val="E8BE73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2C42EF"/>
    <w:multiLevelType w:val="hybridMultilevel"/>
    <w:tmpl w:val="3752CA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B96B20"/>
    <w:multiLevelType w:val="hybridMultilevel"/>
    <w:tmpl w:val="FEB02E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3209FD"/>
    <w:multiLevelType w:val="hybridMultilevel"/>
    <w:tmpl w:val="CC2E8F38"/>
    <w:lvl w:ilvl="0" w:tplc="FFFFFFFF">
      <w:start w:val="3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8">
    <w:nsid w:val="762C3B12"/>
    <w:multiLevelType w:val="hybridMultilevel"/>
    <w:tmpl w:val="8904C6C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A774E3"/>
    <w:multiLevelType w:val="hybridMultilevel"/>
    <w:tmpl w:val="CC2A1BE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2C5B8D"/>
    <w:multiLevelType w:val="hybridMultilevel"/>
    <w:tmpl w:val="D6CA84E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>
    <w:nsid w:val="7E572B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2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 w:val="0"/>
          <w:bCs w:val="0"/>
          <w:i w:val="0"/>
          <w:iCs w:val="0"/>
          <w:sz w:val="18"/>
          <w:szCs w:val="18"/>
          <w:u w:val="none"/>
        </w:rPr>
      </w:lvl>
    </w:lvlOverride>
  </w:num>
  <w:num w:numId="5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Symbol" w:hint="default"/>
        </w:rPr>
      </w:lvl>
    </w:lvlOverride>
  </w:num>
  <w:num w:numId="6">
    <w:abstractNumId w:val="1"/>
  </w:num>
  <w:num w:numId="7">
    <w:abstractNumId w:val="31"/>
  </w:num>
  <w:num w:numId="8">
    <w:abstractNumId w:val="21"/>
  </w:num>
  <w:num w:numId="9">
    <w:abstractNumId w:val="40"/>
  </w:num>
  <w:num w:numId="10">
    <w:abstractNumId w:val="1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6"/>
  </w:num>
  <w:num w:numId="18">
    <w:abstractNumId w:val="19"/>
  </w:num>
  <w:num w:numId="19">
    <w:abstractNumId w:val="27"/>
  </w:num>
  <w:num w:numId="20">
    <w:abstractNumId w:val="41"/>
  </w:num>
  <w:num w:numId="21">
    <w:abstractNumId w:val="37"/>
  </w:num>
  <w:num w:numId="22">
    <w:abstractNumId w:val="12"/>
  </w:num>
  <w:num w:numId="23">
    <w:abstractNumId w:val="29"/>
  </w:num>
  <w:num w:numId="24">
    <w:abstractNumId w:val="16"/>
  </w:num>
  <w:num w:numId="25">
    <w:abstractNumId w:val="32"/>
  </w:num>
  <w:num w:numId="26">
    <w:abstractNumId w:val="15"/>
  </w:num>
  <w:num w:numId="27">
    <w:abstractNumId w:val="11"/>
  </w:num>
  <w:num w:numId="28">
    <w:abstractNumId w:val="9"/>
  </w:num>
  <w:num w:numId="29">
    <w:abstractNumId w:val="8"/>
  </w:num>
  <w:num w:numId="30">
    <w:abstractNumId w:val="38"/>
  </w:num>
  <w:num w:numId="31">
    <w:abstractNumId w:val="33"/>
  </w:num>
  <w:num w:numId="32">
    <w:abstractNumId w:val="35"/>
  </w:num>
  <w:num w:numId="33">
    <w:abstractNumId w:val="5"/>
  </w:num>
  <w:num w:numId="34">
    <w:abstractNumId w:val="34"/>
  </w:num>
  <w:num w:numId="35">
    <w:abstractNumId w:val="36"/>
  </w:num>
  <w:num w:numId="36">
    <w:abstractNumId w:val="13"/>
  </w:num>
  <w:num w:numId="37">
    <w:abstractNumId w:val="20"/>
  </w:num>
  <w:num w:numId="38">
    <w:abstractNumId w:val="25"/>
  </w:num>
  <w:num w:numId="39">
    <w:abstractNumId w:val="17"/>
  </w:num>
  <w:num w:numId="40">
    <w:abstractNumId w:val="39"/>
  </w:num>
  <w:num w:numId="41">
    <w:abstractNumId w:val="28"/>
  </w:num>
  <w:num w:numId="42">
    <w:abstractNumId w:val="18"/>
  </w:num>
  <w:num w:numId="43">
    <w:abstractNumId w:val="30"/>
  </w:num>
  <w:num w:numId="44">
    <w:abstractNumId w:val="7"/>
  </w:num>
  <w:num w:numId="45">
    <w:abstractNumId w:val="4"/>
  </w:num>
  <w:num w:numId="46">
    <w:abstractNumId w:val="23"/>
  </w:num>
  <w:num w:numId="47">
    <w:abstractNumId w:val="24"/>
  </w:num>
  <w:num w:numId="48">
    <w:abstractNumId w:val="22"/>
  </w:num>
  <w:num w:numId="49">
    <w:abstractNumId w:val="3"/>
  </w:num>
  <w:num w:numId="50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defaultTabStop w:val="1134"/>
  <w:autoHyphenation/>
  <w:hyphenationZone w:val="142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7E5917"/>
    <w:rsid w:val="00002895"/>
    <w:rsid w:val="00006E52"/>
    <w:rsid w:val="00020535"/>
    <w:rsid w:val="0003543C"/>
    <w:rsid w:val="00036635"/>
    <w:rsid w:val="0006308D"/>
    <w:rsid w:val="000655E1"/>
    <w:rsid w:val="000852BE"/>
    <w:rsid w:val="000958B7"/>
    <w:rsid w:val="000B06E7"/>
    <w:rsid w:val="000C078E"/>
    <w:rsid w:val="000D1833"/>
    <w:rsid w:val="000E75E0"/>
    <w:rsid w:val="00105DD1"/>
    <w:rsid w:val="00111705"/>
    <w:rsid w:val="00134A55"/>
    <w:rsid w:val="001518D7"/>
    <w:rsid w:val="00155BBB"/>
    <w:rsid w:val="00174E5A"/>
    <w:rsid w:val="00177636"/>
    <w:rsid w:val="001B0674"/>
    <w:rsid w:val="001F57F0"/>
    <w:rsid w:val="0026653E"/>
    <w:rsid w:val="002676E2"/>
    <w:rsid w:val="00296A86"/>
    <w:rsid w:val="002C00C5"/>
    <w:rsid w:val="002D4735"/>
    <w:rsid w:val="002E2436"/>
    <w:rsid w:val="002E43C5"/>
    <w:rsid w:val="00306227"/>
    <w:rsid w:val="00326462"/>
    <w:rsid w:val="0033504F"/>
    <w:rsid w:val="0034546A"/>
    <w:rsid w:val="00345482"/>
    <w:rsid w:val="00393D31"/>
    <w:rsid w:val="003C1C66"/>
    <w:rsid w:val="003D62DC"/>
    <w:rsid w:val="003E453D"/>
    <w:rsid w:val="00421AF1"/>
    <w:rsid w:val="00450DC0"/>
    <w:rsid w:val="00464458"/>
    <w:rsid w:val="004676CD"/>
    <w:rsid w:val="004E0784"/>
    <w:rsid w:val="004E089D"/>
    <w:rsid w:val="004F4AE6"/>
    <w:rsid w:val="00534490"/>
    <w:rsid w:val="00590436"/>
    <w:rsid w:val="005911B7"/>
    <w:rsid w:val="005956C7"/>
    <w:rsid w:val="005A1B83"/>
    <w:rsid w:val="005A4B9F"/>
    <w:rsid w:val="005C1999"/>
    <w:rsid w:val="005E2F8B"/>
    <w:rsid w:val="00626A42"/>
    <w:rsid w:val="00636AA7"/>
    <w:rsid w:val="00636BD1"/>
    <w:rsid w:val="006618C7"/>
    <w:rsid w:val="00685B6E"/>
    <w:rsid w:val="006A2DB5"/>
    <w:rsid w:val="006B09F4"/>
    <w:rsid w:val="006C358B"/>
    <w:rsid w:val="006C5559"/>
    <w:rsid w:val="006E17AF"/>
    <w:rsid w:val="006E6BC4"/>
    <w:rsid w:val="0070490D"/>
    <w:rsid w:val="00726780"/>
    <w:rsid w:val="00747C82"/>
    <w:rsid w:val="00751655"/>
    <w:rsid w:val="00755DEC"/>
    <w:rsid w:val="00776A83"/>
    <w:rsid w:val="0077737C"/>
    <w:rsid w:val="007906D3"/>
    <w:rsid w:val="00796738"/>
    <w:rsid w:val="007A4BEE"/>
    <w:rsid w:val="007B7326"/>
    <w:rsid w:val="007C40F3"/>
    <w:rsid w:val="007D40F0"/>
    <w:rsid w:val="007E5030"/>
    <w:rsid w:val="007E5917"/>
    <w:rsid w:val="007F6216"/>
    <w:rsid w:val="008110E4"/>
    <w:rsid w:val="0082601F"/>
    <w:rsid w:val="008273F3"/>
    <w:rsid w:val="00832461"/>
    <w:rsid w:val="0085259F"/>
    <w:rsid w:val="00894CD3"/>
    <w:rsid w:val="008B325A"/>
    <w:rsid w:val="008C54E1"/>
    <w:rsid w:val="008E2C7A"/>
    <w:rsid w:val="008E4009"/>
    <w:rsid w:val="008F2AF2"/>
    <w:rsid w:val="008F3723"/>
    <w:rsid w:val="008F3E56"/>
    <w:rsid w:val="00906031"/>
    <w:rsid w:val="0095758F"/>
    <w:rsid w:val="009808E3"/>
    <w:rsid w:val="00983DAB"/>
    <w:rsid w:val="009A24E8"/>
    <w:rsid w:val="009C5CD9"/>
    <w:rsid w:val="00A124D2"/>
    <w:rsid w:val="00A13183"/>
    <w:rsid w:val="00A23218"/>
    <w:rsid w:val="00A26D88"/>
    <w:rsid w:val="00A35EE8"/>
    <w:rsid w:val="00A409C9"/>
    <w:rsid w:val="00A513DB"/>
    <w:rsid w:val="00A72A88"/>
    <w:rsid w:val="00AB2306"/>
    <w:rsid w:val="00AD3637"/>
    <w:rsid w:val="00AE04BE"/>
    <w:rsid w:val="00B22158"/>
    <w:rsid w:val="00B27310"/>
    <w:rsid w:val="00B3558A"/>
    <w:rsid w:val="00B37E5D"/>
    <w:rsid w:val="00B54A97"/>
    <w:rsid w:val="00B65191"/>
    <w:rsid w:val="00B71894"/>
    <w:rsid w:val="00B72D97"/>
    <w:rsid w:val="00B85F28"/>
    <w:rsid w:val="00B94944"/>
    <w:rsid w:val="00BA1AE4"/>
    <w:rsid w:val="00BC2E8C"/>
    <w:rsid w:val="00BD69CD"/>
    <w:rsid w:val="00BF3CA4"/>
    <w:rsid w:val="00C35092"/>
    <w:rsid w:val="00C65787"/>
    <w:rsid w:val="00CB33AE"/>
    <w:rsid w:val="00CC2ABD"/>
    <w:rsid w:val="00CE16DD"/>
    <w:rsid w:val="00CE45F0"/>
    <w:rsid w:val="00CF251B"/>
    <w:rsid w:val="00D14040"/>
    <w:rsid w:val="00D16137"/>
    <w:rsid w:val="00D34797"/>
    <w:rsid w:val="00D4180B"/>
    <w:rsid w:val="00D57F61"/>
    <w:rsid w:val="00D66D0E"/>
    <w:rsid w:val="00D7037D"/>
    <w:rsid w:val="00DA03B2"/>
    <w:rsid w:val="00DB2E35"/>
    <w:rsid w:val="00E2520C"/>
    <w:rsid w:val="00E35A39"/>
    <w:rsid w:val="00E37C04"/>
    <w:rsid w:val="00E512BE"/>
    <w:rsid w:val="00E929EF"/>
    <w:rsid w:val="00E941CC"/>
    <w:rsid w:val="00EB3212"/>
    <w:rsid w:val="00EC1872"/>
    <w:rsid w:val="00ED47DE"/>
    <w:rsid w:val="00F21FC3"/>
    <w:rsid w:val="00F53B0E"/>
    <w:rsid w:val="00FE0368"/>
    <w:rsid w:val="00FF5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4" w:uiPriority="39" w:unhideWhenUsed="1"/>
    <w:lsdException w:name="toc 5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qFormat/>
    <w:rsid w:val="0003543C"/>
    <w:pPr>
      <w:widowControl w:val="0"/>
      <w:spacing w:after="120" w:line="240" w:lineRule="auto"/>
      <w:jc w:val="both"/>
    </w:pPr>
    <w:rPr>
      <w:rFonts w:ascii="Verdana" w:hAnsi="Verdana" w:cs="Verdana"/>
      <w:lang w:eastAsia="de-DE"/>
    </w:rPr>
  </w:style>
  <w:style w:type="paragraph" w:styleId="berschrift1">
    <w:name w:val="heading 1"/>
    <w:basedOn w:val="Standard"/>
    <w:next w:val="Textkrper"/>
    <w:link w:val="berschrift1Zchn"/>
    <w:uiPriority w:val="99"/>
    <w:qFormat/>
    <w:rsid w:val="0003543C"/>
    <w:pPr>
      <w:keepNext/>
      <w:pageBreakBefore/>
      <w:widowControl/>
      <w:numPr>
        <w:numId w:val="15"/>
      </w:numPr>
      <w:shd w:val="clear" w:color="auto" w:fill="E0E0E0"/>
      <w:tabs>
        <w:tab w:val="left" w:pos="680"/>
      </w:tabs>
      <w:spacing w:before="120" w:after="240"/>
      <w:jc w:val="left"/>
      <w:outlineLvl w:val="0"/>
    </w:pPr>
    <w:rPr>
      <w:b/>
      <w:bCs/>
      <w:sz w:val="28"/>
      <w:szCs w:val="28"/>
    </w:rPr>
  </w:style>
  <w:style w:type="paragraph" w:styleId="berschrift2">
    <w:name w:val="heading 2"/>
    <w:basedOn w:val="Standard"/>
    <w:next w:val="Textkrper"/>
    <w:link w:val="berschrift2Zchn"/>
    <w:uiPriority w:val="99"/>
    <w:qFormat/>
    <w:rsid w:val="0003543C"/>
    <w:pPr>
      <w:keepNext/>
      <w:widowControl/>
      <w:numPr>
        <w:ilvl w:val="1"/>
        <w:numId w:val="15"/>
      </w:numPr>
      <w:spacing w:before="240"/>
      <w:jc w:val="left"/>
      <w:outlineLvl w:val="1"/>
    </w:pPr>
    <w:rPr>
      <w:b/>
      <w:bCs/>
    </w:rPr>
  </w:style>
  <w:style w:type="paragraph" w:styleId="berschrift3">
    <w:name w:val="heading 3"/>
    <w:basedOn w:val="Standard"/>
    <w:next w:val="Textkrper"/>
    <w:link w:val="berschrift3Zchn"/>
    <w:uiPriority w:val="99"/>
    <w:qFormat/>
    <w:rsid w:val="0003543C"/>
    <w:pPr>
      <w:widowControl/>
      <w:numPr>
        <w:ilvl w:val="2"/>
        <w:numId w:val="15"/>
      </w:numPr>
      <w:spacing w:before="240"/>
      <w:jc w:val="left"/>
      <w:outlineLvl w:val="2"/>
    </w:pPr>
    <w:rPr>
      <w:b/>
      <w:bCs/>
      <w:sz w:val="20"/>
      <w:szCs w:val="20"/>
    </w:rPr>
  </w:style>
  <w:style w:type="paragraph" w:styleId="berschrift4">
    <w:name w:val="heading 4"/>
    <w:basedOn w:val="Standard"/>
    <w:next w:val="Textkrper"/>
    <w:link w:val="berschrift4Zchn"/>
    <w:uiPriority w:val="99"/>
    <w:qFormat/>
    <w:rsid w:val="00636AA7"/>
    <w:pPr>
      <w:keepNext/>
      <w:spacing w:before="60" w:after="60"/>
      <w:outlineLvl w:val="3"/>
    </w:pPr>
    <w:rPr>
      <w:b/>
      <w:bCs/>
      <w:sz w:val="20"/>
      <w:szCs w:val="20"/>
    </w:rPr>
  </w:style>
  <w:style w:type="paragraph" w:styleId="berschrift5">
    <w:name w:val="heading 5"/>
    <w:basedOn w:val="Standard"/>
    <w:next w:val="Textkrper"/>
    <w:link w:val="berschrift5Zchn"/>
    <w:uiPriority w:val="99"/>
    <w:qFormat/>
    <w:rsid w:val="0003543C"/>
    <w:pPr>
      <w:spacing w:before="60" w:after="60"/>
      <w:outlineLvl w:val="4"/>
    </w:pPr>
    <w:rPr>
      <w:rFonts w:ascii="Frutiger 45 Light" w:hAnsi="Frutiger 45 Light" w:cs="Frutiger 45 Light"/>
      <w:i/>
      <w:iCs/>
    </w:rPr>
  </w:style>
  <w:style w:type="paragraph" w:styleId="berschrift6">
    <w:name w:val="heading 6"/>
    <w:basedOn w:val="Standard"/>
    <w:next w:val="Textkrper"/>
    <w:link w:val="berschrift6Zchn"/>
    <w:uiPriority w:val="99"/>
    <w:qFormat/>
    <w:rsid w:val="0003543C"/>
    <w:pPr>
      <w:spacing w:before="60" w:after="60"/>
      <w:outlineLvl w:val="5"/>
    </w:pPr>
    <w:rPr>
      <w:i/>
      <w:iCs/>
      <w:lang w:val="en-GB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03543C"/>
    <w:pPr>
      <w:numPr>
        <w:ilvl w:val="6"/>
        <w:numId w:val="15"/>
      </w:numPr>
      <w:spacing w:before="240" w:after="60"/>
      <w:outlineLvl w:val="6"/>
    </w:pPr>
    <w:rPr>
      <w:sz w:val="20"/>
      <w:szCs w:val="20"/>
      <w:lang w:val="en-GB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03543C"/>
    <w:pPr>
      <w:numPr>
        <w:ilvl w:val="7"/>
        <w:numId w:val="15"/>
      </w:numPr>
      <w:spacing w:before="240" w:after="60"/>
      <w:outlineLvl w:val="7"/>
    </w:pPr>
    <w:rPr>
      <w:i/>
      <w:iCs/>
      <w:sz w:val="20"/>
      <w:szCs w:val="20"/>
      <w:lang w:val="en-GB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03543C"/>
    <w:pPr>
      <w:numPr>
        <w:ilvl w:val="8"/>
        <w:numId w:val="15"/>
      </w:numPr>
      <w:spacing w:before="240" w:after="60"/>
      <w:outlineLvl w:val="8"/>
    </w:pPr>
    <w:rPr>
      <w:i/>
      <w:iCs/>
      <w:sz w:val="18"/>
      <w:szCs w:val="18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rsid w:val="0003543C"/>
    <w:rPr>
      <w:rFonts w:ascii="Verdana" w:hAnsi="Verdana" w:cs="Verdana"/>
      <w:b/>
      <w:bCs/>
      <w:sz w:val="28"/>
      <w:szCs w:val="28"/>
      <w:shd w:val="clear" w:color="auto" w:fill="E0E0E0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9"/>
    <w:rsid w:val="0003543C"/>
    <w:rPr>
      <w:rFonts w:ascii="Verdana" w:hAnsi="Verdana" w:cs="Verdana"/>
      <w:b/>
      <w:bCs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9"/>
    <w:rsid w:val="0003543C"/>
    <w:rPr>
      <w:rFonts w:ascii="Verdana" w:hAnsi="Verdana" w:cs="Verdana"/>
      <w:b/>
      <w:bCs/>
      <w:sz w:val="20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3543C"/>
    <w:rPr>
      <w:rFonts w:asciiTheme="minorHAnsi" w:eastAsiaTheme="minorEastAsia" w:hAnsiTheme="minorHAnsi" w:cstheme="minorBidi"/>
      <w:b/>
      <w:bCs/>
      <w:sz w:val="28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3543C"/>
    <w:rPr>
      <w:rFonts w:asciiTheme="minorHAnsi" w:eastAsiaTheme="minorEastAsia" w:hAnsiTheme="minorHAnsi" w:cstheme="minorBidi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3543C"/>
    <w:rPr>
      <w:rFonts w:asciiTheme="minorHAnsi" w:eastAsiaTheme="minorEastAsia" w:hAnsiTheme="minorHAnsi" w:cstheme="minorBidi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9"/>
    <w:rsid w:val="0003543C"/>
    <w:rPr>
      <w:rFonts w:ascii="Verdana" w:hAnsi="Verdana" w:cs="Verdana"/>
      <w:sz w:val="20"/>
      <w:szCs w:val="20"/>
      <w:lang w:val="en-GB" w:eastAsia="de-DE"/>
    </w:rPr>
  </w:style>
  <w:style w:type="character" w:customStyle="1" w:styleId="berschrift8Zchn">
    <w:name w:val="Überschrift 8 Zchn"/>
    <w:basedOn w:val="Absatz-Standardschriftart"/>
    <w:link w:val="berschrift8"/>
    <w:uiPriority w:val="99"/>
    <w:rsid w:val="0003543C"/>
    <w:rPr>
      <w:rFonts w:ascii="Verdana" w:hAnsi="Verdana" w:cs="Verdana"/>
      <w:i/>
      <w:iCs/>
      <w:sz w:val="20"/>
      <w:szCs w:val="20"/>
      <w:lang w:val="en-GB" w:eastAsia="de-DE"/>
    </w:rPr>
  </w:style>
  <w:style w:type="character" w:customStyle="1" w:styleId="berschrift9Zchn">
    <w:name w:val="Überschrift 9 Zchn"/>
    <w:basedOn w:val="Absatz-Standardschriftart"/>
    <w:link w:val="berschrift9"/>
    <w:uiPriority w:val="99"/>
    <w:rsid w:val="0003543C"/>
    <w:rPr>
      <w:rFonts w:ascii="Verdana" w:hAnsi="Verdana" w:cs="Verdana"/>
      <w:i/>
      <w:iCs/>
      <w:sz w:val="18"/>
      <w:szCs w:val="18"/>
      <w:lang w:val="en-GB" w:eastAsia="de-DE"/>
    </w:rPr>
  </w:style>
  <w:style w:type="paragraph" w:styleId="Textkrper">
    <w:name w:val="Body Text"/>
    <w:basedOn w:val="Standard"/>
    <w:link w:val="TextkrperZchn"/>
    <w:uiPriority w:val="99"/>
    <w:rsid w:val="0003543C"/>
    <w:pPr>
      <w:widowControl/>
    </w:pPr>
    <w:rPr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03543C"/>
    <w:rPr>
      <w:rFonts w:ascii="Verdana" w:hAnsi="Verdana" w:cs="Verdana"/>
      <w:lang w:eastAsia="de-DE"/>
    </w:rPr>
  </w:style>
  <w:style w:type="paragraph" w:customStyle="1" w:styleId="Content">
    <w:name w:val="Content"/>
    <w:basedOn w:val="berschrift1"/>
    <w:next w:val="Standard"/>
    <w:uiPriority w:val="99"/>
    <w:rsid w:val="0003543C"/>
    <w:pPr>
      <w:numPr>
        <w:numId w:val="0"/>
      </w:numPr>
      <w:jc w:val="center"/>
    </w:pPr>
  </w:style>
  <w:style w:type="paragraph" w:styleId="Titel">
    <w:name w:val="Title"/>
    <w:basedOn w:val="Standard"/>
    <w:link w:val="TitelZchn"/>
    <w:uiPriority w:val="99"/>
    <w:qFormat/>
    <w:rsid w:val="0003543C"/>
    <w:pPr>
      <w:keepNext/>
      <w:pageBreakBefore/>
      <w:spacing w:before="200" w:after="400"/>
      <w:jc w:val="center"/>
    </w:pPr>
    <w:rPr>
      <w:rFonts w:ascii="Garamond" w:hAnsi="Garamond" w:cs="Garamond"/>
      <w:b/>
      <w:bCs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543C"/>
    <w:rPr>
      <w:rFonts w:asciiTheme="majorHAnsi" w:eastAsiaTheme="majorEastAsia" w:hAnsiTheme="majorHAnsi" w:cstheme="majorBidi"/>
      <w:b/>
      <w:bCs/>
      <w:kern w:val="28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99"/>
    <w:semiHidden/>
    <w:rsid w:val="0003543C"/>
    <w:pPr>
      <w:tabs>
        <w:tab w:val="right" w:pos="9639"/>
      </w:tabs>
      <w:spacing w:before="120"/>
    </w:pPr>
    <w:rPr>
      <w:b/>
      <w:bCs/>
      <w:caps/>
      <w:noProof/>
      <w:sz w:val="20"/>
      <w:szCs w:val="20"/>
    </w:rPr>
  </w:style>
  <w:style w:type="paragraph" w:styleId="Verzeichnis2">
    <w:name w:val="toc 2"/>
    <w:basedOn w:val="Standard"/>
    <w:next w:val="Standard"/>
    <w:autoRedefine/>
    <w:uiPriority w:val="99"/>
    <w:semiHidden/>
    <w:rsid w:val="0003543C"/>
    <w:pPr>
      <w:tabs>
        <w:tab w:val="left" w:pos="720"/>
        <w:tab w:val="left" w:pos="851"/>
        <w:tab w:val="right" w:leader="dot" w:pos="9639"/>
      </w:tabs>
      <w:spacing w:after="0"/>
    </w:pPr>
    <w:rPr>
      <w:noProof/>
      <w:sz w:val="18"/>
      <w:szCs w:val="18"/>
    </w:rPr>
  </w:style>
  <w:style w:type="paragraph" w:styleId="Verzeichnis3">
    <w:name w:val="toc 3"/>
    <w:basedOn w:val="Standard"/>
    <w:next w:val="Standard"/>
    <w:autoRedefine/>
    <w:uiPriority w:val="99"/>
    <w:semiHidden/>
    <w:rsid w:val="0003543C"/>
    <w:pPr>
      <w:tabs>
        <w:tab w:val="left" w:pos="720"/>
        <w:tab w:val="left" w:pos="851"/>
        <w:tab w:val="right" w:leader="dot" w:pos="9639"/>
      </w:tabs>
      <w:spacing w:after="0"/>
    </w:pPr>
    <w:rPr>
      <w:noProof/>
      <w:sz w:val="18"/>
      <w:szCs w:val="18"/>
    </w:rPr>
  </w:style>
  <w:style w:type="paragraph" w:styleId="Verzeichnis6">
    <w:name w:val="toc 6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88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110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1320"/>
    </w:pPr>
    <w:rPr>
      <w:sz w:val="18"/>
      <w:szCs w:val="18"/>
    </w:rPr>
  </w:style>
  <w:style w:type="paragraph" w:styleId="Beschriftung">
    <w:name w:val="caption"/>
    <w:basedOn w:val="Standard"/>
    <w:next w:val="Standard"/>
    <w:uiPriority w:val="99"/>
    <w:qFormat/>
    <w:rsid w:val="0003543C"/>
    <w:pPr>
      <w:spacing w:before="120" w:after="360"/>
      <w:jc w:val="center"/>
    </w:pPr>
    <w:rPr>
      <w:i/>
      <w:i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semiHidden/>
    <w:rsid w:val="0003543C"/>
    <w:pPr>
      <w:tabs>
        <w:tab w:val="right" w:leader="dot" w:pos="9979"/>
      </w:tabs>
      <w:spacing w:after="0"/>
      <w:ind w:left="440" w:hanging="440"/>
      <w:jc w:val="left"/>
    </w:pPr>
    <w:rPr>
      <w:sz w:val="20"/>
      <w:szCs w:val="20"/>
    </w:rPr>
  </w:style>
  <w:style w:type="paragraph" w:customStyle="1" w:styleId="Tabellenkopf">
    <w:name w:val="Tabellenkopf"/>
    <w:basedOn w:val="Standard"/>
    <w:uiPriority w:val="99"/>
    <w:rsid w:val="0003543C"/>
    <w:pPr>
      <w:keepNext/>
      <w:widowControl/>
      <w:spacing w:before="40" w:after="40"/>
      <w:jc w:val="left"/>
    </w:pPr>
    <w:rPr>
      <w:b/>
      <w:bCs/>
      <w:sz w:val="18"/>
      <w:szCs w:val="18"/>
    </w:rPr>
  </w:style>
  <w:style w:type="paragraph" w:customStyle="1" w:styleId="Tabellenstandard">
    <w:name w:val="Tabellenstandard"/>
    <w:basedOn w:val="Standard"/>
    <w:uiPriority w:val="99"/>
    <w:rsid w:val="0003543C"/>
    <w:pPr>
      <w:widowControl/>
      <w:spacing w:before="40" w:after="40"/>
    </w:pPr>
    <w:rPr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ind w:left="220" w:hanging="220"/>
    </w:pPr>
  </w:style>
  <w:style w:type="paragraph" w:styleId="Funotentext">
    <w:name w:val="footnote text"/>
    <w:basedOn w:val="Standard"/>
    <w:link w:val="FunotentextZchn"/>
    <w:uiPriority w:val="99"/>
    <w:semiHidden/>
    <w:rsid w:val="0003543C"/>
    <w:pPr>
      <w:ind w:left="284" w:hanging="284"/>
    </w:pPr>
    <w:rPr>
      <w:rFonts w:ascii="Frutiger 45 Light" w:hAnsi="Frutiger 45 Light" w:cs="Frutiger 45 Light"/>
      <w:sz w:val="16"/>
      <w:szCs w:val="16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rsid w:val="0003543C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rsid w:val="0003543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03543C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paragraph" w:styleId="Endnotentext">
    <w:name w:val="endnote text"/>
    <w:basedOn w:val="Standard"/>
    <w:link w:val="EndnotentextZchn"/>
    <w:uiPriority w:val="99"/>
    <w:semiHidden/>
    <w:rsid w:val="0003543C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character" w:styleId="Endnotenzeichen">
    <w:name w:val="endnote reference"/>
    <w:basedOn w:val="Absatz-Standardschriftart"/>
    <w:uiPriority w:val="99"/>
    <w:semiHidden/>
    <w:rsid w:val="0003543C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rsid w:val="0003543C"/>
    <w:pPr>
      <w:shd w:val="clear" w:color="auto" w:fill="000080"/>
    </w:pPr>
    <w:rPr>
      <w:rFonts w:ascii="Tahoma" w:hAnsi="Tahoma" w:cs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3543C"/>
    <w:rPr>
      <w:rFonts w:ascii="Tahoma" w:hAnsi="Tahoma" w:cs="Tahoma"/>
      <w:sz w:val="16"/>
      <w:szCs w:val="16"/>
      <w:lang w:eastAsia="de-DE"/>
    </w:rPr>
  </w:style>
  <w:style w:type="paragraph" w:customStyle="1" w:styleId="Subjects">
    <w:name w:val="Subjects"/>
    <w:basedOn w:val="Standard"/>
    <w:uiPriority w:val="99"/>
    <w:rsid w:val="0070490D"/>
    <w:pPr>
      <w:framePr w:hSpace="181" w:wrap="notBeside" w:vAnchor="page" w:hAnchor="page" w:x="1129" w:y="13252"/>
      <w:widowControl/>
      <w:spacing w:line="288" w:lineRule="auto"/>
      <w:jc w:val="right"/>
    </w:pPr>
    <w:rPr>
      <w:b/>
      <w:bCs/>
      <w:sz w:val="18"/>
      <w:szCs w:val="18"/>
    </w:rPr>
  </w:style>
  <w:style w:type="paragraph" w:customStyle="1" w:styleId="AbstractS">
    <w:name w:val="AbstractS"/>
    <w:basedOn w:val="Standard"/>
    <w:uiPriority w:val="99"/>
    <w:rsid w:val="00636AA7"/>
    <w:pPr>
      <w:framePr w:hSpace="181" w:wrap="notBeside" w:vAnchor="page" w:hAnchor="page" w:x="1129" w:y="13252"/>
      <w:widowControl/>
      <w:spacing w:line="288" w:lineRule="auto"/>
    </w:pPr>
    <w:rPr>
      <w:sz w:val="18"/>
      <w:szCs w:val="18"/>
      <w:lang w:val="en-GB"/>
    </w:rPr>
  </w:style>
  <w:style w:type="paragraph" w:customStyle="1" w:styleId="DocumentTitle">
    <w:name w:val="DocumentTitle"/>
    <w:basedOn w:val="Standard"/>
    <w:uiPriority w:val="99"/>
    <w:rsid w:val="00636AA7"/>
    <w:pPr>
      <w:framePr w:wrap="auto" w:vAnchor="page" w:hAnchor="page" w:x="1128" w:y="5617"/>
      <w:widowControl/>
      <w:jc w:val="left"/>
    </w:pPr>
    <w:rPr>
      <w:rFonts w:ascii="Arial" w:hAnsi="Arial" w:cs="Arial"/>
      <w:sz w:val="28"/>
      <w:szCs w:val="28"/>
    </w:rPr>
  </w:style>
  <w:style w:type="paragraph" w:customStyle="1" w:styleId="Comment">
    <w:name w:val="Comment"/>
    <w:basedOn w:val="Standard"/>
    <w:autoRedefine/>
    <w:uiPriority w:val="99"/>
    <w:rsid w:val="00134A55"/>
    <w:pPr>
      <w:widowControl/>
      <w:overflowPunct w:val="0"/>
      <w:autoSpaceDE w:val="0"/>
      <w:autoSpaceDN w:val="0"/>
      <w:adjustRightInd w:val="0"/>
      <w:textAlignment w:val="baseline"/>
    </w:pPr>
    <w:rPr>
      <w:i/>
      <w:iCs/>
      <w:color w:val="000080"/>
      <w:sz w:val="18"/>
      <w:szCs w:val="18"/>
      <w:lang w:eastAsia="en-US"/>
    </w:rPr>
  </w:style>
  <w:style w:type="paragraph" w:customStyle="1" w:styleId="Appendices">
    <w:name w:val="Appendices"/>
    <w:basedOn w:val="berschrift1"/>
    <w:uiPriority w:val="99"/>
    <w:rsid w:val="0003543C"/>
  </w:style>
  <w:style w:type="paragraph" w:customStyle="1" w:styleId="Appendix">
    <w:name w:val="Appendix"/>
    <w:basedOn w:val="berschrift2"/>
    <w:uiPriority w:val="99"/>
    <w:rsid w:val="000354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04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04BE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AE04BE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E04BE"/>
    <w:rPr>
      <w:rFonts w:ascii="Verdana" w:hAnsi="Verdana" w:cs="Verdana"/>
      <w:lang w:eastAsia="de-DE"/>
    </w:rPr>
  </w:style>
  <w:style w:type="paragraph" w:styleId="Fuzeile">
    <w:name w:val="footer"/>
    <w:basedOn w:val="Standard"/>
    <w:link w:val="FuzeileZchn"/>
    <w:uiPriority w:val="99"/>
    <w:semiHidden/>
    <w:unhideWhenUsed/>
    <w:rsid w:val="00AE04BE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E04BE"/>
    <w:rPr>
      <w:rFonts w:ascii="Verdana" w:hAnsi="Verdana" w:cs="Verdana"/>
      <w:lang w:eastAsia="de-DE"/>
    </w:rPr>
  </w:style>
  <w:style w:type="table" w:styleId="Tabellengitternetz">
    <w:name w:val="Table Grid"/>
    <w:basedOn w:val="NormaleTabelle"/>
    <w:uiPriority w:val="59"/>
    <w:rsid w:val="00E92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8B32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32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HSO\Ausbildung\OOAD\Sem%202004-2%20(Winter%20VZ%203.)\Projekt\SRS-template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7AA4A-E7AF-4FB5-BC08-58FF4B4AC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SRS-template</Template>
  <TotalTime>0</TotalTime>
  <Pages>14</Pages>
  <Words>1019</Words>
  <Characters>6424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7429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Dominique Brodbeck</dc:creator>
  <cp:lastModifiedBy>Xandman</cp:lastModifiedBy>
  <cp:revision>67</cp:revision>
  <cp:lastPrinted>2005-04-08T10:00:00Z</cp:lastPrinted>
  <dcterms:created xsi:type="dcterms:W3CDTF">2010-12-01T08:59:00Z</dcterms:created>
  <dcterms:modified xsi:type="dcterms:W3CDTF">2010-12-07T10:53:00Z</dcterms:modified>
</cp:coreProperties>
</file>